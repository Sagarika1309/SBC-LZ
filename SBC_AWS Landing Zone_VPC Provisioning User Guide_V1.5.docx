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4D4CFB" w14:textId="77777777" w:rsidR="00ED4F71" w:rsidRPr="00890130" w:rsidRDefault="00ED4F71" w:rsidP="00E60458">
      <w:pPr>
        <w:rPr>
          <w:rFonts w:asciiTheme="minorHAnsi" w:hAnsiTheme="minorHAnsi" w:cstheme="minorHAnsi"/>
          <w:lang w:val="en-GB"/>
        </w:rPr>
      </w:pPr>
    </w:p>
    <w:p w14:paraId="388F0709" w14:textId="4896FE38" w:rsidR="002B54D6" w:rsidRPr="00890130" w:rsidRDefault="00425BAC" w:rsidP="00E60458">
      <w:pPr>
        <w:rPr>
          <w:rFonts w:asciiTheme="minorHAnsi" w:hAnsiTheme="minorHAnsi" w:cstheme="minorHAnsi"/>
          <w:lang w:val="en-GB"/>
        </w:rPr>
      </w:pPr>
      <w:r w:rsidRPr="00890130">
        <w:rPr>
          <w:rFonts w:asciiTheme="minorHAnsi" w:hAnsiTheme="minorHAnsi" w:cstheme="minorHAnsi"/>
          <w:noProof/>
          <w:lang w:val="en-IN" w:eastAsia="en-IN"/>
        </w:rPr>
        <mc:AlternateContent>
          <mc:Choice Requires="wps">
            <w:drawing>
              <wp:anchor distT="0" distB="0" distL="114300" distR="114300" simplePos="0" relativeHeight="251663360" behindDoc="0" locked="0" layoutInCell="1" allowOverlap="1" wp14:anchorId="4D88475A" wp14:editId="563E040F">
                <wp:simplePos x="0" y="0"/>
                <wp:positionH relativeFrom="column">
                  <wp:posOffset>-95112</wp:posOffset>
                </wp:positionH>
                <wp:positionV relativeFrom="paragraph">
                  <wp:posOffset>228599</wp:posOffset>
                </wp:positionV>
                <wp:extent cx="6346190" cy="1478943"/>
                <wp:effectExtent l="0" t="0" r="0" b="6985"/>
                <wp:wrapNone/>
                <wp:docPr id="2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6190" cy="1478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87925" w14:textId="0CA03265" w:rsidR="00511B1E" w:rsidRDefault="00511B1E" w:rsidP="000E5A24">
                            <w:pPr>
                              <w:pStyle w:val="CoverTitle"/>
                            </w:pPr>
                            <w:r>
                              <w:t xml:space="preserve">SBC </w:t>
                            </w:r>
                            <w:r w:rsidR="00854318">
                              <w:t>AWS L</w:t>
                            </w:r>
                            <w:r>
                              <w:t>anding Zone Project</w:t>
                            </w:r>
                          </w:p>
                          <w:p w14:paraId="6452678D" w14:textId="77777777" w:rsidR="005A74BE" w:rsidRPr="005A74BE" w:rsidRDefault="005A74BE" w:rsidP="005A74BE">
                            <w:pPr>
                              <w:pStyle w:val="Heading10"/>
                              <w:rPr>
                                <w:rFonts w:ascii="Helvetica" w:hAnsi="Helvetica" w:cs="Helvetica"/>
                                <w:b/>
                                <w:bCs/>
                                <w:color w:val="232F3E"/>
                                <w:sz w:val="52"/>
                                <w:szCs w:val="52"/>
                              </w:rPr>
                            </w:pPr>
                            <w:bookmarkStart w:id="0" w:name="_Toc104362400"/>
                            <w:bookmarkStart w:id="1" w:name="_Toc106897237"/>
                            <w:bookmarkStart w:id="2" w:name="_Toc107923602"/>
                            <w:bookmarkStart w:id="3" w:name="_Toc112058141"/>
                            <w:r w:rsidRPr="005A74BE">
                              <w:rPr>
                                <w:color w:val="00B0F0"/>
                                <w:sz w:val="52"/>
                                <w:szCs w:val="52"/>
                              </w:rPr>
                              <w:t>VPC Provisioning in AWS Control Tower using Service Catalog</w:t>
                            </w:r>
                            <w:bookmarkEnd w:id="0"/>
                            <w:bookmarkEnd w:id="1"/>
                            <w:bookmarkEnd w:id="2"/>
                            <w:bookmarkEnd w:id="3"/>
                          </w:p>
                          <w:p w14:paraId="54A95048" w14:textId="3F1A0584" w:rsidR="005C0205" w:rsidRPr="005A74BE" w:rsidRDefault="005C0205" w:rsidP="005A74BE">
                            <w:pPr>
                              <w:pStyle w:val="CoverTitle"/>
                              <w:rPr>
                                <w:b/>
                                <w:bCs/>
                                <w:color w:val="00B0F0"/>
                                <w:sz w:val="44"/>
                                <w:szCs w:val="4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D88475A" id="_x0000_t202" coordsize="21600,21600" o:spt="202" path="m,l,21600r21600,l21600,xe">
                <v:stroke joinstyle="miter"/>
                <v:path gradientshapeok="t" o:connecttype="rect"/>
              </v:shapetype>
              <v:shape id="Text Box 16" o:spid="_x0000_s1026" type="#_x0000_t202" style="position:absolute;left:0;text-align:left;margin-left:-7.5pt;margin-top:18pt;width:499.7pt;height:11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1GZtgIAALw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" filled="f" stroked="f">
                <v:textbox>
                  <w:txbxContent>
                    <w:p w14:paraId="53B87925" w14:textId="0CA03265" w:rsidR="00511B1E" w:rsidRDefault="00511B1E" w:rsidP="000E5A24">
                      <w:pPr>
                        <w:pStyle w:val="CoverTitle"/>
                      </w:pPr>
                      <w:r>
                        <w:t xml:space="preserve">SBC </w:t>
                      </w:r>
                      <w:r w:rsidR="00854318">
                        <w:t>AWS L</w:t>
                      </w:r>
                      <w:r>
                        <w:t>anding Zone Project</w:t>
                      </w:r>
                    </w:p>
                    <w:p w14:paraId="6452678D" w14:textId="77777777" w:rsidR="005A74BE" w:rsidRPr="005A74BE" w:rsidRDefault="005A74BE" w:rsidP="005A74BE">
                      <w:pPr>
                        <w:pStyle w:val="Heading10"/>
                        <w:rPr>
                          <w:rFonts w:ascii="Helvetica" w:hAnsi="Helvetica" w:cs="Helvetica"/>
                          <w:b/>
                          <w:bCs/>
                          <w:color w:val="232F3E"/>
                          <w:sz w:val="52"/>
                          <w:szCs w:val="52"/>
                        </w:rPr>
                      </w:pPr>
                      <w:bookmarkStart w:id="4" w:name="_Toc104362400"/>
                      <w:bookmarkStart w:id="5" w:name="_Toc106897237"/>
                      <w:bookmarkStart w:id="6" w:name="_Toc107923602"/>
                      <w:bookmarkStart w:id="7" w:name="_Toc112058141"/>
                      <w:r w:rsidRPr="005A74BE">
                        <w:rPr>
                          <w:color w:val="00B0F0"/>
                          <w:sz w:val="52"/>
                          <w:szCs w:val="52"/>
                        </w:rPr>
                        <w:t>VPC Provisioning in AWS Control Tower using Service Catalog</w:t>
                      </w:r>
                      <w:bookmarkEnd w:id="4"/>
                      <w:bookmarkEnd w:id="5"/>
                      <w:bookmarkEnd w:id="6"/>
                      <w:bookmarkEnd w:id="7"/>
                    </w:p>
                    <w:p w14:paraId="54A95048" w14:textId="3F1A0584" w:rsidR="005C0205" w:rsidRPr="005A74BE" w:rsidRDefault="005C0205" w:rsidP="005A74BE">
                      <w:pPr>
                        <w:pStyle w:val="CoverTitle"/>
                        <w:rPr>
                          <w:b/>
                          <w:bCs/>
                          <w:color w:val="00B0F0"/>
                          <w:sz w:val="44"/>
                          <w:szCs w:val="44"/>
                        </w:rPr>
                      </w:pPr>
                    </w:p>
                  </w:txbxContent>
                </v:textbox>
              </v:shape>
            </w:pict>
          </mc:Fallback>
        </mc:AlternateContent>
      </w:r>
    </w:p>
    <w:p w14:paraId="620DB38B" w14:textId="77777777" w:rsidR="002B54D6" w:rsidRPr="00890130" w:rsidRDefault="002B54D6" w:rsidP="002B54D6">
      <w:pPr>
        <w:rPr>
          <w:rFonts w:asciiTheme="minorHAnsi" w:hAnsiTheme="minorHAnsi" w:cstheme="minorHAnsi"/>
          <w:lang w:val="en-GB"/>
        </w:rPr>
      </w:pPr>
    </w:p>
    <w:p w14:paraId="42ADBC14" w14:textId="77777777" w:rsidR="002B54D6" w:rsidRPr="00890130" w:rsidRDefault="002B54D6" w:rsidP="002B54D6">
      <w:pPr>
        <w:rPr>
          <w:rFonts w:asciiTheme="minorHAnsi" w:hAnsiTheme="minorHAnsi" w:cstheme="minorHAnsi"/>
          <w:lang w:val="en-GB"/>
        </w:rPr>
      </w:pPr>
    </w:p>
    <w:p w14:paraId="1E152A47" w14:textId="77777777" w:rsidR="002B54D6" w:rsidRPr="00890130" w:rsidRDefault="002B54D6" w:rsidP="002B54D6">
      <w:pPr>
        <w:rPr>
          <w:rFonts w:asciiTheme="minorHAnsi" w:hAnsiTheme="minorHAnsi" w:cstheme="minorHAnsi"/>
          <w:lang w:val="en-GB"/>
        </w:rPr>
      </w:pPr>
    </w:p>
    <w:p w14:paraId="2D03A58F" w14:textId="77777777" w:rsidR="002B54D6" w:rsidRPr="00890130" w:rsidRDefault="002B54D6" w:rsidP="002B54D6">
      <w:pPr>
        <w:rPr>
          <w:rFonts w:asciiTheme="minorHAnsi" w:hAnsiTheme="minorHAnsi" w:cstheme="minorHAnsi"/>
          <w:lang w:val="en-GB"/>
        </w:rPr>
      </w:pPr>
    </w:p>
    <w:p w14:paraId="7FF32886" w14:textId="77777777" w:rsidR="000E5A24" w:rsidRPr="00890130" w:rsidRDefault="000E5A24" w:rsidP="002B54D6">
      <w:pPr>
        <w:rPr>
          <w:rFonts w:asciiTheme="minorHAnsi" w:hAnsiTheme="minorHAnsi" w:cstheme="minorHAnsi"/>
          <w:lang w:val="en-GB"/>
        </w:rPr>
      </w:pPr>
    </w:p>
    <w:p w14:paraId="2E66AB1F" w14:textId="42A0CBCA" w:rsidR="000E5A24" w:rsidRPr="00890130" w:rsidRDefault="00425BAC" w:rsidP="002B54D6">
      <w:pPr>
        <w:rPr>
          <w:rFonts w:asciiTheme="minorHAnsi" w:hAnsiTheme="minorHAnsi" w:cstheme="minorHAnsi"/>
          <w:lang w:val="en-GB"/>
        </w:rPr>
      </w:pPr>
      <w:r w:rsidRPr="00890130">
        <w:rPr>
          <w:rFonts w:asciiTheme="minorHAnsi" w:hAnsiTheme="minorHAnsi" w:cstheme="minorHAnsi"/>
          <w:noProof/>
          <w:lang w:val="en-IN" w:eastAsia="en-IN"/>
        </w:rPr>
        <mc:AlternateContent>
          <mc:Choice Requires="wps">
            <w:drawing>
              <wp:anchor distT="0" distB="0" distL="114300" distR="114300" simplePos="0" relativeHeight="251662336" behindDoc="0" locked="0" layoutInCell="1" allowOverlap="1" wp14:anchorId="00262F8D" wp14:editId="7C8CDA54">
                <wp:simplePos x="0" y="0"/>
                <wp:positionH relativeFrom="column">
                  <wp:posOffset>-96520</wp:posOffset>
                </wp:positionH>
                <wp:positionV relativeFrom="paragraph">
                  <wp:posOffset>220345</wp:posOffset>
                </wp:positionV>
                <wp:extent cx="5271770" cy="935990"/>
                <wp:effectExtent l="0" t="0" r="0" b="1905"/>
                <wp:wrapNone/>
                <wp:docPr id="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935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142AD" w14:textId="3E16BFD1" w:rsidR="005C0205" w:rsidRPr="00C343BE" w:rsidRDefault="00BF29F0" w:rsidP="006A6053">
                            <w:pPr>
                              <w:rPr>
                                <w:color w:val="00B0F0"/>
                              </w:rPr>
                            </w:pPr>
                            <w:r>
                              <w:rPr>
                                <w:rFonts w:ascii="Arial Narrow" w:hAnsi="Arial Narrow"/>
                                <w:b/>
                                <w:color w:val="00B0F0"/>
                                <w:sz w:val="28"/>
                              </w:rPr>
                              <w:t xml:space="preserve"> </w:t>
                            </w:r>
                            <w:r w:rsidR="005C0205" w:rsidRPr="00C343BE">
                              <w:rPr>
                                <w:rFonts w:ascii="Arial Narrow" w:hAnsi="Arial Narrow"/>
                                <w:b/>
                                <w:color w:val="00B0F0"/>
                                <w:sz w:val="28"/>
                              </w:rPr>
                              <w:t>Version 1.</w:t>
                            </w:r>
                            <w:r w:rsidR="00976667">
                              <w:rPr>
                                <w:rFonts w:ascii="Arial Narrow" w:hAnsi="Arial Narrow"/>
                                <w:b/>
                                <w:color w:val="00B0F0"/>
                                <w:sz w:val="28"/>
                              </w:rPr>
                              <w:t>5</w:t>
                            </w:r>
                            <w:r w:rsidR="005C0205" w:rsidRPr="00C343BE">
                              <w:rPr>
                                <w:rFonts w:ascii="Arial Narrow" w:hAnsi="Arial Narrow"/>
                                <w:b/>
                                <w:color w:val="00B0F0"/>
                                <w:sz w:val="28"/>
                              </w:rPr>
                              <w:t xml:space="preserve">     </w:t>
                            </w:r>
                            <w:r w:rsidR="005A160B" w:rsidRPr="00C343BE">
                              <w:rPr>
                                <w:rFonts w:ascii="Arial Narrow" w:hAnsi="Arial Narrow"/>
                                <w:b/>
                                <w:color w:val="00B0F0"/>
                                <w:sz w:val="28"/>
                              </w:rPr>
                              <w:t xml:space="preserve">Date: </w:t>
                            </w:r>
                            <w:r w:rsidR="00381F18">
                              <w:rPr>
                                <w:rFonts w:ascii="Arial Narrow" w:hAnsi="Arial Narrow"/>
                                <w:b/>
                                <w:color w:val="00B0F0"/>
                                <w:sz w:val="28"/>
                              </w:rPr>
                              <w:t>22</w:t>
                            </w:r>
                            <w:r w:rsidR="005A160B" w:rsidRPr="00C343BE">
                              <w:rPr>
                                <w:rFonts w:ascii="Arial Narrow" w:hAnsi="Arial Narrow"/>
                                <w:b/>
                                <w:color w:val="00B0F0"/>
                                <w:sz w:val="28"/>
                              </w:rPr>
                              <w:t>-</w:t>
                            </w:r>
                            <w:r w:rsidR="007F0572">
                              <w:rPr>
                                <w:rFonts w:ascii="Arial Narrow" w:hAnsi="Arial Narrow"/>
                                <w:b/>
                                <w:color w:val="00B0F0"/>
                                <w:sz w:val="28"/>
                              </w:rPr>
                              <w:t>Aug</w:t>
                            </w:r>
                            <w:r w:rsidR="005A160B" w:rsidRPr="00C343BE">
                              <w:rPr>
                                <w:rFonts w:ascii="Arial Narrow" w:hAnsi="Arial Narrow"/>
                                <w:b/>
                                <w:color w:val="00B0F0"/>
                                <w:sz w:val="28"/>
                              </w:rPr>
                              <w:t xml:space="preserve">-2022 </w:t>
                            </w:r>
                            <w:r w:rsidR="005C0205" w:rsidRPr="00C343BE">
                              <w:rPr>
                                <w:rFonts w:ascii="Arial Narrow" w:hAnsi="Arial Narrow"/>
                                <w:b/>
                                <w:color w:val="00B0F0"/>
                                <w:sz w:val="28"/>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0262F8D" id="Text Box 17" o:spid="_x0000_s1027" type="#_x0000_t202" style="position:absolute;left:0;text-align:left;margin-left:-7.6pt;margin-top:17.35pt;width:415.1pt;height:7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" filled="f" stroked="f">
                <v:textbox>
                  <w:txbxContent>
                    <w:p w14:paraId="6B1142AD" w14:textId="3E16BFD1" w:rsidR="005C0205" w:rsidRPr="00C343BE" w:rsidRDefault="00BF29F0" w:rsidP="006A6053">
                      <w:pPr>
                        <w:rPr>
                          <w:color w:val="00B0F0"/>
                        </w:rPr>
                      </w:pPr>
                      <w:r>
                        <w:rPr>
                          <w:rFonts w:ascii="Arial Narrow" w:hAnsi="Arial Narrow"/>
                          <w:b/>
                          <w:color w:val="00B0F0"/>
                          <w:sz w:val="28"/>
                        </w:rPr>
                        <w:t xml:space="preserve"> </w:t>
                      </w:r>
                      <w:r w:rsidR="005C0205" w:rsidRPr="00C343BE">
                        <w:rPr>
                          <w:rFonts w:ascii="Arial Narrow" w:hAnsi="Arial Narrow"/>
                          <w:b/>
                          <w:color w:val="00B0F0"/>
                          <w:sz w:val="28"/>
                        </w:rPr>
                        <w:t>Version 1.</w:t>
                      </w:r>
                      <w:r w:rsidR="00976667">
                        <w:rPr>
                          <w:rFonts w:ascii="Arial Narrow" w:hAnsi="Arial Narrow"/>
                          <w:b/>
                          <w:color w:val="00B0F0"/>
                          <w:sz w:val="28"/>
                        </w:rPr>
                        <w:t>5</w:t>
                      </w:r>
                      <w:r w:rsidR="005C0205" w:rsidRPr="00C343BE">
                        <w:rPr>
                          <w:rFonts w:ascii="Arial Narrow" w:hAnsi="Arial Narrow"/>
                          <w:b/>
                          <w:color w:val="00B0F0"/>
                          <w:sz w:val="28"/>
                        </w:rPr>
                        <w:t xml:space="preserve">     </w:t>
                      </w:r>
                      <w:r w:rsidR="005A160B" w:rsidRPr="00C343BE">
                        <w:rPr>
                          <w:rFonts w:ascii="Arial Narrow" w:hAnsi="Arial Narrow"/>
                          <w:b/>
                          <w:color w:val="00B0F0"/>
                          <w:sz w:val="28"/>
                        </w:rPr>
                        <w:t xml:space="preserve">Date: </w:t>
                      </w:r>
                      <w:r w:rsidR="00381F18">
                        <w:rPr>
                          <w:rFonts w:ascii="Arial Narrow" w:hAnsi="Arial Narrow"/>
                          <w:b/>
                          <w:color w:val="00B0F0"/>
                          <w:sz w:val="28"/>
                        </w:rPr>
                        <w:t>22</w:t>
                      </w:r>
                      <w:r w:rsidR="005A160B" w:rsidRPr="00C343BE">
                        <w:rPr>
                          <w:rFonts w:ascii="Arial Narrow" w:hAnsi="Arial Narrow"/>
                          <w:b/>
                          <w:color w:val="00B0F0"/>
                          <w:sz w:val="28"/>
                        </w:rPr>
                        <w:t>-</w:t>
                      </w:r>
                      <w:r w:rsidR="007F0572">
                        <w:rPr>
                          <w:rFonts w:ascii="Arial Narrow" w:hAnsi="Arial Narrow"/>
                          <w:b/>
                          <w:color w:val="00B0F0"/>
                          <w:sz w:val="28"/>
                        </w:rPr>
                        <w:t>Aug</w:t>
                      </w:r>
                      <w:r w:rsidR="005A160B" w:rsidRPr="00C343BE">
                        <w:rPr>
                          <w:rFonts w:ascii="Arial Narrow" w:hAnsi="Arial Narrow"/>
                          <w:b/>
                          <w:color w:val="00B0F0"/>
                          <w:sz w:val="28"/>
                        </w:rPr>
                        <w:t xml:space="preserve">-2022 </w:t>
                      </w:r>
                      <w:r w:rsidR="005C0205" w:rsidRPr="00C343BE">
                        <w:rPr>
                          <w:rFonts w:ascii="Arial Narrow" w:hAnsi="Arial Narrow"/>
                          <w:b/>
                          <w:color w:val="00B0F0"/>
                          <w:sz w:val="28"/>
                        </w:rPr>
                        <w:t xml:space="preserve">       </w:t>
                      </w:r>
                    </w:p>
                  </w:txbxContent>
                </v:textbox>
              </v:shape>
            </w:pict>
          </mc:Fallback>
        </mc:AlternateContent>
      </w:r>
    </w:p>
    <w:p w14:paraId="33BF8347" w14:textId="77777777" w:rsidR="002B54D6" w:rsidRPr="00890130" w:rsidRDefault="002B54D6" w:rsidP="002B54D6">
      <w:pPr>
        <w:rPr>
          <w:rFonts w:asciiTheme="minorHAnsi" w:hAnsiTheme="minorHAnsi" w:cstheme="minorHAnsi"/>
          <w:lang w:val="en-GB"/>
        </w:rPr>
      </w:pPr>
    </w:p>
    <w:p w14:paraId="551C0B6A" w14:textId="77777777" w:rsidR="002B54D6" w:rsidRPr="00890130" w:rsidRDefault="002B54D6" w:rsidP="002B54D6">
      <w:pPr>
        <w:rPr>
          <w:rFonts w:asciiTheme="minorHAnsi" w:hAnsiTheme="minorHAnsi" w:cstheme="minorHAnsi"/>
          <w:lang w:val="en-GB"/>
        </w:rPr>
      </w:pPr>
    </w:p>
    <w:p w14:paraId="2FEECC6F" w14:textId="77777777" w:rsidR="002B54D6" w:rsidRPr="00890130" w:rsidRDefault="002B54D6" w:rsidP="002B54D6">
      <w:pPr>
        <w:rPr>
          <w:rFonts w:asciiTheme="minorHAnsi" w:hAnsiTheme="minorHAnsi" w:cstheme="minorHAnsi"/>
          <w:lang w:val="en-GB"/>
        </w:rPr>
      </w:pPr>
    </w:p>
    <w:p w14:paraId="77257984" w14:textId="77777777" w:rsidR="002B54D6" w:rsidRPr="00890130" w:rsidRDefault="002B54D6" w:rsidP="002B54D6">
      <w:pPr>
        <w:rPr>
          <w:rFonts w:asciiTheme="minorHAnsi" w:hAnsiTheme="minorHAnsi" w:cstheme="minorHAnsi"/>
          <w:lang w:val="en-GB"/>
        </w:rPr>
      </w:pPr>
    </w:p>
    <w:p w14:paraId="73B3A9D2" w14:textId="77777777" w:rsidR="002B54D6" w:rsidRPr="00890130" w:rsidRDefault="002B54D6" w:rsidP="002B54D6">
      <w:pPr>
        <w:rPr>
          <w:rFonts w:asciiTheme="minorHAnsi" w:hAnsiTheme="minorHAnsi" w:cstheme="minorHAnsi"/>
          <w:lang w:val="en-GB"/>
        </w:rPr>
      </w:pPr>
    </w:p>
    <w:p w14:paraId="4E86DAA5" w14:textId="77777777" w:rsidR="002B54D6" w:rsidRPr="00890130" w:rsidRDefault="002B54D6" w:rsidP="002B54D6">
      <w:pPr>
        <w:rPr>
          <w:rFonts w:asciiTheme="minorHAnsi" w:hAnsiTheme="minorHAnsi" w:cstheme="minorHAnsi"/>
          <w:lang w:val="en-GB"/>
        </w:rPr>
      </w:pPr>
    </w:p>
    <w:p w14:paraId="267EC170" w14:textId="77777777" w:rsidR="002B54D6" w:rsidRPr="00890130" w:rsidRDefault="002B54D6" w:rsidP="002B54D6">
      <w:pPr>
        <w:rPr>
          <w:rFonts w:asciiTheme="minorHAnsi" w:hAnsiTheme="minorHAnsi" w:cstheme="minorHAnsi"/>
          <w:lang w:val="en-GB"/>
        </w:rPr>
      </w:pPr>
    </w:p>
    <w:p w14:paraId="67CFA2D4" w14:textId="77777777" w:rsidR="00ED4F71" w:rsidRPr="00890130" w:rsidRDefault="00ED4F71" w:rsidP="002B54D6">
      <w:pPr>
        <w:rPr>
          <w:rFonts w:asciiTheme="minorHAnsi" w:hAnsiTheme="minorHAnsi" w:cstheme="minorHAnsi"/>
          <w:lang w:val="en-GB"/>
        </w:rPr>
        <w:sectPr w:rsidR="00ED4F71" w:rsidRPr="00890130" w:rsidSect="0074440B">
          <w:headerReference w:type="default" r:id="rId11"/>
          <w:footerReference w:type="default" r:id="rId12"/>
          <w:pgSz w:w="11909" w:h="16834" w:code="9"/>
          <w:pgMar w:top="717" w:right="851" w:bottom="1134" w:left="851" w:header="850" w:footer="737" w:gutter="0"/>
          <w:cols w:space="720"/>
          <w:docGrid w:linePitch="360"/>
        </w:sectPr>
      </w:pPr>
    </w:p>
    <w:p w14:paraId="23A68140" w14:textId="77777777" w:rsidR="00ED4F71" w:rsidRPr="00890130" w:rsidRDefault="00ED4F71" w:rsidP="00363FD8">
      <w:pPr>
        <w:pStyle w:val="TableofContents"/>
        <w:spacing w:after="0"/>
        <w:jc w:val="center"/>
        <w:outlineLvl w:val="0"/>
        <w:rPr>
          <w:rFonts w:asciiTheme="minorHAnsi" w:hAnsiTheme="minorHAnsi" w:cstheme="minorHAnsi"/>
          <w:color w:val="auto"/>
          <w:lang w:val="en-GB"/>
        </w:rPr>
      </w:pPr>
      <w:bookmarkStart w:id="4" w:name="_Toc458098771"/>
      <w:bookmarkStart w:id="5" w:name="_Toc64252192"/>
      <w:bookmarkStart w:id="6" w:name="_Toc112058142"/>
      <w:r w:rsidRPr="00890130">
        <w:rPr>
          <w:rFonts w:asciiTheme="minorHAnsi" w:hAnsiTheme="minorHAnsi" w:cstheme="minorHAnsi"/>
          <w:color w:val="auto"/>
          <w:lang w:val="en-GB"/>
        </w:rPr>
        <w:lastRenderedPageBreak/>
        <w:t>Table of Contents</w:t>
      </w:r>
      <w:bookmarkEnd w:id="4"/>
      <w:bookmarkEnd w:id="5"/>
      <w:bookmarkEnd w:id="6"/>
    </w:p>
    <w:bookmarkStart w:id="7" w:name="TableOfContents"/>
    <w:bookmarkEnd w:id="7"/>
    <w:p w14:paraId="05C6A14B" w14:textId="1FBCFB67" w:rsidR="00B41C26" w:rsidRDefault="00B97599">
      <w:pPr>
        <w:pStyle w:val="TOC1"/>
        <w:rPr>
          <w:rFonts w:asciiTheme="minorHAnsi" w:eastAsiaTheme="minorEastAsia" w:hAnsiTheme="minorHAnsi" w:cstheme="minorBidi"/>
          <w:b w:val="0"/>
          <w:color w:val="auto"/>
          <w:sz w:val="22"/>
          <w:szCs w:val="22"/>
          <w:lang w:val="en-IN" w:eastAsia="en-IN"/>
        </w:rPr>
      </w:pPr>
      <w:r w:rsidRPr="00890130">
        <w:rPr>
          <w:rFonts w:asciiTheme="minorHAnsi" w:hAnsiTheme="minorHAnsi" w:cstheme="minorHAnsi"/>
          <w:color w:val="auto"/>
        </w:rPr>
        <w:fldChar w:fldCharType="begin"/>
      </w:r>
      <w:r w:rsidRPr="00890130">
        <w:rPr>
          <w:rFonts w:asciiTheme="minorHAnsi" w:hAnsiTheme="minorHAnsi" w:cstheme="minorHAnsi"/>
          <w:color w:val="auto"/>
        </w:rPr>
        <w:instrText xml:space="preserve"> TOC \o "1-1" \h \z \u </w:instrText>
      </w:r>
      <w:r w:rsidRPr="00890130">
        <w:rPr>
          <w:rFonts w:asciiTheme="minorHAnsi" w:hAnsiTheme="minorHAnsi" w:cstheme="minorHAnsi"/>
          <w:color w:val="auto"/>
        </w:rPr>
        <w:fldChar w:fldCharType="separate"/>
      </w:r>
      <w:hyperlink r:id="rId13" w:anchor="_Toc112058141" w:history="1">
        <w:r w:rsidR="00B41C26" w:rsidRPr="005F2C7B">
          <w:rPr>
            <w:rStyle w:val="Hyperlink"/>
          </w:rPr>
          <w:t>VPC Provisioning in AWS Control Tower using Service Catalog</w:t>
        </w:r>
        <w:r w:rsidR="00B41C26">
          <w:rPr>
            <w:webHidden/>
          </w:rPr>
          <w:tab/>
        </w:r>
        <w:r w:rsidR="00B41C26">
          <w:rPr>
            <w:webHidden/>
          </w:rPr>
          <w:fldChar w:fldCharType="begin"/>
        </w:r>
        <w:r w:rsidR="00B41C26">
          <w:rPr>
            <w:webHidden/>
          </w:rPr>
          <w:instrText xml:space="preserve"> PAGEREF _Toc112058141 \h </w:instrText>
        </w:r>
        <w:r w:rsidR="00B41C26">
          <w:rPr>
            <w:webHidden/>
          </w:rPr>
        </w:r>
        <w:r w:rsidR="00B41C26">
          <w:rPr>
            <w:webHidden/>
          </w:rPr>
          <w:fldChar w:fldCharType="separate"/>
        </w:r>
        <w:r w:rsidR="00B41C26">
          <w:rPr>
            <w:webHidden/>
          </w:rPr>
          <w:t>1</w:t>
        </w:r>
        <w:r w:rsidR="00B41C26">
          <w:rPr>
            <w:webHidden/>
          </w:rPr>
          <w:fldChar w:fldCharType="end"/>
        </w:r>
      </w:hyperlink>
    </w:p>
    <w:p w14:paraId="302661BC" w14:textId="4F2ABD0F"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42" w:history="1">
        <w:r w:rsidR="00B41C26" w:rsidRPr="005F2C7B">
          <w:rPr>
            <w:rStyle w:val="Hyperlink"/>
            <w:rFonts w:cstheme="minorHAnsi"/>
          </w:rPr>
          <w:t>Table of Contents</w:t>
        </w:r>
        <w:r w:rsidR="00B41C26">
          <w:rPr>
            <w:webHidden/>
          </w:rPr>
          <w:tab/>
        </w:r>
        <w:r w:rsidR="00B41C26">
          <w:rPr>
            <w:webHidden/>
          </w:rPr>
          <w:fldChar w:fldCharType="begin"/>
        </w:r>
        <w:r w:rsidR="00B41C26">
          <w:rPr>
            <w:webHidden/>
          </w:rPr>
          <w:instrText xml:space="preserve"> PAGEREF _Toc112058142 \h </w:instrText>
        </w:r>
        <w:r w:rsidR="00B41C26">
          <w:rPr>
            <w:webHidden/>
          </w:rPr>
        </w:r>
        <w:r w:rsidR="00B41C26">
          <w:rPr>
            <w:webHidden/>
          </w:rPr>
          <w:fldChar w:fldCharType="separate"/>
        </w:r>
        <w:r w:rsidR="00B41C26">
          <w:rPr>
            <w:webHidden/>
          </w:rPr>
          <w:t>1</w:t>
        </w:r>
        <w:r w:rsidR="00B41C26">
          <w:rPr>
            <w:webHidden/>
          </w:rPr>
          <w:fldChar w:fldCharType="end"/>
        </w:r>
      </w:hyperlink>
    </w:p>
    <w:p w14:paraId="4B803892" w14:textId="39D756DF"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43" w:history="1">
        <w:r w:rsidR="00B41C26" w:rsidRPr="005F2C7B">
          <w:rPr>
            <w:rStyle w:val="Hyperlink"/>
            <w:rFonts w:cstheme="minorHAnsi"/>
          </w:rPr>
          <w:t>1</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Overview</w:t>
        </w:r>
        <w:r w:rsidR="00B41C26">
          <w:rPr>
            <w:webHidden/>
          </w:rPr>
          <w:tab/>
        </w:r>
        <w:r w:rsidR="00B41C26">
          <w:rPr>
            <w:webHidden/>
          </w:rPr>
          <w:fldChar w:fldCharType="begin"/>
        </w:r>
        <w:r w:rsidR="00B41C26">
          <w:rPr>
            <w:webHidden/>
          </w:rPr>
          <w:instrText xml:space="preserve"> PAGEREF _Toc112058143 \h </w:instrText>
        </w:r>
        <w:r w:rsidR="00B41C26">
          <w:rPr>
            <w:webHidden/>
          </w:rPr>
        </w:r>
        <w:r w:rsidR="00B41C26">
          <w:rPr>
            <w:webHidden/>
          </w:rPr>
          <w:fldChar w:fldCharType="separate"/>
        </w:r>
        <w:r w:rsidR="00B41C26">
          <w:rPr>
            <w:webHidden/>
          </w:rPr>
          <w:t>2</w:t>
        </w:r>
        <w:r w:rsidR="00B41C26">
          <w:rPr>
            <w:webHidden/>
          </w:rPr>
          <w:fldChar w:fldCharType="end"/>
        </w:r>
      </w:hyperlink>
    </w:p>
    <w:p w14:paraId="110719A0" w14:textId="42653966"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44" w:history="1">
        <w:r w:rsidR="00B41C26" w:rsidRPr="005F2C7B">
          <w:rPr>
            <w:rStyle w:val="Hyperlink"/>
            <w:rFonts w:cstheme="minorHAnsi"/>
          </w:rPr>
          <w:t>2</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Prerequisite(s)</w:t>
        </w:r>
        <w:r w:rsidR="00B41C26">
          <w:rPr>
            <w:webHidden/>
          </w:rPr>
          <w:tab/>
        </w:r>
        <w:r w:rsidR="00B41C26">
          <w:rPr>
            <w:webHidden/>
          </w:rPr>
          <w:fldChar w:fldCharType="begin"/>
        </w:r>
        <w:r w:rsidR="00B41C26">
          <w:rPr>
            <w:webHidden/>
          </w:rPr>
          <w:instrText xml:space="preserve"> PAGEREF _Toc112058144 \h </w:instrText>
        </w:r>
        <w:r w:rsidR="00B41C26">
          <w:rPr>
            <w:webHidden/>
          </w:rPr>
        </w:r>
        <w:r w:rsidR="00B41C26">
          <w:rPr>
            <w:webHidden/>
          </w:rPr>
          <w:fldChar w:fldCharType="separate"/>
        </w:r>
        <w:r w:rsidR="00B41C26">
          <w:rPr>
            <w:webHidden/>
          </w:rPr>
          <w:t>2</w:t>
        </w:r>
        <w:r w:rsidR="00B41C26">
          <w:rPr>
            <w:webHidden/>
          </w:rPr>
          <w:fldChar w:fldCharType="end"/>
        </w:r>
      </w:hyperlink>
    </w:p>
    <w:p w14:paraId="586EC7C5" w14:textId="32E38F82"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45" w:history="1">
        <w:r w:rsidR="00B41C26" w:rsidRPr="005F2C7B">
          <w:rPr>
            <w:rStyle w:val="Hyperlink"/>
            <w:rFonts w:cstheme="minorHAnsi"/>
          </w:rPr>
          <w:t>3</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Configure Account Factory with custom Amazon VPC settings</w:t>
        </w:r>
        <w:r w:rsidR="00B41C26">
          <w:rPr>
            <w:webHidden/>
          </w:rPr>
          <w:tab/>
        </w:r>
        <w:r w:rsidR="00B41C26">
          <w:rPr>
            <w:webHidden/>
          </w:rPr>
          <w:fldChar w:fldCharType="begin"/>
        </w:r>
        <w:r w:rsidR="00B41C26">
          <w:rPr>
            <w:webHidden/>
          </w:rPr>
          <w:instrText xml:space="preserve"> PAGEREF _Toc112058145 \h </w:instrText>
        </w:r>
        <w:r w:rsidR="00B41C26">
          <w:rPr>
            <w:webHidden/>
          </w:rPr>
        </w:r>
        <w:r w:rsidR="00B41C26">
          <w:rPr>
            <w:webHidden/>
          </w:rPr>
          <w:fldChar w:fldCharType="separate"/>
        </w:r>
        <w:r w:rsidR="00B41C26">
          <w:rPr>
            <w:webHidden/>
          </w:rPr>
          <w:t>6</w:t>
        </w:r>
        <w:r w:rsidR="00B41C26">
          <w:rPr>
            <w:webHidden/>
          </w:rPr>
          <w:fldChar w:fldCharType="end"/>
        </w:r>
      </w:hyperlink>
    </w:p>
    <w:p w14:paraId="2CF2B6B2" w14:textId="1183FAD7"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46" w:history="1">
        <w:r w:rsidR="00B41C26" w:rsidRPr="005F2C7B">
          <w:rPr>
            <w:rStyle w:val="Hyperlink"/>
            <w:rFonts w:cstheme="minorHAnsi"/>
          </w:rPr>
          <w:t>4</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Create a launch constraint role across the organization</w:t>
        </w:r>
        <w:r w:rsidR="00B41C26">
          <w:rPr>
            <w:webHidden/>
          </w:rPr>
          <w:tab/>
        </w:r>
        <w:r w:rsidR="00B41C26">
          <w:rPr>
            <w:webHidden/>
          </w:rPr>
          <w:fldChar w:fldCharType="begin"/>
        </w:r>
        <w:r w:rsidR="00B41C26">
          <w:rPr>
            <w:webHidden/>
          </w:rPr>
          <w:instrText xml:space="preserve"> PAGEREF _Toc112058146 \h </w:instrText>
        </w:r>
        <w:r w:rsidR="00B41C26">
          <w:rPr>
            <w:webHidden/>
          </w:rPr>
        </w:r>
        <w:r w:rsidR="00B41C26">
          <w:rPr>
            <w:webHidden/>
          </w:rPr>
          <w:fldChar w:fldCharType="separate"/>
        </w:r>
        <w:r w:rsidR="00B41C26">
          <w:rPr>
            <w:webHidden/>
          </w:rPr>
          <w:t>9</w:t>
        </w:r>
        <w:r w:rsidR="00B41C26">
          <w:rPr>
            <w:webHidden/>
          </w:rPr>
          <w:fldChar w:fldCharType="end"/>
        </w:r>
      </w:hyperlink>
    </w:p>
    <w:p w14:paraId="7657943E" w14:textId="2BB1A720"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47" w:history="1">
        <w:r w:rsidR="00B41C26" w:rsidRPr="005F2C7B">
          <w:rPr>
            <w:rStyle w:val="Hyperlink"/>
            <w:rFonts w:cstheme="minorHAnsi"/>
          </w:rPr>
          <w:t>5</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Deploy Pre-requisite in the member account through automation</w:t>
        </w:r>
        <w:r w:rsidR="00B41C26">
          <w:rPr>
            <w:webHidden/>
          </w:rPr>
          <w:tab/>
        </w:r>
        <w:r w:rsidR="00B41C26">
          <w:rPr>
            <w:webHidden/>
          </w:rPr>
          <w:fldChar w:fldCharType="begin"/>
        </w:r>
        <w:r w:rsidR="00B41C26">
          <w:rPr>
            <w:webHidden/>
          </w:rPr>
          <w:instrText xml:space="preserve"> PAGEREF _Toc112058147 \h </w:instrText>
        </w:r>
        <w:r w:rsidR="00B41C26">
          <w:rPr>
            <w:webHidden/>
          </w:rPr>
        </w:r>
        <w:r w:rsidR="00B41C26">
          <w:rPr>
            <w:webHidden/>
          </w:rPr>
          <w:fldChar w:fldCharType="separate"/>
        </w:r>
        <w:r w:rsidR="00B41C26">
          <w:rPr>
            <w:webHidden/>
          </w:rPr>
          <w:t>12</w:t>
        </w:r>
        <w:r w:rsidR="00B41C26">
          <w:rPr>
            <w:webHidden/>
          </w:rPr>
          <w:fldChar w:fldCharType="end"/>
        </w:r>
      </w:hyperlink>
    </w:p>
    <w:p w14:paraId="18DEF69A" w14:textId="6D7CAB82"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48" w:history="1">
        <w:r w:rsidR="00B41C26" w:rsidRPr="005F2C7B">
          <w:rPr>
            <w:rStyle w:val="Hyperlink"/>
            <w:rFonts w:cstheme="minorHAnsi"/>
          </w:rPr>
          <w:t>6</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Deploy the portfolio in the AWS Service Catalog delegated administrator account</w:t>
        </w:r>
        <w:r w:rsidR="00B41C26">
          <w:rPr>
            <w:webHidden/>
          </w:rPr>
          <w:tab/>
        </w:r>
        <w:r w:rsidR="00B41C26">
          <w:rPr>
            <w:webHidden/>
          </w:rPr>
          <w:fldChar w:fldCharType="begin"/>
        </w:r>
        <w:r w:rsidR="00B41C26">
          <w:rPr>
            <w:webHidden/>
          </w:rPr>
          <w:instrText xml:space="preserve"> PAGEREF _Toc112058148 \h </w:instrText>
        </w:r>
        <w:r w:rsidR="00B41C26">
          <w:rPr>
            <w:webHidden/>
          </w:rPr>
        </w:r>
        <w:r w:rsidR="00B41C26">
          <w:rPr>
            <w:webHidden/>
          </w:rPr>
          <w:fldChar w:fldCharType="separate"/>
        </w:r>
        <w:r w:rsidR="00B41C26">
          <w:rPr>
            <w:webHidden/>
          </w:rPr>
          <w:t>15</w:t>
        </w:r>
        <w:r w:rsidR="00B41C26">
          <w:rPr>
            <w:webHidden/>
          </w:rPr>
          <w:fldChar w:fldCharType="end"/>
        </w:r>
      </w:hyperlink>
    </w:p>
    <w:p w14:paraId="3CA730F6" w14:textId="738CF4B4"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49" w:history="1">
        <w:r w:rsidR="00B41C26" w:rsidRPr="005F2C7B">
          <w:rPr>
            <w:rStyle w:val="Hyperlink"/>
            <w:rFonts w:cstheme="minorHAnsi"/>
          </w:rPr>
          <w:t>7</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Share the newly created portfolio with your organization from Delegated Administrator account</w:t>
        </w:r>
        <w:r w:rsidR="00B41C26">
          <w:rPr>
            <w:webHidden/>
          </w:rPr>
          <w:tab/>
        </w:r>
        <w:r w:rsidR="00B41C26">
          <w:rPr>
            <w:webHidden/>
          </w:rPr>
          <w:fldChar w:fldCharType="begin"/>
        </w:r>
        <w:r w:rsidR="00B41C26">
          <w:rPr>
            <w:webHidden/>
          </w:rPr>
          <w:instrText xml:space="preserve"> PAGEREF _Toc112058149 \h </w:instrText>
        </w:r>
        <w:r w:rsidR="00B41C26">
          <w:rPr>
            <w:webHidden/>
          </w:rPr>
        </w:r>
        <w:r w:rsidR="00B41C26">
          <w:rPr>
            <w:webHidden/>
          </w:rPr>
          <w:fldChar w:fldCharType="separate"/>
        </w:r>
        <w:r w:rsidR="00B41C26">
          <w:rPr>
            <w:webHidden/>
          </w:rPr>
          <w:t>16</w:t>
        </w:r>
        <w:r w:rsidR="00B41C26">
          <w:rPr>
            <w:webHidden/>
          </w:rPr>
          <w:fldChar w:fldCharType="end"/>
        </w:r>
      </w:hyperlink>
    </w:p>
    <w:p w14:paraId="750E1DFD" w14:textId="78520E99"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50" w:history="1">
        <w:r w:rsidR="00B41C26" w:rsidRPr="005F2C7B">
          <w:rPr>
            <w:rStyle w:val="Hyperlink"/>
            <w:rFonts w:cstheme="minorHAnsi"/>
          </w:rPr>
          <w:t>8</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Setup user access and provision a custom VPC using AWS Service Catalog</w:t>
        </w:r>
        <w:r w:rsidR="00B41C26">
          <w:rPr>
            <w:webHidden/>
          </w:rPr>
          <w:tab/>
        </w:r>
        <w:r w:rsidR="00B41C26">
          <w:rPr>
            <w:webHidden/>
          </w:rPr>
          <w:fldChar w:fldCharType="begin"/>
        </w:r>
        <w:r w:rsidR="00B41C26">
          <w:rPr>
            <w:webHidden/>
          </w:rPr>
          <w:instrText xml:space="preserve"> PAGEREF _Toc112058150 \h </w:instrText>
        </w:r>
        <w:r w:rsidR="00B41C26">
          <w:rPr>
            <w:webHidden/>
          </w:rPr>
        </w:r>
        <w:r w:rsidR="00B41C26">
          <w:rPr>
            <w:webHidden/>
          </w:rPr>
          <w:fldChar w:fldCharType="separate"/>
        </w:r>
        <w:r w:rsidR="00B41C26">
          <w:rPr>
            <w:webHidden/>
          </w:rPr>
          <w:t>19</w:t>
        </w:r>
        <w:r w:rsidR="00B41C26">
          <w:rPr>
            <w:webHidden/>
          </w:rPr>
          <w:fldChar w:fldCharType="end"/>
        </w:r>
      </w:hyperlink>
    </w:p>
    <w:p w14:paraId="39A15DD5" w14:textId="218F887E"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51" w:history="1">
        <w:r w:rsidR="00B41C26" w:rsidRPr="005F2C7B">
          <w:rPr>
            <w:rStyle w:val="Hyperlink"/>
            <w:rFonts w:cstheme="minorHAnsi"/>
          </w:rPr>
          <w:t>9</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Setup user access and provision another custom VPC in the same AWS Account</w:t>
        </w:r>
        <w:r w:rsidR="00B41C26">
          <w:rPr>
            <w:webHidden/>
          </w:rPr>
          <w:tab/>
        </w:r>
        <w:r w:rsidR="00B41C26">
          <w:rPr>
            <w:webHidden/>
          </w:rPr>
          <w:fldChar w:fldCharType="begin"/>
        </w:r>
        <w:r w:rsidR="00B41C26">
          <w:rPr>
            <w:webHidden/>
          </w:rPr>
          <w:instrText xml:space="preserve"> PAGEREF _Toc112058151 \h </w:instrText>
        </w:r>
        <w:r w:rsidR="00B41C26">
          <w:rPr>
            <w:webHidden/>
          </w:rPr>
        </w:r>
        <w:r w:rsidR="00B41C26">
          <w:rPr>
            <w:webHidden/>
          </w:rPr>
          <w:fldChar w:fldCharType="separate"/>
        </w:r>
        <w:r w:rsidR="00B41C26">
          <w:rPr>
            <w:webHidden/>
          </w:rPr>
          <w:t>24</w:t>
        </w:r>
        <w:r w:rsidR="00B41C26">
          <w:rPr>
            <w:webHidden/>
          </w:rPr>
          <w:fldChar w:fldCharType="end"/>
        </w:r>
      </w:hyperlink>
    </w:p>
    <w:p w14:paraId="7E999602" w14:textId="26526446"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52" w:history="1">
        <w:r w:rsidR="00B41C26" w:rsidRPr="005F2C7B">
          <w:rPr>
            <w:rStyle w:val="Hyperlink"/>
            <w:rFonts w:cstheme="minorHAnsi"/>
          </w:rPr>
          <w:t>10</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Approach to Create Products in Single step</w:t>
        </w:r>
        <w:r w:rsidR="00B41C26">
          <w:rPr>
            <w:webHidden/>
          </w:rPr>
          <w:tab/>
        </w:r>
        <w:r w:rsidR="00B41C26">
          <w:rPr>
            <w:webHidden/>
          </w:rPr>
          <w:fldChar w:fldCharType="begin"/>
        </w:r>
        <w:r w:rsidR="00B41C26">
          <w:rPr>
            <w:webHidden/>
          </w:rPr>
          <w:instrText xml:space="preserve"> PAGEREF _Toc112058152 \h </w:instrText>
        </w:r>
        <w:r w:rsidR="00B41C26">
          <w:rPr>
            <w:webHidden/>
          </w:rPr>
        </w:r>
        <w:r w:rsidR="00B41C26">
          <w:rPr>
            <w:webHidden/>
          </w:rPr>
          <w:fldChar w:fldCharType="separate"/>
        </w:r>
        <w:r w:rsidR="00B41C26">
          <w:rPr>
            <w:webHidden/>
          </w:rPr>
          <w:t>28</w:t>
        </w:r>
        <w:r w:rsidR="00B41C26">
          <w:rPr>
            <w:webHidden/>
          </w:rPr>
          <w:fldChar w:fldCharType="end"/>
        </w:r>
      </w:hyperlink>
    </w:p>
    <w:p w14:paraId="651CBE90" w14:textId="68014686"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53" w:history="1">
        <w:r w:rsidR="00B41C26" w:rsidRPr="005F2C7B">
          <w:rPr>
            <w:rStyle w:val="Hyperlink"/>
            <w:rFonts w:cstheme="minorHAnsi"/>
          </w:rPr>
          <w:t>11</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Appendix A</w:t>
        </w:r>
        <w:r w:rsidR="00B41C26">
          <w:rPr>
            <w:webHidden/>
          </w:rPr>
          <w:tab/>
        </w:r>
        <w:r w:rsidR="00B41C26">
          <w:rPr>
            <w:webHidden/>
          </w:rPr>
          <w:fldChar w:fldCharType="begin"/>
        </w:r>
        <w:r w:rsidR="00B41C26">
          <w:rPr>
            <w:webHidden/>
          </w:rPr>
          <w:instrText xml:space="preserve"> PAGEREF _Toc112058153 \h </w:instrText>
        </w:r>
        <w:r w:rsidR="00B41C26">
          <w:rPr>
            <w:webHidden/>
          </w:rPr>
        </w:r>
        <w:r w:rsidR="00B41C26">
          <w:rPr>
            <w:webHidden/>
          </w:rPr>
          <w:fldChar w:fldCharType="separate"/>
        </w:r>
        <w:r w:rsidR="00B41C26">
          <w:rPr>
            <w:webHidden/>
          </w:rPr>
          <w:t>28</w:t>
        </w:r>
        <w:r w:rsidR="00B41C26">
          <w:rPr>
            <w:webHidden/>
          </w:rPr>
          <w:fldChar w:fldCharType="end"/>
        </w:r>
      </w:hyperlink>
    </w:p>
    <w:p w14:paraId="1AC793A0" w14:textId="0B8C9C15" w:rsidR="00B41C26" w:rsidRDefault="00294383">
      <w:pPr>
        <w:pStyle w:val="TOC1"/>
        <w:rPr>
          <w:rFonts w:asciiTheme="minorHAnsi" w:eastAsiaTheme="minorEastAsia" w:hAnsiTheme="minorHAnsi" w:cstheme="minorBidi"/>
          <w:b w:val="0"/>
          <w:color w:val="auto"/>
          <w:sz w:val="22"/>
          <w:szCs w:val="22"/>
          <w:lang w:val="en-IN" w:eastAsia="en-IN"/>
        </w:rPr>
      </w:pPr>
      <w:hyperlink w:anchor="_Toc112058154" w:history="1">
        <w:r w:rsidR="00B41C26" w:rsidRPr="005F2C7B">
          <w:rPr>
            <w:rStyle w:val="Hyperlink"/>
            <w:rFonts w:cstheme="minorHAnsi"/>
          </w:rPr>
          <w:t>12</w:t>
        </w:r>
        <w:r w:rsidR="00B41C26">
          <w:rPr>
            <w:rFonts w:asciiTheme="minorHAnsi" w:eastAsiaTheme="minorEastAsia" w:hAnsiTheme="minorHAnsi" w:cstheme="minorBidi"/>
            <w:b w:val="0"/>
            <w:color w:val="auto"/>
            <w:sz w:val="22"/>
            <w:szCs w:val="22"/>
            <w:lang w:val="en-IN" w:eastAsia="en-IN"/>
          </w:rPr>
          <w:tab/>
        </w:r>
        <w:r w:rsidR="00B41C26" w:rsidRPr="005F2C7B">
          <w:rPr>
            <w:rStyle w:val="Hyperlink"/>
            <w:rFonts w:cstheme="minorHAnsi"/>
          </w:rPr>
          <w:t>Document Control - Version History</w:t>
        </w:r>
        <w:r w:rsidR="00B41C26">
          <w:rPr>
            <w:webHidden/>
          </w:rPr>
          <w:tab/>
        </w:r>
        <w:r w:rsidR="00B41C26">
          <w:rPr>
            <w:webHidden/>
          </w:rPr>
          <w:fldChar w:fldCharType="begin"/>
        </w:r>
        <w:r w:rsidR="00B41C26">
          <w:rPr>
            <w:webHidden/>
          </w:rPr>
          <w:instrText xml:space="preserve"> PAGEREF _Toc112058154 \h </w:instrText>
        </w:r>
        <w:r w:rsidR="00B41C26">
          <w:rPr>
            <w:webHidden/>
          </w:rPr>
        </w:r>
        <w:r w:rsidR="00B41C26">
          <w:rPr>
            <w:webHidden/>
          </w:rPr>
          <w:fldChar w:fldCharType="separate"/>
        </w:r>
        <w:r w:rsidR="00B41C26">
          <w:rPr>
            <w:webHidden/>
          </w:rPr>
          <w:t>29</w:t>
        </w:r>
        <w:r w:rsidR="00B41C26">
          <w:rPr>
            <w:webHidden/>
          </w:rPr>
          <w:fldChar w:fldCharType="end"/>
        </w:r>
      </w:hyperlink>
    </w:p>
    <w:p w14:paraId="4497250D" w14:textId="75883783" w:rsidR="00ED4F71" w:rsidRPr="00890130" w:rsidRDefault="00B97599" w:rsidP="009F215C">
      <w:pPr>
        <w:pStyle w:val="CoverSubtitle"/>
        <w:rPr>
          <w:rFonts w:asciiTheme="minorHAnsi" w:hAnsiTheme="minorHAnsi" w:cstheme="minorHAnsi"/>
          <w:color w:val="auto"/>
          <w:lang w:val="en-GB"/>
        </w:rPr>
        <w:sectPr w:rsidR="00ED4F71" w:rsidRPr="00890130" w:rsidSect="0074440B">
          <w:headerReference w:type="default" r:id="rId14"/>
          <w:footerReference w:type="default" r:id="rId15"/>
          <w:headerReference w:type="first" r:id="rId16"/>
          <w:footerReference w:type="first" r:id="rId17"/>
          <w:pgSz w:w="11909" w:h="16834" w:code="9"/>
          <w:pgMar w:top="1138" w:right="850" w:bottom="850" w:left="850" w:header="850" w:footer="461" w:gutter="0"/>
          <w:pgNumType w:start="1"/>
          <w:cols w:space="720"/>
          <w:docGrid w:linePitch="360"/>
        </w:sectPr>
      </w:pPr>
      <w:r w:rsidRPr="00890130">
        <w:rPr>
          <w:rFonts w:asciiTheme="minorHAnsi" w:hAnsiTheme="minorHAnsi" w:cstheme="minorHAnsi"/>
          <w:noProof/>
          <w:color w:val="auto"/>
          <w:sz w:val="24"/>
          <w:szCs w:val="24"/>
          <w:lang w:val="en-GB"/>
        </w:rPr>
        <w:fldChar w:fldCharType="end"/>
      </w:r>
    </w:p>
    <w:p w14:paraId="7911C128" w14:textId="267BF16E" w:rsidR="00D25526" w:rsidRPr="00890130" w:rsidRDefault="0094344A" w:rsidP="006F0227">
      <w:pPr>
        <w:pStyle w:val="DocumentHeadingLevel1"/>
        <w:ind w:left="720"/>
        <w:rPr>
          <w:rFonts w:asciiTheme="minorHAnsi" w:hAnsiTheme="minorHAnsi" w:cstheme="minorHAnsi"/>
          <w:color w:val="00B0F0"/>
        </w:rPr>
      </w:pPr>
      <w:bookmarkStart w:id="8" w:name="_Toc112058143"/>
      <w:bookmarkStart w:id="9" w:name="_Toc387942440"/>
      <w:bookmarkStart w:id="10" w:name="_Toc422569789"/>
      <w:r w:rsidRPr="00890130">
        <w:rPr>
          <w:rFonts w:asciiTheme="minorHAnsi" w:hAnsiTheme="minorHAnsi" w:cstheme="minorHAnsi"/>
          <w:color w:val="00B0F0"/>
        </w:rPr>
        <w:lastRenderedPageBreak/>
        <w:t>Overview</w:t>
      </w:r>
      <w:bookmarkEnd w:id="8"/>
    </w:p>
    <w:p w14:paraId="326925E0" w14:textId="049493EC" w:rsidR="00866B65" w:rsidRPr="00890130" w:rsidRDefault="004E7E47" w:rsidP="006D5EF5">
      <w:pPr>
        <w:autoSpaceDE w:val="0"/>
        <w:autoSpaceDN w:val="0"/>
        <w:contextualSpacing/>
        <w:jc w:val="left"/>
        <w:rPr>
          <w:rFonts w:asciiTheme="minorHAnsi" w:hAnsiTheme="minorHAnsi" w:cstheme="minorHAnsi"/>
        </w:rPr>
      </w:pPr>
      <w:r w:rsidRPr="00890130">
        <w:rPr>
          <w:rFonts w:asciiTheme="minorHAnsi" w:hAnsiTheme="minorHAnsi" w:cstheme="minorHAnsi"/>
        </w:rPr>
        <w:t>This document describes VPC Provisioning in AWS Control Tower using Service Catalog</w:t>
      </w:r>
    </w:p>
    <w:p w14:paraId="52FB6E9E" w14:textId="77777777" w:rsidR="002A3583" w:rsidRPr="00890130" w:rsidRDefault="002A3583" w:rsidP="004E7E47">
      <w:pPr>
        <w:rPr>
          <w:rFonts w:asciiTheme="minorHAnsi" w:hAnsiTheme="minorHAnsi" w:cstheme="minorHAnsi"/>
        </w:rPr>
      </w:pPr>
    </w:p>
    <w:p w14:paraId="21731C03" w14:textId="4B182A0B" w:rsidR="009F215C" w:rsidRPr="00890130" w:rsidRDefault="00FD1EB2" w:rsidP="006F0227">
      <w:pPr>
        <w:pStyle w:val="DocumentHeadingLevel1"/>
        <w:ind w:left="720"/>
        <w:rPr>
          <w:rFonts w:asciiTheme="minorHAnsi" w:hAnsiTheme="minorHAnsi" w:cstheme="minorHAnsi"/>
          <w:color w:val="00B0F0"/>
        </w:rPr>
      </w:pPr>
      <w:bookmarkStart w:id="11" w:name="_Toc112058144"/>
      <w:r w:rsidRPr="00890130">
        <w:rPr>
          <w:rFonts w:asciiTheme="minorHAnsi" w:hAnsiTheme="minorHAnsi" w:cstheme="minorHAnsi"/>
          <w:color w:val="00B0F0"/>
        </w:rPr>
        <w:t>Pre</w:t>
      </w:r>
      <w:r w:rsidR="00665455" w:rsidRPr="00890130">
        <w:rPr>
          <w:rFonts w:asciiTheme="minorHAnsi" w:hAnsiTheme="minorHAnsi" w:cstheme="minorHAnsi"/>
          <w:color w:val="00B0F0"/>
        </w:rPr>
        <w:t>requisite</w:t>
      </w:r>
      <w:r w:rsidR="00C66382" w:rsidRPr="00890130">
        <w:rPr>
          <w:rFonts w:asciiTheme="minorHAnsi" w:hAnsiTheme="minorHAnsi" w:cstheme="minorHAnsi"/>
          <w:color w:val="00B0F0"/>
        </w:rPr>
        <w:t>(s)</w:t>
      </w:r>
      <w:bookmarkEnd w:id="11"/>
    </w:p>
    <w:p w14:paraId="3FF04140" w14:textId="5DBA7162" w:rsidR="00574303" w:rsidRPr="00890130" w:rsidRDefault="00C21CE5" w:rsidP="00574303">
      <w:pPr>
        <w:autoSpaceDE w:val="0"/>
        <w:autoSpaceDN w:val="0"/>
        <w:contextualSpacing/>
        <w:jc w:val="left"/>
        <w:rPr>
          <w:rFonts w:asciiTheme="minorHAnsi" w:hAnsiTheme="minorHAnsi" w:cstheme="minorHAnsi"/>
        </w:rPr>
      </w:pPr>
      <w:r w:rsidRPr="00890130">
        <w:rPr>
          <w:rFonts w:asciiTheme="minorHAnsi" w:hAnsiTheme="minorHAnsi" w:cstheme="minorHAnsi"/>
        </w:rPr>
        <w:t>Prerequisites are information and details of understanding that need to be obtained before progressing</w:t>
      </w:r>
    </w:p>
    <w:p w14:paraId="549CB190" w14:textId="77777777" w:rsidR="00413207" w:rsidRPr="00890130" w:rsidRDefault="00413207" w:rsidP="00574303">
      <w:pPr>
        <w:autoSpaceDE w:val="0"/>
        <w:autoSpaceDN w:val="0"/>
        <w:contextualSpacing/>
        <w:jc w:val="left"/>
        <w:rPr>
          <w:rFonts w:asciiTheme="minorHAnsi" w:hAnsiTheme="minorHAnsi" w:cstheme="minorHAnsi"/>
        </w:rPr>
      </w:pPr>
    </w:p>
    <w:p w14:paraId="372C9D64" w14:textId="0D7962AE" w:rsidR="008B54B2" w:rsidRPr="00890130"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A network account with a transit gateway provisioned which has auto-accepted attachment requests enabled. Make a note of your transit gateway ID. This will be used in the solution.</w:t>
      </w:r>
    </w:p>
    <w:p w14:paraId="459EC671" w14:textId="1BA0DBDA" w:rsidR="008B54B2" w:rsidRPr="00890130"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Resource sharing with AWS Organizations should be enabled</w:t>
      </w:r>
    </w:p>
    <w:p w14:paraId="772FB0F8" w14:textId="55FDB3D9" w:rsidR="008B54B2" w:rsidRPr="00890130"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AWS Resource Access Manager configured to share the transit gateway with your organization in AWS Organizations</w:t>
      </w:r>
    </w:p>
    <w:p w14:paraId="7BA504B7" w14:textId="18A85B69" w:rsidR="008B54B2" w:rsidRPr="00890130"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Trusted access with AWS Cloud Formation stack sets should be enabled</w:t>
      </w:r>
    </w:p>
    <w:p w14:paraId="04B2CC9B" w14:textId="56E945CF" w:rsidR="008B54B2" w:rsidRPr="00890130"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AWS Service Catalog delegated administrator should be set up</w:t>
      </w:r>
    </w:p>
    <w:p w14:paraId="5A600DFB" w14:textId="59CBAA23" w:rsidR="008B54B2" w:rsidRPr="00890130"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Make any AWS account as AWS Service Catalog delegated administrator account by running the following commands.</w:t>
      </w:r>
    </w:p>
    <w:p w14:paraId="756F86B4" w14:textId="5337A18A" w:rsidR="008B54B2" w:rsidRPr="00890130" w:rsidRDefault="008E30C7" w:rsidP="008B54B2">
      <w:pPr>
        <w:pStyle w:val="CGBodytext"/>
        <w:rPr>
          <w:rFonts w:asciiTheme="minorHAnsi" w:hAnsiTheme="minorHAnsi" w:cstheme="minorHAnsi"/>
          <w:color w:val="333333"/>
        </w:rPr>
      </w:pPr>
      <w:r w:rsidRPr="00890130">
        <w:rPr>
          <w:rFonts w:asciiTheme="minorHAnsi" w:hAnsiTheme="minorHAnsi" w:cstheme="minorHAnsi"/>
          <w:color w:val="333333"/>
        </w:rPr>
        <w:object w:dxaOrig="1320" w:dyaOrig="830" w14:anchorId="55BF01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5pt;height:41.5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Package" ShapeID="_x0000_i1025" DrawAspect="Content" ObjectID="_1722679724" r:id="rId19"/>
        </w:object>
      </w:r>
    </w:p>
    <w:p w14:paraId="07448836" w14:textId="77777777" w:rsidR="0041167A" w:rsidRPr="00890130" w:rsidRDefault="0041167A" w:rsidP="00CA7FC2">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Create S3 bucket </w:t>
      </w:r>
      <w:r w:rsidR="008B294B" w:rsidRPr="00890130">
        <w:rPr>
          <w:rFonts w:asciiTheme="minorHAnsi" w:eastAsia="Arial" w:hAnsiTheme="minorHAnsi" w:cstheme="minorHAnsi"/>
          <w:color w:val="auto"/>
          <w:sz w:val="22"/>
          <w:szCs w:val="22"/>
          <w:lang w:eastAsia="en-US"/>
        </w:rPr>
        <w:t xml:space="preserve">in AWS Service Catalog delegated administrator </w:t>
      </w:r>
      <w:r w:rsidRPr="00890130">
        <w:rPr>
          <w:rFonts w:asciiTheme="minorHAnsi" w:eastAsia="Arial" w:hAnsiTheme="minorHAnsi" w:cstheme="minorHAnsi"/>
          <w:color w:val="auto"/>
          <w:sz w:val="22"/>
          <w:szCs w:val="22"/>
          <w:lang w:eastAsia="en-US"/>
        </w:rPr>
        <w:t>account, for VPC files.</w:t>
      </w:r>
    </w:p>
    <w:p w14:paraId="1B900D86" w14:textId="4847D85F" w:rsidR="005F19E1" w:rsidRPr="00890130" w:rsidRDefault="00976667" w:rsidP="00CA7FC2">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Create a new Permission Set</w:t>
      </w:r>
      <w:r w:rsidR="008B294B" w:rsidRPr="00890130">
        <w:rPr>
          <w:rFonts w:asciiTheme="minorHAnsi" w:eastAsia="Arial" w:hAnsiTheme="minorHAnsi" w:cstheme="minorHAnsi"/>
          <w:color w:val="auto"/>
          <w:sz w:val="22"/>
          <w:szCs w:val="22"/>
          <w:lang w:eastAsia="en-US"/>
        </w:rPr>
        <w:t xml:space="preserve"> </w:t>
      </w:r>
      <w:r w:rsidR="00E60492" w:rsidRPr="00890130">
        <w:rPr>
          <w:rFonts w:asciiTheme="minorHAnsi" w:eastAsia="Arial" w:hAnsiTheme="minorHAnsi" w:cstheme="minorHAnsi"/>
          <w:color w:val="auto"/>
          <w:sz w:val="22"/>
          <w:szCs w:val="22"/>
          <w:lang w:eastAsia="en-US"/>
        </w:rPr>
        <w:t>in the</w:t>
      </w:r>
      <w:r w:rsidR="00DF5BA9" w:rsidRPr="00890130">
        <w:rPr>
          <w:rFonts w:asciiTheme="minorHAnsi" w:eastAsia="Arial" w:hAnsiTheme="minorHAnsi" w:cstheme="minorHAnsi"/>
          <w:color w:val="auto"/>
          <w:sz w:val="22"/>
          <w:szCs w:val="22"/>
          <w:lang w:eastAsia="en-US"/>
        </w:rPr>
        <w:t xml:space="preserve"> Management Account</w:t>
      </w:r>
      <w:r w:rsidR="005F19E1" w:rsidRPr="00890130">
        <w:rPr>
          <w:rFonts w:asciiTheme="minorHAnsi" w:eastAsia="Arial" w:hAnsiTheme="minorHAnsi" w:cstheme="minorHAnsi"/>
          <w:color w:val="auto"/>
          <w:sz w:val="22"/>
          <w:szCs w:val="22"/>
          <w:lang w:eastAsia="en-US"/>
        </w:rPr>
        <w:t>.</w:t>
      </w:r>
    </w:p>
    <w:p w14:paraId="419F354A" w14:textId="2E685294" w:rsidR="005F19E1" w:rsidRPr="00890130" w:rsidRDefault="005F19E1" w:rsidP="00154FD4">
      <w:pPr>
        <w:pStyle w:val="CGHeading3-outlined"/>
        <w:spacing w:before="0" w:after="160" w:line="259" w:lineRule="auto"/>
        <w:ind w:hanging="513"/>
        <w:rPr>
          <w:rFonts w:asciiTheme="minorHAnsi" w:hAnsiTheme="minorHAnsi" w:cstheme="minorHAnsi"/>
          <w:color w:val="323235"/>
          <w:sz w:val="24"/>
          <w:lang w:val="en-IN" w:eastAsia="en-IN"/>
        </w:rPr>
      </w:pPr>
      <w:r w:rsidRPr="00890130">
        <w:rPr>
          <w:rFonts w:asciiTheme="minorHAnsi" w:eastAsia="Arial" w:hAnsiTheme="minorHAnsi" w:cstheme="minorHAnsi"/>
          <w:color w:val="auto"/>
          <w:sz w:val="22"/>
          <w:szCs w:val="22"/>
          <w:lang w:eastAsia="en-US"/>
        </w:rPr>
        <w:t xml:space="preserve">Login to the </w:t>
      </w:r>
      <w:r w:rsidR="00EA0902" w:rsidRPr="00890130">
        <w:rPr>
          <w:rFonts w:asciiTheme="minorHAnsi" w:eastAsia="Arial" w:hAnsiTheme="minorHAnsi" w:cstheme="minorHAnsi"/>
          <w:color w:val="auto"/>
          <w:sz w:val="22"/>
          <w:szCs w:val="22"/>
          <w:lang w:eastAsia="en-US"/>
        </w:rPr>
        <w:t>AWS Control Tower Management</w:t>
      </w:r>
      <w:r w:rsidRPr="00890130">
        <w:rPr>
          <w:rFonts w:asciiTheme="minorHAnsi" w:eastAsia="Arial" w:hAnsiTheme="minorHAnsi" w:cstheme="minorHAnsi"/>
          <w:color w:val="auto"/>
          <w:sz w:val="22"/>
          <w:szCs w:val="22"/>
          <w:lang w:eastAsia="en-US"/>
        </w:rPr>
        <w:t xml:space="preserve"> Account using </w:t>
      </w:r>
      <w:proofErr w:type="spellStart"/>
      <w:r w:rsidRPr="001B6E4A">
        <w:rPr>
          <w:rFonts w:asciiTheme="minorHAnsi" w:hAnsiTheme="minorHAnsi" w:cstheme="minorHAnsi"/>
          <w:b/>
          <w:bCs/>
          <w:color w:val="323235"/>
          <w:sz w:val="22"/>
          <w:szCs w:val="22"/>
          <w:lang w:val="en-IN" w:eastAsia="en-IN"/>
        </w:rPr>
        <w:t>AWSAdministratorAccess</w:t>
      </w:r>
      <w:proofErr w:type="spellEnd"/>
      <w:r w:rsidRPr="00890130">
        <w:rPr>
          <w:rFonts w:asciiTheme="minorHAnsi" w:hAnsiTheme="minorHAnsi" w:cstheme="minorHAnsi"/>
          <w:color w:val="323235"/>
          <w:sz w:val="24"/>
          <w:lang w:val="en-IN" w:eastAsia="en-IN"/>
        </w:rPr>
        <w:t> </w:t>
      </w:r>
      <w:r w:rsidRPr="00890130">
        <w:rPr>
          <w:rFonts w:asciiTheme="minorHAnsi" w:hAnsiTheme="minorHAnsi" w:cstheme="minorHAnsi"/>
          <w:color w:val="323235"/>
          <w:sz w:val="22"/>
          <w:szCs w:val="22"/>
          <w:lang w:val="en-IN" w:eastAsia="en-IN"/>
        </w:rPr>
        <w:t>role</w:t>
      </w:r>
      <w:r w:rsidRPr="00890130">
        <w:rPr>
          <w:rFonts w:asciiTheme="minorHAnsi" w:hAnsiTheme="minorHAnsi" w:cstheme="minorHAnsi"/>
          <w:color w:val="323235"/>
          <w:sz w:val="24"/>
          <w:lang w:val="en-IN" w:eastAsia="en-IN"/>
        </w:rPr>
        <w:t>.</w:t>
      </w:r>
    </w:p>
    <w:p w14:paraId="0E2681AA" w14:textId="320ED48A" w:rsidR="005F19E1" w:rsidRPr="00890130" w:rsidRDefault="005F19E1" w:rsidP="00154FD4">
      <w:pPr>
        <w:pStyle w:val="CGHeading3-outlined"/>
        <w:spacing w:before="0" w:after="160" w:line="259" w:lineRule="auto"/>
        <w:ind w:hanging="513"/>
        <w:rPr>
          <w:rFonts w:asciiTheme="minorHAnsi" w:hAnsiTheme="minorHAnsi" w:cstheme="minorHAnsi"/>
          <w:color w:val="323235"/>
          <w:sz w:val="24"/>
          <w:lang w:val="en-IN" w:eastAsia="en-IN"/>
        </w:rPr>
      </w:pPr>
      <w:r w:rsidRPr="00890130">
        <w:rPr>
          <w:rFonts w:asciiTheme="minorHAnsi" w:eastAsia="Arial" w:hAnsiTheme="minorHAnsi" w:cstheme="minorHAnsi"/>
          <w:color w:val="auto"/>
          <w:sz w:val="22"/>
          <w:szCs w:val="22"/>
          <w:lang w:eastAsia="en-US"/>
        </w:rPr>
        <w:t>Un</w:t>
      </w:r>
      <w:r w:rsidR="005F7FE4" w:rsidRPr="00890130">
        <w:rPr>
          <w:rFonts w:asciiTheme="minorHAnsi" w:eastAsia="Arial" w:hAnsiTheme="minorHAnsi" w:cstheme="minorHAnsi"/>
          <w:color w:val="auto"/>
          <w:sz w:val="22"/>
          <w:szCs w:val="22"/>
          <w:lang w:eastAsia="en-US"/>
        </w:rPr>
        <w:t>d</w:t>
      </w:r>
      <w:r w:rsidRPr="00890130">
        <w:rPr>
          <w:rFonts w:asciiTheme="minorHAnsi" w:eastAsia="Arial" w:hAnsiTheme="minorHAnsi" w:cstheme="minorHAnsi"/>
          <w:color w:val="auto"/>
          <w:sz w:val="22"/>
          <w:szCs w:val="22"/>
          <w:lang w:eastAsia="en-US"/>
        </w:rPr>
        <w:t xml:space="preserve">er </w:t>
      </w:r>
      <w:r w:rsidRPr="00890130">
        <w:rPr>
          <w:rFonts w:asciiTheme="minorHAnsi" w:eastAsia="Arial" w:hAnsiTheme="minorHAnsi" w:cstheme="minorHAnsi"/>
          <w:b/>
          <w:color w:val="auto"/>
          <w:sz w:val="22"/>
          <w:szCs w:val="22"/>
          <w:lang w:eastAsia="en-US"/>
        </w:rPr>
        <w:t>Find Services</w:t>
      </w:r>
      <w:r w:rsidRPr="00890130">
        <w:rPr>
          <w:rFonts w:asciiTheme="minorHAnsi" w:eastAsia="Arial" w:hAnsiTheme="minorHAnsi" w:cstheme="minorHAnsi"/>
          <w:color w:val="auto"/>
          <w:sz w:val="22"/>
          <w:szCs w:val="22"/>
          <w:lang w:eastAsia="en-US"/>
        </w:rPr>
        <w:t xml:space="preserve"> search bar type </w:t>
      </w:r>
      <w:r w:rsidR="00A355A5" w:rsidRPr="00890130">
        <w:rPr>
          <w:rFonts w:asciiTheme="minorHAnsi" w:eastAsia="Arial" w:hAnsiTheme="minorHAnsi" w:cstheme="minorHAnsi"/>
          <w:b/>
          <w:color w:val="auto"/>
          <w:sz w:val="22"/>
          <w:szCs w:val="22"/>
          <w:lang w:eastAsia="en-US"/>
        </w:rPr>
        <w:t>IAM Identity Center</w:t>
      </w:r>
      <w:r w:rsidRPr="00890130">
        <w:rPr>
          <w:rFonts w:asciiTheme="minorHAnsi" w:hAnsiTheme="minorHAnsi" w:cstheme="minorHAnsi"/>
          <w:color w:val="323235"/>
          <w:sz w:val="24"/>
          <w:lang w:val="en-IN" w:eastAsia="en-IN"/>
        </w:rPr>
        <w:t>.</w:t>
      </w:r>
    </w:p>
    <w:p w14:paraId="7DFC8899" w14:textId="68456F33" w:rsidR="003C7260" w:rsidRPr="00890130" w:rsidRDefault="003C7260" w:rsidP="003C7260">
      <w:pPr>
        <w:pStyle w:val="CGBodytext"/>
        <w:rPr>
          <w:rFonts w:asciiTheme="minorHAnsi" w:hAnsiTheme="minorHAnsi" w:cstheme="minorHAnsi"/>
          <w:lang w:val="en-IN" w:eastAsia="en-IN"/>
        </w:rPr>
      </w:pPr>
      <w:r w:rsidRPr="00890130">
        <w:rPr>
          <w:rFonts w:asciiTheme="minorHAnsi" w:hAnsiTheme="minorHAnsi" w:cstheme="minorHAnsi"/>
          <w:noProof/>
          <w:lang w:val="en-IN" w:eastAsia="en-IN"/>
        </w:rPr>
        <w:lastRenderedPageBreak/>
        <w:drawing>
          <wp:inline distT="0" distB="0" distL="0" distR="0" wp14:anchorId="4AC7DA35" wp14:editId="4B9933ED">
            <wp:extent cx="6481445" cy="2635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445" cy="2635885"/>
                    </a:xfrm>
                    <a:prstGeom prst="rect">
                      <a:avLst/>
                    </a:prstGeom>
                  </pic:spPr>
                </pic:pic>
              </a:graphicData>
            </a:graphic>
          </wp:inline>
        </w:drawing>
      </w:r>
    </w:p>
    <w:p w14:paraId="2E45AC07" w14:textId="5A41F1CD" w:rsidR="005F19E1" w:rsidRPr="00890130" w:rsidRDefault="005F19E1" w:rsidP="00154FD4">
      <w:pPr>
        <w:pStyle w:val="CGHeading3-outlined"/>
        <w:spacing w:before="0" w:after="160" w:line="259" w:lineRule="auto"/>
        <w:ind w:hanging="513"/>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Select </w:t>
      </w:r>
      <w:r w:rsidRPr="00890130">
        <w:rPr>
          <w:rFonts w:asciiTheme="minorHAnsi" w:eastAsia="Arial" w:hAnsiTheme="minorHAnsi" w:cstheme="minorHAnsi"/>
          <w:b/>
          <w:color w:val="auto"/>
          <w:sz w:val="22"/>
          <w:szCs w:val="22"/>
          <w:lang w:eastAsia="en-US"/>
        </w:rPr>
        <w:t>AWS accounts</w:t>
      </w:r>
      <w:r w:rsidRPr="00890130">
        <w:rPr>
          <w:rFonts w:asciiTheme="minorHAnsi" w:eastAsia="Arial" w:hAnsiTheme="minorHAnsi" w:cstheme="minorHAnsi"/>
          <w:color w:val="auto"/>
          <w:sz w:val="22"/>
          <w:szCs w:val="22"/>
          <w:lang w:eastAsia="en-US"/>
        </w:rPr>
        <w:t xml:space="preserve"> on the left side bar.</w:t>
      </w:r>
    </w:p>
    <w:p w14:paraId="2EE63D96" w14:textId="4548B7F2" w:rsidR="00494365" w:rsidRDefault="00494365" w:rsidP="00494365">
      <w:pPr>
        <w:pStyle w:val="CGBodytext"/>
        <w:jc w:val="center"/>
        <w:rPr>
          <w:rFonts w:asciiTheme="minorHAnsi" w:eastAsia="Arial" w:hAnsiTheme="minorHAnsi" w:cstheme="minorHAnsi"/>
          <w:lang w:eastAsia="en-US"/>
        </w:rPr>
      </w:pPr>
      <w:r w:rsidRPr="00890130">
        <w:rPr>
          <w:rFonts w:asciiTheme="minorHAnsi" w:eastAsia="Arial" w:hAnsiTheme="minorHAnsi" w:cstheme="minorHAnsi"/>
          <w:noProof/>
          <w:lang w:val="en-IN" w:eastAsia="en-IN"/>
        </w:rPr>
        <w:drawing>
          <wp:inline distT="0" distB="0" distL="0" distR="0" wp14:anchorId="03375605" wp14:editId="3DFE107E">
            <wp:extent cx="5241545" cy="2597150"/>
            <wp:effectExtent l="0" t="0" r="0" b="0"/>
            <wp:docPr id="48" name="Picture 48" descr="C:\Users\skanikel\Downloads\MicrosoftTeam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kanikel\Downloads\MicrosoftTeams-image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2434" cy="2602545"/>
                    </a:xfrm>
                    <a:prstGeom prst="rect">
                      <a:avLst/>
                    </a:prstGeom>
                    <a:noFill/>
                    <a:ln>
                      <a:noFill/>
                    </a:ln>
                  </pic:spPr>
                </pic:pic>
              </a:graphicData>
            </a:graphic>
          </wp:inline>
        </w:drawing>
      </w:r>
    </w:p>
    <w:p w14:paraId="11C5A5B8" w14:textId="77777777" w:rsidR="00A2547C" w:rsidRPr="00890130" w:rsidRDefault="00A2547C" w:rsidP="00494365">
      <w:pPr>
        <w:pStyle w:val="CGBodytext"/>
        <w:jc w:val="center"/>
        <w:rPr>
          <w:rFonts w:asciiTheme="minorHAnsi" w:eastAsia="Arial" w:hAnsiTheme="minorHAnsi" w:cstheme="minorHAnsi"/>
          <w:lang w:eastAsia="en-US"/>
        </w:rPr>
      </w:pPr>
    </w:p>
    <w:p w14:paraId="51CCBDC2" w14:textId="4AA97D6C" w:rsidR="005F19E1" w:rsidRPr="00890130" w:rsidRDefault="005F19E1" w:rsidP="00154FD4">
      <w:pPr>
        <w:pStyle w:val="CGHeading3-outlined"/>
        <w:spacing w:before="0" w:after="160" w:line="259" w:lineRule="auto"/>
        <w:ind w:hanging="513"/>
        <w:rPr>
          <w:rFonts w:asciiTheme="minorHAnsi" w:hAnsiTheme="minorHAnsi" w:cstheme="minorHAnsi"/>
          <w:color w:val="323235"/>
          <w:sz w:val="24"/>
          <w:lang w:val="en-IN" w:eastAsia="en-IN"/>
        </w:rPr>
      </w:pPr>
      <w:r w:rsidRPr="00890130">
        <w:rPr>
          <w:rFonts w:asciiTheme="minorHAnsi" w:eastAsia="Arial" w:hAnsiTheme="minorHAnsi" w:cstheme="minorHAnsi"/>
          <w:color w:val="auto"/>
          <w:sz w:val="22"/>
          <w:szCs w:val="22"/>
          <w:lang w:eastAsia="en-US"/>
        </w:rPr>
        <w:t xml:space="preserve">In AWS Accounts page, select </w:t>
      </w:r>
      <w:r w:rsidRPr="00890130">
        <w:rPr>
          <w:rFonts w:asciiTheme="minorHAnsi" w:eastAsia="Arial" w:hAnsiTheme="minorHAnsi" w:cstheme="minorHAnsi"/>
          <w:b/>
          <w:color w:val="auto"/>
          <w:sz w:val="22"/>
          <w:szCs w:val="22"/>
          <w:lang w:eastAsia="en-US"/>
        </w:rPr>
        <w:t>Permission sets</w:t>
      </w:r>
      <w:r w:rsidRPr="00890130">
        <w:rPr>
          <w:rFonts w:asciiTheme="minorHAnsi" w:eastAsia="Arial" w:hAnsiTheme="minorHAnsi" w:cstheme="minorHAnsi"/>
          <w:color w:val="auto"/>
          <w:sz w:val="22"/>
          <w:szCs w:val="22"/>
          <w:lang w:eastAsia="en-US"/>
        </w:rPr>
        <w:t xml:space="preserve"> tab, and click </w:t>
      </w:r>
      <w:r w:rsidRPr="00890130">
        <w:rPr>
          <w:rFonts w:asciiTheme="minorHAnsi" w:eastAsia="Arial" w:hAnsiTheme="minorHAnsi" w:cstheme="minorHAnsi"/>
          <w:b/>
          <w:color w:val="auto"/>
          <w:sz w:val="22"/>
          <w:szCs w:val="22"/>
          <w:lang w:eastAsia="en-US"/>
        </w:rPr>
        <w:t xml:space="preserve">Create permission set </w:t>
      </w:r>
      <w:r w:rsidRPr="00890130">
        <w:rPr>
          <w:rFonts w:asciiTheme="minorHAnsi" w:eastAsia="Arial" w:hAnsiTheme="minorHAnsi" w:cstheme="minorHAnsi"/>
          <w:color w:val="auto"/>
          <w:sz w:val="22"/>
          <w:szCs w:val="22"/>
          <w:lang w:eastAsia="en-US"/>
        </w:rPr>
        <w:t>button</w:t>
      </w:r>
      <w:r w:rsidRPr="00890130">
        <w:rPr>
          <w:rFonts w:asciiTheme="minorHAnsi" w:hAnsiTheme="minorHAnsi" w:cstheme="minorHAnsi"/>
          <w:color w:val="323235"/>
          <w:sz w:val="24"/>
          <w:lang w:val="en-IN" w:eastAsia="en-IN"/>
        </w:rPr>
        <w:t>.</w:t>
      </w:r>
    </w:p>
    <w:p w14:paraId="633D6F86" w14:textId="6BCAFFC8" w:rsidR="00494365" w:rsidRDefault="00494365" w:rsidP="00494365">
      <w:pPr>
        <w:pStyle w:val="CGBodytext"/>
        <w:jc w:val="right"/>
        <w:rPr>
          <w:rFonts w:asciiTheme="minorHAnsi" w:hAnsiTheme="minorHAnsi" w:cstheme="minorHAnsi"/>
          <w:lang w:val="en-IN" w:eastAsia="en-IN"/>
        </w:rPr>
      </w:pPr>
      <w:r w:rsidRPr="00890130">
        <w:rPr>
          <w:rFonts w:asciiTheme="minorHAnsi" w:hAnsiTheme="minorHAnsi" w:cstheme="minorHAnsi"/>
          <w:noProof/>
          <w:lang w:val="en-IN" w:eastAsia="en-IN"/>
        </w:rPr>
        <w:drawing>
          <wp:inline distT="0" distB="0" distL="0" distR="0" wp14:anchorId="1B95C6D0" wp14:editId="136704EE">
            <wp:extent cx="6302462" cy="1934210"/>
            <wp:effectExtent l="0" t="0" r="3175" b="8890"/>
            <wp:docPr id="49" name="Picture 49" descr="C:\Users\skanikel\Downloads\MicrosoftTeam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anikel\Downloads\MicrosoftTeams-image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4043" cy="1934695"/>
                    </a:xfrm>
                    <a:prstGeom prst="rect">
                      <a:avLst/>
                    </a:prstGeom>
                    <a:noFill/>
                    <a:ln>
                      <a:noFill/>
                    </a:ln>
                  </pic:spPr>
                </pic:pic>
              </a:graphicData>
            </a:graphic>
          </wp:inline>
        </w:drawing>
      </w:r>
    </w:p>
    <w:p w14:paraId="65C399E9" w14:textId="77777777" w:rsidR="00F03402" w:rsidRPr="00890130" w:rsidRDefault="00F03402" w:rsidP="00494365">
      <w:pPr>
        <w:pStyle w:val="CGBodytext"/>
        <w:jc w:val="right"/>
        <w:rPr>
          <w:rFonts w:asciiTheme="minorHAnsi" w:hAnsiTheme="minorHAnsi" w:cstheme="minorHAnsi"/>
          <w:lang w:val="en-IN" w:eastAsia="en-IN"/>
        </w:rPr>
      </w:pPr>
    </w:p>
    <w:p w14:paraId="2DD6AF87" w14:textId="0EE08B41" w:rsidR="005F19E1" w:rsidRPr="00890130" w:rsidRDefault="005F19E1" w:rsidP="00154FD4">
      <w:pPr>
        <w:pStyle w:val="CGHeading3-outlined"/>
        <w:spacing w:before="0" w:after="160" w:line="259" w:lineRule="auto"/>
        <w:ind w:hanging="513"/>
        <w:rPr>
          <w:rFonts w:asciiTheme="minorHAnsi" w:hAnsiTheme="minorHAnsi" w:cstheme="minorHAnsi"/>
          <w:color w:val="323235"/>
          <w:sz w:val="24"/>
          <w:lang w:val="en-IN" w:eastAsia="en-IN"/>
        </w:rPr>
      </w:pPr>
      <w:r w:rsidRPr="00890130">
        <w:rPr>
          <w:rFonts w:asciiTheme="minorHAnsi" w:eastAsia="Arial" w:hAnsiTheme="minorHAnsi" w:cstheme="minorHAnsi"/>
          <w:color w:val="auto"/>
          <w:sz w:val="22"/>
          <w:szCs w:val="22"/>
          <w:lang w:eastAsia="en-US"/>
        </w:rPr>
        <w:t xml:space="preserve">In Create new permission set page, create a </w:t>
      </w:r>
      <w:r w:rsidRPr="00890130">
        <w:rPr>
          <w:rFonts w:asciiTheme="minorHAnsi" w:eastAsia="Arial" w:hAnsiTheme="minorHAnsi" w:cstheme="minorHAnsi"/>
          <w:b/>
          <w:color w:val="auto"/>
          <w:sz w:val="22"/>
          <w:szCs w:val="22"/>
          <w:lang w:eastAsia="en-US"/>
        </w:rPr>
        <w:t>custom permission set</w:t>
      </w:r>
      <w:r w:rsidRPr="00890130">
        <w:rPr>
          <w:rFonts w:asciiTheme="minorHAnsi" w:hAnsiTheme="minorHAnsi" w:cstheme="minorHAnsi"/>
          <w:color w:val="323235"/>
          <w:sz w:val="24"/>
          <w:lang w:val="en-IN" w:eastAsia="en-IN"/>
        </w:rPr>
        <w:t>.</w:t>
      </w:r>
    </w:p>
    <w:p w14:paraId="574B01C5" w14:textId="0C342BB4" w:rsidR="00494365" w:rsidRPr="00890130" w:rsidRDefault="00494365" w:rsidP="00494365">
      <w:pPr>
        <w:pStyle w:val="CGBodytext"/>
        <w:jc w:val="center"/>
        <w:rPr>
          <w:rFonts w:asciiTheme="minorHAnsi" w:hAnsiTheme="minorHAnsi" w:cstheme="minorHAnsi"/>
          <w:lang w:val="en-IN" w:eastAsia="en-IN"/>
        </w:rPr>
      </w:pPr>
      <w:r w:rsidRPr="00890130">
        <w:rPr>
          <w:rFonts w:asciiTheme="minorHAnsi" w:hAnsiTheme="minorHAnsi" w:cstheme="minorHAnsi"/>
          <w:noProof/>
          <w:lang w:val="en-IN" w:eastAsia="en-IN"/>
        </w:rPr>
        <w:drawing>
          <wp:inline distT="0" distB="0" distL="0" distR="0" wp14:anchorId="6B1E148D" wp14:editId="54014FBD">
            <wp:extent cx="6296845" cy="2432050"/>
            <wp:effectExtent l="0" t="0" r="8890" b="6350"/>
            <wp:docPr id="52" name="Picture 52" descr="C:\Users\skanikel\Downloads\MicrosoftTeam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kanikel\Downloads\MicrosoftTeams-image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8963" cy="2432868"/>
                    </a:xfrm>
                    <a:prstGeom prst="rect">
                      <a:avLst/>
                    </a:prstGeom>
                    <a:noFill/>
                    <a:ln>
                      <a:noFill/>
                    </a:ln>
                  </pic:spPr>
                </pic:pic>
              </a:graphicData>
            </a:graphic>
          </wp:inline>
        </w:drawing>
      </w:r>
    </w:p>
    <w:p w14:paraId="23CB7D87" w14:textId="48226226" w:rsidR="005F19E1" w:rsidRPr="00890130" w:rsidRDefault="005F19E1" w:rsidP="00154FD4">
      <w:pPr>
        <w:pStyle w:val="CGHeading3-outlined"/>
        <w:spacing w:before="0" w:after="160" w:line="259" w:lineRule="auto"/>
        <w:ind w:hanging="513"/>
        <w:rPr>
          <w:rFonts w:asciiTheme="minorHAnsi" w:eastAsia="Arial" w:hAnsiTheme="minorHAnsi" w:cstheme="minorHAnsi"/>
          <w:b/>
          <w:color w:val="auto"/>
          <w:sz w:val="22"/>
          <w:szCs w:val="22"/>
          <w:lang w:eastAsia="en-US"/>
        </w:rPr>
      </w:pPr>
      <w:r w:rsidRPr="00890130">
        <w:rPr>
          <w:rFonts w:asciiTheme="minorHAnsi" w:eastAsia="Arial" w:hAnsiTheme="minorHAnsi" w:cstheme="minorHAnsi"/>
          <w:color w:val="auto"/>
          <w:sz w:val="22"/>
          <w:szCs w:val="22"/>
          <w:lang w:eastAsia="en-US"/>
        </w:rPr>
        <w:t>Under</w:t>
      </w:r>
      <w:r w:rsidR="00674D52" w:rsidRPr="00890130">
        <w:rPr>
          <w:rFonts w:asciiTheme="minorHAnsi" w:eastAsia="Arial" w:hAnsiTheme="minorHAnsi" w:cstheme="minorHAnsi"/>
          <w:b/>
          <w:color w:val="auto"/>
          <w:sz w:val="22"/>
          <w:szCs w:val="22"/>
          <w:lang w:eastAsia="en-US"/>
        </w:rPr>
        <w:t xml:space="preserve"> Specify Policies and Permission Boundaries</w:t>
      </w:r>
      <w:r w:rsidRPr="00890130">
        <w:rPr>
          <w:rFonts w:asciiTheme="minorHAnsi" w:eastAsia="Arial" w:hAnsiTheme="minorHAnsi" w:cstheme="minorHAnsi"/>
          <w:b/>
          <w:color w:val="auto"/>
          <w:sz w:val="22"/>
          <w:szCs w:val="22"/>
          <w:lang w:eastAsia="en-US"/>
        </w:rPr>
        <w:t xml:space="preserve">, </w:t>
      </w:r>
      <w:r w:rsidRPr="00890130">
        <w:rPr>
          <w:rFonts w:asciiTheme="minorHAnsi" w:eastAsia="Arial" w:hAnsiTheme="minorHAnsi" w:cstheme="minorHAnsi"/>
          <w:color w:val="auto"/>
          <w:sz w:val="22"/>
          <w:szCs w:val="22"/>
          <w:lang w:eastAsia="en-US"/>
        </w:rPr>
        <w:t xml:space="preserve">select </w:t>
      </w:r>
      <w:r w:rsidRPr="00890130">
        <w:rPr>
          <w:rFonts w:asciiTheme="minorHAnsi" w:eastAsia="Arial" w:hAnsiTheme="minorHAnsi" w:cstheme="minorHAnsi"/>
          <w:b/>
          <w:color w:val="auto"/>
          <w:sz w:val="22"/>
          <w:szCs w:val="22"/>
          <w:lang w:eastAsia="en-US"/>
        </w:rPr>
        <w:t>Attach AWS managed policies.</w:t>
      </w:r>
    </w:p>
    <w:p w14:paraId="6A1C238B" w14:textId="046ED669" w:rsidR="00494365" w:rsidRPr="00890130" w:rsidRDefault="00494365" w:rsidP="00494365">
      <w:pPr>
        <w:pStyle w:val="CGBodytext"/>
        <w:jc w:val="center"/>
        <w:rPr>
          <w:rFonts w:asciiTheme="minorHAnsi" w:eastAsia="Arial" w:hAnsiTheme="minorHAnsi" w:cstheme="minorHAnsi"/>
          <w:lang w:eastAsia="en-US"/>
        </w:rPr>
      </w:pPr>
      <w:r w:rsidRPr="00890130">
        <w:rPr>
          <w:rFonts w:asciiTheme="minorHAnsi" w:eastAsia="Arial" w:hAnsiTheme="minorHAnsi" w:cstheme="minorHAnsi"/>
          <w:noProof/>
          <w:lang w:val="en-IN" w:eastAsia="en-IN"/>
        </w:rPr>
        <w:drawing>
          <wp:inline distT="0" distB="0" distL="0" distR="0" wp14:anchorId="0FF40844" wp14:editId="0D49CADA">
            <wp:extent cx="6289257" cy="2345055"/>
            <wp:effectExtent l="0" t="0" r="0" b="0"/>
            <wp:docPr id="54" name="Picture 54" descr="C:\Users\skanikel\Downloads\MicrosoftTeam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kanikel\Downloads\MicrosoftTeams-image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2860" cy="2346398"/>
                    </a:xfrm>
                    <a:prstGeom prst="rect">
                      <a:avLst/>
                    </a:prstGeom>
                    <a:noFill/>
                    <a:ln>
                      <a:noFill/>
                    </a:ln>
                  </pic:spPr>
                </pic:pic>
              </a:graphicData>
            </a:graphic>
          </wp:inline>
        </w:drawing>
      </w:r>
    </w:p>
    <w:p w14:paraId="223DC34B" w14:textId="299DDB48" w:rsidR="005F19E1" w:rsidRPr="00890130" w:rsidRDefault="00494365" w:rsidP="00154FD4">
      <w:pPr>
        <w:pStyle w:val="CGHeading3-outlined"/>
        <w:spacing w:before="0" w:after="160" w:line="259" w:lineRule="auto"/>
        <w:ind w:hanging="513"/>
        <w:rPr>
          <w:rFonts w:asciiTheme="minorHAnsi" w:hAnsiTheme="minorHAnsi" w:cstheme="minorHAnsi"/>
          <w:color w:val="323235"/>
          <w:sz w:val="22"/>
          <w:szCs w:val="22"/>
          <w:lang w:val="en-IN" w:eastAsia="en-IN"/>
        </w:rPr>
      </w:pPr>
      <w:r w:rsidRPr="00890130">
        <w:rPr>
          <w:rFonts w:asciiTheme="minorHAnsi" w:eastAsia="Arial" w:hAnsiTheme="minorHAnsi" w:cstheme="minorHAnsi"/>
          <w:color w:val="auto"/>
          <w:sz w:val="22"/>
          <w:szCs w:val="22"/>
          <w:lang w:eastAsia="en-US"/>
        </w:rPr>
        <w:t xml:space="preserve">Under </w:t>
      </w:r>
      <w:r w:rsidRPr="00890130">
        <w:rPr>
          <w:rFonts w:asciiTheme="minorHAnsi" w:eastAsia="Arial" w:hAnsiTheme="minorHAnsi" w:cstheme="minorHAnsi"/>
          <w:b/>
          <w:color w:val="auto"/>
          <w:sz w:val="22"/>
          <w:szCs w:val="22"/>
          <w:lang w:eastAsia="en-US"/>
        </w:rPr>
        <w:t xml:space="preserve">Inline Policy, </w:t>
      </w:r>
      <w:r w:rsidR="00154FD4" w:rsidRPr="00890130">
        <w:rPr>
          <w:rFonts w:asciiTheme="minorHAnsi" w:eastAsia="Arial" w:hAnsiTheme="minorHAnsi" w:cstheme="minorHAnsi"/>
          <w:color w:val="auto"/>
          <w:sz w:val="22"/>
          <w:szCs w:val="22"/>
          <w:lang w:eastAsia="en-US"/>
        </w:rPr>
        <w:t>paste the following file</w:t>
      </w:r>
      <w:r w:rsidR="00157CF0" w:rsidRPr="00890130">
        <w:rPr>
          <w:rFonts w:asciiTheme="minorHAnsi" w:hAnsiTheme="minorHAnsi" w:cstheme="minorHAnsi"/>
          <w:color w:val="323235"/>
          <w:sz w:val="22"/>
          <w:szCs w:val="22"/>
          <w:lang w:val="en-IN" w:eastAsia="en-IN"/>
        </w:rPr>
        <w:t xml:space="preserve"> and click </w:t>
      </w:r>
      <w:r w:rsidR="00157CF0" w:rsidRPr="00890130">
        <w:rPr>
          <w:rFonts w:asciiTheme="minorHAnsi" w:hAnsiTheme="minorHAnsi" w:cstheme="minorHAnsi"/>
          <w:b/>
          <w:color w:val="323235"/>
          <w:sz w:val="22"/>
          <w:szCs w:val="22"/>
          <w:lang w:val="en-IN" w:eastAsia="en-IN"/>
        </w:rPr>
        <w:t>Next</w:t>
      </w:r>
      <w:r w:rsidR="00154FD4" w:rsidRPr="00890130">
        <w:rPr>
          <w:rFonts w:asciiTheme="minorHAnsi" w:hAnsiTheme="minorHAnsi" w:cstheme="minorHAnsi"/>
          <w:color w:val="323235"/>
          <w:sz w:val="22"/>
          <w:szCs w:val="22"/>
          <w:lang w:val="en-IN" w:eastAsia="en-IN"/>
        </w:rPr>
        <w:t>.</w:t>
      </w:r>
    </w:p>
    <w:p w14:paraId="7DCFB7ED" w14:textId="35639723" w:rsidR="00154FD4" w:rsidRPr="00890130" w:rsidRDefault="00154FD4" w:rsidP="00154FD4">
      <w:pPr>
        <w:pStyle w:val="CGBodytext"/>
        <w:ind w:left="864"/>
        <w:rPr>
          <w:rFonts w:asciiTheme="minorHAnsi" w:eastAsia="Arial" w:hAnsiTheme="minorHAnsi" w:cstheme="minorHAnsi"/>
          <w:lang w:val="en-IN" w:eastAsia="en-IN"/>
        </w:rPr>
      </w:pPr>
      <w:r w:rsidRPr="00890130">
        <w:rPr>
          <w:rFonts w:asciiTheme="minorHAnsi" w:eastAsia="Arial" w:hAnsiTheme="minorHAnsi" w:cstheme="minorHAnsi"/>
          <w:lang w:val="en-IN" w:eastAsia="en-IN"/>
        </w:rPr>
        <w:object w:dxaOrig="3211" w:dyaOrig="831" w14:anchorId="65BCA8F3">
          <v:shape id="_x0000_i1026" type="#_x0000_t75" style="width:160.5pt;height:41.5pt" o:ole="">
            <v:imagedata r:id="rId25" o:title=""/>
          </v:shape>
          <o:OLEObject Type="Embed" ProgID="Package" ShapeID="_x0000_i1026" DrawAspect="Content" ObjectID="_1722679725" r:id="rId26"/>
        </w:object>
      </w:r>
    </w:p>
    <w:p w14:paraId="48A9D848" w14:textId="28711D38" w:rsidR="00D0122A" w:rsidRPr="00890130" w:rsidRDefault="00D0122A" w:rsidP="00D0122A">
      <w:pPr>
        <w:pStyle w:val="CGBodytext"/>
        <w:rPr>
          <w:rFonts w:asciiTheme="minorHAnsi" w:eastAsia="Arial" w:hAnsiTheme="minorHAnsi" w:cstheme="minorHAnsi"/>
          <w:lang w:val="en-IN" w:eastAsia="en-IN"/>
        </w:rPr>
      </w:pPr>
      <w:r w:rsidRPr="00890130">
        <w:rPr>
          <w:rFonts w:asciiTheme="minorHAnsi" w:eastAsia="Arial" w:hAnsiTheme="minorHAnsi" w:cstheme="minorHAnsi"/>
          <w:noProof/>
          <w:lang w:val="en-IN" w:eastAsia="en-IN"/>
        </w:rPr>
        <w:lastRenderedPageBreak/>
        <w:drawing>
          <wp:inline distT="0" distB="0" distL="0" distR="0" wp14:anchorId="2DE49B13" wp14:editId="587EDB7D">
            <wp:extent cx="6242050" cy="2981526"/>
            <wp:effectExtent l="0" t="0" r="6350" b="9525"/>
            <wp:docPr id="55" name="Picture 55" descr="C:\Users\skanikel\Downloads\MicrosoftTeam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kanikel\Downloads\MicrosoftTeams-image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9968" cy="2985308"/>
                    </a:xfrm>
                    <a:prstGeom prst="rect">
                      <a:avLst/>
                    </a:prstGeom>
                    <a:noFill/>
                    <a:ln>
                      <a:noFill/>
                    </a:ln>
                  </pic:spPr>
                </pic:pic>
              </a:graphicData>
            </a:graphic>
          </wp:inline>
        </w:drawing>
      </w:r>
    </w:p>
    <w:p w14:paraId="78930A1A" w14:textId="46AD6E75" w:rsidR="00890130" w:rsidRPr="0060621B" w:rsidRDefault="00674D52" w:rsidP="00890130">
      <w:pPr>
        <w:pStyle w:val="CGHeading3-outlined"/>
        <w:spacing w:before="0" w:after="160" w:line="259" w:lineRule="auto"/>
        <w:ind w:hanging="513"/>
        <w:rPr>
          <w:rFonts w:asciiTheme="minorHAnsi" w:hAnsiTheme="minorHAnsi" w:cstheme="minorHAnsi"/>
          <w:b/>
          <w:color w:val="323235"/>
          <w:sz w:val="22"/>
          <w:szCs w:val="22"/>
          <w:lang w:val="en-IN" w:eastAsia="en-IN"/>
        </w:rPr>
      </w:pPr>
      <w:r w:rsidRPr="00890130">
        <w:rPr>
          <w:rFonts w:asciiTheme="minorHAnsi" w:eastAsia="Arial" w:hAnsiTheme="minorHAnsi" w:cstheme="minorHAnsi"/>
          <w:color w:val="auto"/>
          <w:sz w:val="22"/>
          <w:szCs w:val="22"/>
          <w:lang w:eastAsia="en-US"/>
        </w:rPr>
        <w:t xml:space="preserve">Type </w:t>
      </w:r>
      <w:proofErr w:type="spellStart"/>
      <w:r w:rsidRPr="00890130">
        <w:rPr>
          <w:rFonts w:asciiTheme="minorHAnsi" w:eastAsia="Arial" w:hAnsiTheme="minorHAnsi" w:cstheme="minorHAnsi"/>
          <w:b/>
          <w:i/>
          <w:color w:val="auto"/>
          <w:sz w:val="22"/>
          <w:szCs w:val="22"/>
          <w:lang w:eastAsia="en-US"/>
        </w:rPr>
        <w:t>DeveloperAccessPermissions</w:t>
      </w:r>
      <w:proofErr w:type="spellEnd"/>
      <w:r w:rsidRPr="00890130">
        <w:rPr>
          <w:rFonts w:asciiTheme="minorHAnsi" w:eastAsia="Arial" w:hAnsiTheme="minorHAnsi" w:cstheme="minorHAnsi"/>
          <w:color w:val="auto"/>
          <w:sz w:val="22"/>
          <w:szCs w:val="22"/>
          <w:lang w:eastAsia="en-US"/>
        </w:rPr>
        <w:t xml:space="preserve"> for </w:t>
      </w:r>
      <w:r w:rsidRPr="00890130">
        <w:rPr>
          <w:rFonts w:asciiTheme="minorHAnsi" w:eastAsia="Arial" w:hAnsiTheme="minorHAnsi" w:cstheme="minorHAnsi"/>
          <w:b/>
          <w:color w:val="auto"/>
          <w:sz w:val="22"/>
          <w:szCs w:val="22"/>
          <w:lang w:eastAsia="en-US"/>
        </w:rPr>
        <w:t>Name</w:t>
      </w:r>
      <w:r w:rsidRPr="00890130">
        <w:rPr>
          <w:rFonts w:asciiTheme="minorHAnsi" w:hAnsiTheme="minorHAnsi" w:cstheme="minorHAnsi"/>
          <w:color w:val="323235"/>
          <w:sz w:val="22"/>
          <w:szCs w:val="22"/>
          <w:lang w:val="en-IN" w:eastAsia="en-IN"/>
        </w:rPr>
        <w:t xml:space="preserve"> and enter some </w:t>
      </w:r>
      <w:r w:rsidRPr="00890130">
        <w:rPr>
          <w:rFonts w:asciiTheme="minorHAnsi" w:hAnsiTheme="minorHAnsi" w:cstheme="minorHAnsi"/>
          <w:b/>
          <w:color w:val="323235"/>
          <w:sz w:val="22"/>
          <w:szCs w:val="22"/>
          <w:lang w:val="en-IN" w:eastAsia="en-IN"/>
        </w:rPr>
        <w:t>Description</w:t>
      </w:r>
      <w:r w:rsidRPr="00890130">
        <w:rPr>
          <w:rFonts w:asciiTheme="minorHAnsi" w:hAnsiTheme="minorHAnsi" w:cstheme="minorHAnsi"/>
          <w:color w:val="323235"/>
          <w:sz w:val="22"/>
          <w:szCs w:val="22"/>
          <w:lang w:val="en-IN" w:eastAsia="en-IN"/>
        </w:rPr>
        <w:t xml:space="preserve"> to the R</w:t>
      </w:r>
      <w:r w:rsidR="007A6E5F" w:rsidRPr="00890130">
        <w:rPr>
          <w:rFonts w:asciiTheme="minorHAnsi" w:hAnsiTheme="minorHAnsi" w:cstheme="minorHAnsi"/>
          <w:color w:val="323235"/>
          <w:sz w:val="22"/>
          <w:szCs w:val="22"/>
          <w:lang w:val="en-IN" w:eastAsia="en-IN"/>
        </w:rPr>
        <w:t>ole and click on N</w:t>
      </w:r>
      <w:r w:rsidR="0090227E" w:rsidRPr="00890130">
        <w:rPr>
          <w:rFonts w:asciiTheme="minorHAnsi" w:hAnsiTheme="minorHAnsi" w:cstheme="minorHAnsi"/>
          <w:color w:val="323235"/>
          <w:sz w:val="22"/>
          <w:szCs w:val="22"/>
          <w:lang w:val="en-IN" w:eastAsia="en-IN"/>
        </w:rPr>
        <w:t xml:space="preserve">ext and click on </w:t>
      </w:r>
      <w:r w:rsidR="0090227E" w:rsidRPr="00890130">
        <w:rPr>
          <w:rFonts w:asciiTheme="minorHAnsi" w:hAnsiTheme="minorHAnsi" w:cstheme="minorHAnsi"/>
          <w:b/>
          <w:color w:val="323235"/>
          <w:sz w:val="22"/>
          <w:szCs w:val="22"/>
          <w:lang w:val="en-IN" w:eastAsia="en-IN"/>
        </w:rPr>
        <w:t>Create.</w:t>
      </w:r>
    </w:p>
    <w:p w14:paraId="6377CCAF" w14:textId="55B2E8D6" w:rsidR="00890130" w:rsidRDefault="00890130" w:rsidP="0060621B">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Assign permission set to AWS SSO User/Group.</w:t>
      </w:r>
    </w:p>
    <w:p w14:paraId="19DEC947" w14:textId="33050D8B" w:rsidR="001D1A27" w:rsidRPr="001D1A27" w:rsidRDefault="0060621B" w:rsidP="001D1A27">
      <w:pPr>
        <w:pStyle w:val="CGBodytext"/>
        <w:numPr>
          <w:ilvl w:val="0"/>
          <w:numId w:val="46"/>
        </w:numPr>
        <w:shd w:val="clear" w:color="auto" w:fill="FFFFFF"/>
        <w:spacing w:beforeAutospacing="1" w:afterAutospacing="1" w:line="360" w:lineRule="auto"/>
        <w:ind w:left="1134" w:hanging="567"/>
        <w:rPr>
          <w:rFonts w:asciiTheme="minorHAnsi" w:hAnsiTheme="minorHAnsi" w:cstheme="minorHAnsi"/>
          <w:color w:val="323235"/>
          <w:sz w:val="22"/>
          <w:szCs w:val="22"/>
          <w:lang w:val="en-IN" w:eastAsia="en-IN"/>
        </w:rPr>
      </w:pPr>
      <w:r w:rsidRPr="00890130">
        <w:rPr>
          <w:rFonts w:asciiTheme="minorHAnsi" w:hAnsiTheme="minorHAnsi" w:cstheme="minorHAnsi"/>
          <w:color w:val="323235"/>
          <w:sz w:val="22"/>
          <w:szCs w:val="22"/>
          <w:lang w:val="en-IN" w:eastAsia="en-IN"/>
        </w:rPr>
        <w:t>Now click on the </w:t>
      </w:r>
      <w:r w:rsidRPr="001D1A27">
        <w:rPr>
          <w:rFonts w:asciiTheme="minorHAnsi" w:hAnsiTheme="minorHAnsi" w:cstheme="minorHAnsi"/>
          <w:b/>
          <w:bCs/>
          <w:color w:val="323235"/>
          <w:sz w:val="22"/>
          <w:szCs w:val="22"/>
          <w:lang w:val="en-IN" w:eastAsia="en-IN"/>
        </w:rPr>
        <w:t>AWS accounts</w:t>
      </w:r>
      <w:r w:rsidRPr="00890130">
        <w:rPr>
          <w:rFonts w:asciiTheme="minorHAnsi" w:hAnsiTheme="minorHAnsi" w:cstheme="minorHAnsi"/>
          <w:color w:val="323235"/>
          <w:sz w:val="22"/>
          <w:szCs w:val="22"/>
          <w:lang w:val="en-IN" w:eastAsia="en-IN"/>
        </w:rPr>
        <w:t> on the left sidebar and select the account that you like to grant </w:t>
      </w:r>
      <w:proofErr w:type="spellStart"/>
      <w:r w:rsidRPr="001D1A27">
        <w:rPr>
          <w:rFonts w:asciiTheme="minorHAnsi" w:hAnsiTheme="minorHAnsi" w:cstheme="minorHAnsi"/>
          <w:b/>
          <w:i/>
          <w:iCs/>
          <w:color w:val="323235"/>
          <w:sz w:val="22"/>
          <w:szCs w:val="22"/>
          <w:lang w:val="en-IN" w:eastAsia="en-IN"/>
        </w:rPr>
        <w:t>DeveloperAccessPermissions</w:t>
      </w:r>
      <w:proofErr w:type="spellEnd"/>
      <w:r w:rsidRPr="00890130">
        <w:rPr>
          <w:rFonts w:asciiTheme="minorHAnsi" w:hAnsiTheme="minorHAnsi" w:cstheme="minorHAnsi"/>
          <w:color w:val="323235"/>
          <w:sz w:val="22"/>
          <w:szCs w:val="22"/>
          <w:lang w:val="en-IN" w:eastAsia="en-IN"/>
        </w:rPr>
        <w:t> permissions</w:t>
      </w:r>
      <w:r w:rsidRPr="001D1A27">
        <w:rPr>
          <w:rFonts w:asciiTheme="minorHAnsi" w:hAnsiTheme="minorHAnsi" w:cstheme="minorHAnsi"/>
          <w:color w:val="323235"/>
          <w:sz w:val="22"/>
          <w:szCs w:val="22"/>
          <w:lang w:val="en-IN" w:eastAsia="en-IN"/>
        </w:rPr>
        <w:t>.</w:t>
      </w:r>
    </w:p>
    <w:p w14:paraId="2A6CA49E" w14:textId="2532A15D" w:rsidR="0060621B" w:rsidRPr="001D1A27" w:rsidRDefault="001D1A27" w:rsidP="001D1A27">
      <w:pPr>
        <w:pStyle w:val="CGBodytext"/>
        <w:numPr>
          <w:ilvl w:val="0"/>
          <w:numId w:val="46"/>
        </w:numPr>
        <w:shd w:val="clear" w:color="auto" w:fill="FFFFFF"/>
        <w:spacing w:beforeAutospacing="1" w:afterAutospacing="1" w:line="360" w:lineRule="auto"/>
        <w:ind w:left="1134" w:hanging="567"/>
        <w:rPr>
          <w:rFonts w:asciiTheme="minorHAnsi" w:hAnsiTheme="minorHAnsi" w:cstheme="minorHAnsi"/>
          <w:color w:val="323235"/>
          <w:sz w:val="22"/>
          <w:szCs w:val="22"/>
          <w:lang w:val="en-IN" w:eastAsia="en-IN"/>
        </w:rPr>
      </w:pPr>
      <w:r>
        <w:rPr>
          <w:rFonts w:asciiTheme="minorHAnsi" w:hAnsiTheme="minorHAnsi" w:cstheme="minorHAnsi"/>
          <w:color w:val="323235"/>
          <w:sz w:val="22"/>
          <w:szCs w:val="22"/>
          <w:lang w:val="en-IN" w:eastAsia="en-IN"/>
        </w:rPr>
        <w:t xml:space="preserve">Select the AWS Account and </w:t>
      </w:r>
      <w:r w:rsidR="0060621B" w:rsidRPr="00890130">
        <w:rPr>
          <w:rFonts w:asciiTheme="minorHAnsi" w:hAnsiTheme="minorHAnsi" w:cstheme="minorHAnsi"/>
          <w:color w:val="323235"/>
          <w:sz w:val="22"/>
          <w:szCs w:val="22"/>
          <w:lang w:val="en-IN" w:eastAsia="en-IN"/>
        </w:rPr>
        <w:t>Click on </w:t>
      </w:r>
      <w:r w:rsidR="0060621B" w:rsidRPr="001D1A27">
        <w:rPr>
          <w:rFonts w:asciiTheme="minorHAnsi" w:hAnsiTheme="minorHAnsi" w:cstheme="minorHAnsi"/>
          <w:b/>
          <w:bCs/>
          <w:color w:val="323235"/>
          <w:sz w:val="22"/>
          <w:szCs w:val="22"/>
          <w:lang w:val="en-IN" w:eastAsia="en-IN"/>
        </w:rPr>
        <w:t>Assign users</w:t>
      </w:r>
      <w:r w:rsidR="0060621B" w:rsidRPr="00890130">
        <w:rPr>
          <w:rFonts w:asciiTheme="minorHAnsi" w:hAnsiTheme="minorHAnsi" w:cstheme="minorHAnsi"/>
          <w:color w:val="323235"/>
          <w:sz w:val="22"/>
          <w:szCs w:val="22"/>
          <w:lang w:val="en-IN" w:eastAsia="en-IN"/>
        </w:rPr>
        <w:t>, and select the </w:t>
      </w:r>
      <w:r>
        <w:rPr>
          <w:rFonts w:asciiTheme="minorHAnsi" w:hAnsiTheme="minorHAnsi" w:cstheme="minorHAnsi"/>
          <w:b/>
          <w:bCs/>
          <w:color w:val="323235"/>
          <w:sz w:val="22"/>
          <w:szCs w:val="22"/>
          <w:lang w:val="en-IN" w:eastAsia="en-IN"/>
        </w:rPr>
        <w:t>Users</w:t>
      </w:r>
      <w:r w:rsidR="0060621B" w:rsidRPr="00890130">
        <w:rPr>
          <w:rFonts w:asciiTheme="minorHAnsi" w:hAnsiTheme="minorHAnsi" w:cstheme="minorHAnsi"/>
          <w:color w:val="323235"/>
          <w:sz w:val="22"/>
          <w:szCs w:val="22"/>
          <w:lang w:val="en-IN" w:eastAsia="en-IN"/>
        </w:rPr>
        <w:t xml:space="preserve"> tab, and select the </w:t>
      </w:r>
      <w:r>
        <w:rPr>
          <w:rFonts w:asciiTheme="minorHAnsi" w:hAnsiTheme="minorHAnsi" w:cstheme="minorHAnsi"/>
          <w:color w:val="323235"/>
          <w:sz w:val="22"/>
          <w:szCs w:val="22"/>
          <w:lang w:val="en-IN" w:eastAsia="en-IN"/>
        </w:rPr>
        <w:t xml:space="preserve">username </w:t>
      </w:r>
      <w:r w:rsidR="0060621B" w:rsidRPr="00890130">
        <w:rPr>
          <w:rFonts w:asciiTheme="minorHAnsi" w:hAnsiTheme="minorHAnsi" w:cstheme="minorHAnsi"/>
          <w:color w:val="323235"/>
          <w:sz w:val="22"/>
          <w:szCs w:val="22"/>
          <w:lang w:val="en-IN" w:eastAsia="en-IN"/>
        </w:rPr>
        <w:t>and click </w:t>
      </w:r>
      <w:r>
        <w:rPr>
          <w:rFonts w:asciiTheme="minorHAnsi" w:hAnsiTheme="minorHAnsi" w:cstheme="minorHAnsi"/>
          <w:b/>
          <w:bCs/>
          <w:color w:val="323235"/>
          <w:sz w:val="22"/>
          <w:szCs w:val="22"/>
          <w:lang w:val="en-IN" w:eastAsia="en-IN"/>
        </w:rPr>
        <w:t>Next</w:t>
      </w:r>
      <w:r w:rsidR="0060621B" w:rsidRPr="001D1A27">
        <w:rPr>
          <w:rFonts w:asciiTheme="minorHAnsi" w:hAnsiTheme="minorHAnsi" w:cstheme="minorHAnsi"/>
          <w:b/>
          <w:bCs/>
          <w:color w:val="323235"/>
          <w:sz w:val="22"/>
          <w:szCs w:val="22"/>
          <w:lang w:val="en-IN" w:eastAsia="en-IN"/>
        </w:rPr>
        <w:t>.</w:t>
      </w:r>
    </w:p>
    <w:p w14:paraId="31F3865A" w14:textId="5069C3C2" w:rsidR="001D1A27" w:rsidRDefault="001D1A27" w:rsidP="001D1A27">
      <w:pPr>
        <w:pStyle w:val="CGBodytext"/>
        <w:shd w:val="clear" w:color="auto" w:fill="FFFFFF"/>
        <w:spacing w:beforeAutospacing="1" w:afterAutospacing="1" w:line="360" w:lineRule="auto"/>
        <w:ind w:left="284"/>
        <w:rPr>
          <w:rFonts w:asciiTheme="minorHAnsi" w:hAnsiTheme="minorHAnsi" w:cstheme="minorHAnsi"/>
          <w:color w:val="323235"/>
          <w:sz w:val="22"/>
          <w:szCs w:val="22"/>
          <w:lang w:val="en-IN" w:eastAsia="en-IN"/>
        </w:rPr>
      </w:pPr>
      <w:r w:rsidRPr="001D1A27">
        <w:rPr>
          <w:rFonts w:asciiTheme="minorHAnsi" w:hAnsiTheme="minorHAnsi" w:cstheme="minorHAnsi"/>
          <w:noProof/>
          <w:color w:val="323235"/>
          <w:sz w:val="22"/>
          <w:szCs w:val="22"/>
          <w:lang w:val="en-IN" w:eastAsia="en-IN"/>
        </w:rPr>
        <w:drawing>
          <wp:inline distT="0" distB="0" distL="0" distR="0" wp14:anchorId="601A9334" wp14:editId="50977A45">
            <wp:extent cx="6481445" cy="2122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1445" cy="2122170"/>
                    </a:xfrm>
                    <a:prstGeom prst="rect">
                      <a:avLst/>
                    </a:prstGeom>
                  </pic:spPr>
                </pic:pic>
              </a:graphicData>
            </a:graphic>
          </wp:inline>
        </w:drawing>
      </w:r>
    </w:p>
    <w:p w14:paraId="0487D142" w14:textId="5C5485D1" w:rsidR="001D1A27" w:rsidRPr="001D1A27" w:rsidRDefault="001D1A27" w:rsidP="001D1A27">
      <w:pPr>
        <w:pStyle w:val="CGBodytext"/>
        <w:shd w:val="clear" w:color="auto" w:fill="FFFFFF"/>
        <w:spacing w:beforeAutospacing="1" w:afterAutospacing="1" w:line="360" w:lineRule="auto"/>
        <w:ind w:left="284"/>
        <w:rPr>
          <w:rFonts w:asciiTheme="minorHAnsi" w:hAnsiTheme="minorHAnsi" w:cstheme="minorHAnsi"/>
          <w:color w:val="323235"/>
          <w:sz w:val="22"/>
          <w:szCs w:val="22"/>
          <w:lang w:val="en-IN" w:eastAsia="en-IN"/>
        </w:rPr>
      </w:pPr>
      <w:r w:rsidRPr="001D1A27">
        <w:rPr>
          <w:rFonts w:asciiTheme="minorHAnsi" w:hAnsiTheme="minorHAnsi" w:cstheme="minorHAnsi"/>
          <w:noProof/>
          <w:color w:val="323235"/>
          <w:sz w:val="22"/>
          <w:szCs w:val="22"/>
          <w:lang w:val="en-IN" w:eastAsia="en-IN"/>
        </w:rPr>
        <w:lastRenderedPageBreak/>
        <w:drawing>
          <wp:inline distT="0" distB="0" distL="0" distR="0" wp14:anchorId="319E9352" wp14:editId="0C8840C9">
            <wp:extent cx="6481445" cy="22504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1445" cy="2250440"/>
                    </a:xfrm>
                    <a:prstGeom prst="rect">
                      <a:avLst/>
                    </a:prstGeom>
                  </pic:spPr>
                </pic:pic>
              </a:graphicData>
            </a:graphic>
          </wp:inline>
        </w:drawing>
      </w:r>
    </w:p>
    <w:p w14:paraId="38CFD850" w14:textId="78C13D90" w:rsidR="0060621B" w:rsidRPr="001D1A27" w:rsidRDefault="0060621B" w:rsidP="001D1A27">
      <w:pPr>
        <w:numPr>
          <w:ilvl w:val="0"/>
          <w:numId w:val="46"/>
        </w:numPr>
        <w:shd w:val="clear" w:color="auto" w:fill="FFFFFF"/>
        <w:spacing w:beforeAutospacing="1" w:afterAutospacing="1" w:line="360" w:lineRule="auto"/>
        <w:ind w:left="1134" w:hanging="567"/>
        <w:jc w:val="left"/>
        <w:rPr>
          <w:rFonts w:asciiTheme="minorHAnsi" w:eastAsia="Times New Roman" w:hAnsiTheme="minorHAnsi" w:cstheme="minorHAnsi"/>
          <w:color w:val="323235"/>
          <w:lang w:val="en-IN" w:eastAsia="en-IN"/>
        </w:rPr>
      </w:pPr>
      <w:r w:rsidRPr="00890130">
        <w:rPr>
          <w:rFonts w:asciiTheme="minorHAnsi" w:eastAsia="Times New Roman" w:hAnsiTheme="minorHAnsi" w:cstheme="minorHAnsi"/>
          <w:color w:val="323235"/>
          <w:lang w:val="en-IN" w:eastAsia="en-IN"/>
        </w:rPr>
        <w:t>In </w:t>
      </w:r>
      <w:r w:rsidR="001D1A27">
        <w:rPr>
          <w:rFonts w:asciiTheme="minorHAnsi" w:eastAsia="Times New Roman" w:hAnsiTheme="minorHAnsi" w:cstheme="minorHAnsi"/>
          <w:b/>
          <w:bCs/>
          <w:color w:val="323235"/>
          <w:lang w:val="en-IN" w:eastAsia="en-IN"/>
        </w:rPr>
        <w:t>Assign</w:t>
      </w:r>
      <w:r w:rsidRPr="0060621B">
        <w:rPr>
          <w:rFonts w:asciiTheme="minorHAnsi" w:eastAsia="Times New Roman" w:hAnsiTheme="minorHAnsi" w:cstheme="minorHAnsi"/>
          <w:b/>
          <w:bCs/>
          <w:color w:val="323235"/>
          <w:lang w:val="en-IN" w:eastAsia="en-IN"/>
        </w:rPr>
        <w:t xml:space="preserve"> permission sets</w:t>
      </w:r>
      <w:r w:rsidRPr="00890130">
        <w:rPr>
          <w:rFonts w:asciiTheme="minorHAnsi" w:eastAsia="Times New Roman" w:hAnsiTheme="minorHAnsi" w:cstheme="minorHAnsi"/>
          <w:color w:val="323235"/>
          <w:lang w:val="en-IN" w:eastAsia="en-IN"/>
        </w:rPr>
        <w:t> page, select </w:t>
      </w:r>
      <w:proofErr w:type="spellStart"/>
      <w:r w:rsidRPr="0060621B">
        <w:rPr>
          <w:rFonts w:asciiTheme="minorHAnsi" w:eastAsia="Times New Roman" w:hAnsiTheme="minorHAnsi" w:cstheme="minorHAnsi"/>
          <w:b/>
          <w:bCs/>
          <w:color w:val="323235"/>
          <w:lang w:val="en-IN" w:eastAsia="en-IN"/>
        </w:rPr>
        <w:t>DeveloperAccessPermissions</w:t>
      </w:r>
      <w:proofErr w:type="spellEnd"/>
      <w:r w:rsidRPr="00890130">
        <w:rPr>
          <w:rFonts w:asciiTheme="minorHAnsi" w:eastAsia="Times New Roman" w:hAnsiTheme="minorHAnsi" w:cstheme="minorHAnsi"/>
          <w:color w:val="323235"/>
          <w:lang w:val="en-IN" w:eastAsia="en-IN"/>
        </w:rPr>
        <w:t> and click on </w:t>
      </w:r>
      <w:r w:rsidR="001D1A27">
        <w:rPr>
          <w:rFonts w:asciiTheme="minorHAnsi" w:eastAsia="Times New Roman" w:hAnsiTheme="minorHAnsi" w:cstheme="minorHAnsi"/>
          <w:b/>
          <w:bCs/>
          <w:color w:val="323235"/>
          <w:lang w:val="en-IN" w:eastAsia="en-IN"/>
        </w:rPr>
        <w:t xml:space="preserve">Next </w:t>
      </w:r>
      <w:r w:rsidR="001D1A27">
        <w:rPr>
          <w:rFonts w:asciiTheme="minorHAnsi" w:eastAsia="Times New Roman" w:hAnsiTheme="minorHAnsi" w:cstheme="minorHAnsi"/>
          <w:bCs/>
          <w:color w:val="323235"/>
          <w:lang w:val="en-IN" w:eastAsia="en-IN"/>
        </w:rPr>
        <w:t xml:space="preserve">and then click on </w:t>
      </w:r>
      <w:r w:rsidR="001D1A27">
        <w:rPr>
          <w:rFonts w:asciiTheme="minorHAnsi" w:eastAsia="Times New Roman" w:hAnsiTheme="minorHAnsi" w:cstheme="minorHAnsi"/>
          <w:b/>
          <w:bCs/>
          <w:color w:val="323235"/>
          <w:lang w:val="en-IN" w:eastAsia="en-IN"/>
        </w:rPr>
        <w:t>Submit</w:t>
      </w:r>
      <w:r w:rsidRPr="0060621B">
        <w:rPr>
          <w:rFonts w:asciiTheme="minorHAnsi" w:eastAsia="Times New Roman" w:hAnsiTheme="minorHAnsi" w:cstheme="minorHAnsi"/>
          <w:b/>
          <w:bCs/>
          <w:color w:val="323235"/>
          <w:lang w:val="en-IN" w:eastAsia="en-IN"/>
        </w:rPr>
        <w:t>.</w:t>
      </w:r>
    </w:p>
    <w:p w14:paraId="2863C2D6" w14:textId="7DED31D5" w:rsidR="001D1A27" w:rsidRPr="0060621B" w:rsidRDefault="001D1A27" w:rsidP="001D1A27">
      <w:pPr>
        <w:shd w:val="clear" w:color="auto" w:fill="FFFFFF"/>
        <w:spacing w:beforeAutospacing="1" w:afterAutospacing="1" w:line="360" w:lineRule="auto"/>
        <w:ind w:left="284"/>
        <w:jc w:val="left"/>
        <w:rPr>
          <w:rFonts w:asciiTheme="minorHAnsi" w:eastAsia="Times New Roman" w:hAnsiTheme="minorHAnsi" w:cstheme="minorHAnsi"/>
          <w:color w:val="323235"/>
          <w:lang w:val="en-IN" w:eastAsia="en-IN"/>
        </w:rPr>
      </w:pPr>
      <w:r w:rsidRPr="001D1A27">
        <w:rPr>
          <w:rFonts w:asciiTheme="minorHAnsi" w:eastAsia="Times New Roman" w:hAnsiTheme="minorHAnsi" w:cstheme="minorHAnsi"/>
          <w:noProof/>
          <w:color w:val="323235"/>
          <w:lang w:val="en-IN" w:eastAsia="en-IN"/>
        </w:rPr>
        <w:drawing>
          <wp:inline distT="0" distB="0" distL="0" distR="0" wp14:anchorId="0F9DA135" wp14:editId="19C1C86C">
            <wp:extent cx="6481445" cy="2283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445" cy="2283460"/>
                    </a:xfrm>
                    <a:prstGeom prst="rect">
                      <a:avLst/>
                    </a:prstGeom>
                  </pic:spPr>
                </pic:pic>
              </a:graphicData>
            </a:graphic>
          </wp:inline>
        </w:drawing>
      </w:r>
    </w:p>
    <w:p w14:paraId="4EF8B582" w14:textId="58BA46D3" w:rsidR="00866B65" w:rsidRPr="00890130" w:rsidRDefault="008B294B" w:rsidP="00E578E7">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Pro</w:t>
      </w:r>
      <w:r w:rsidR="002A4EB6" w:rsidRPr="00890130">
        <w:rPr>
          <w:rFonts w:asciiTheme="minorHAnsi" w:eastAsia="Arial" w:hAnsiTheme="minorHAnsi" w:cstheme="minorHAnsi"/>
          <w:color w:val="auto"/>
          <w:sz w:val="22"/>
          <w:szCs w:val="22"/>
          <w:lang w:eastAsia="en-US"/>
        </w:rPr>
        <w:t>vide SSM full access to Service</w:t>
      </w:r>
      <w:r w:rsidRPr="00890130">
        <w:rPr>
          <w:rFonts w:asciiTheme="minorHAnsi" w:eastAsia="Arial" w:hAnsiTheme="minorHAnsi" w:cstheme="minorHAnsi"/>
          <w:color w:val="auto"/>
          <w:sz w:val="22"/>
          <w:szCs w:val="22"/>
          <w:lang w:eastAsia="en-US"/>
        </w:rPr>
        <w:t>-Catalogue-VPC-Launch</w:t>
      </w:r>
      <w:r w:rsidR="00154FD4" w:rsidRPr="00890130">
        <w:rPr>
          <w:rFonts w:asciiTheme="minorHAnsi" w:eastAsia="Arial" w:hAnsiTheme="minorHAnsi" w:cstheme="minorHAnsi"/>
          <w:color w:val="auto"/>
          <w:sz w:val="22"/>
          <w:szCs w:val="22"/>
          <w:lang w:eastAsia="en-US"/>
        </w:rPr>
        <w:t>.</w:t>
      </w:r>
    </w:p>
    <w:p w14:paraId="07A482A4" w14:textId="5B4B6EAF" w:rsidR="009A4865" w:rsidRPr="00890130" w:rsidRDefault="00AE2368" w:rsidP="00B2295F">
      <w:pPr>
        <w:pStyle w:val="DocumentHeadingLevel1"/>
        <w:ind w:left="720"/>
        <w:rPr>
          <w:rFonts w:asciiTheme="minorHAnsi" w:hAnsiTheme="minorHAnsi" w:cstheme="minorHAnsi"/>
          <w:color w:val="00B0F0"/>
        </w:rPr>
      </w:pPr>
      <w:bookmarkStart w:id="12" w:name="_Toc112058145"/>
      <w:r w:rsidRPr="00890130">
        <w:rPr>
          <w:rFonts w:asciiTheme="minorHAnsi" w:hAnsiTheme="minorHAnsi" w:cstheme="minorHAnsi"/>
          <w:color w:val="00B0F0"/>
        </w:rPr>
        <w:t>Configure Account Factory with custom Amazon VPC settings</w:t>
      </w:r>
      <w:bookmarkEnd w:id="12"/>
    </w:p>
    <w:p w14:paraId="5637BED1" w14:textId="023951EE" w:rsidR="00927913" w:rsidRPr="00890130" w:rsidRDefault="00E91519" w:rsidP="00927913">
      <w:pPr>
        <w:pStyle w:val="CGHeading2-outlined"/>
        <w:tabs>
          <w:tab w:val="left" w:pos="4650"/>
        </w:tabs>
        <w:spacing w:before="0" w:after="160" w:line="259" w:lineRule="auto"/>
        <w:ind w:left="864"/>
        <w:rPr>
          <w:rFonts w:asciiTheme="minorHAnsi" w:eastAsia="Arial" w:hAnsiTheme="minorHAnsi" w:cstheme="minorHAnsi"/>
          <w:color w:val="auto"/>
          <w:sz w:val="20"/>
          <w:szCs w:val="20"/>
          <w:lang w:eastAsia="en-US"/>
        </w:rPr>
      </w:pPr>
      <w:r w:rsidRPr="00890130">
        <w:rPr>
          <w:rFonts w:asciiTheme="minorHAnsi" w:eastAsia="Arial" w:hAnsiTheme="minorHAnsi" w:cstheme="minorHAnsi"/>
          <w:b/>
          <w:bCs/>
          <w:color w:val="auto"/>
          <w:sz w:val="22"/>
          <w:szCs w:val="22"/>
          <w:lang w:eastAsia="en-US"/>
        </w:rPr>
        <w:t xml:space="preserve">Destination </w:t>
      </w:r>
      <w:r w:rsidR="00C13264" w:rsidRPr="00890130">
        <w:rPr>
          <w:rFonts w:asciiTheme="minorHAnsi" w:eastAsia="Arial" w:hAnsiTheme="minorHAnsi" w:cstheme="minorHAnsi"/>
          <w:b/>
          <w:bCs/>
          <w:color w:val="auto"/>
          <w:sz w:val="22"/>
          <w:szCs w:val="22"/>
          <w:lang w:eastAsia="en-US"/>
        </w:rPr>
        <w:t>Account Factory enables you to configure VPC options when you provision new AWS accounts. In this solution however, we will elect not to use the default settings</w:t>
      </w:r>
    </w:p>
    <w:p w14:paraId="630B3A1D" w14:textId="77777777" w:rsidR="00927913" w:rsidRPr="00890130" w:rsidRDefault="00927913" w:rsidP="00927913">
      <w:pPr>
        <w:pStyle w:val="CGHeading2-outlined"/>
        <w:numPr>
          <w:ilvl w:val="0"/>
          <w:numId w:val="0"/>
        </w:numPr>
        <w:tabs>
          <w:tab w:val="left" w:pos="4650"/>
        </w:tabs>
        <w:spacing w:before="0" w:after="160" w:line="259" w:lineRule="auto"/>
        <w:ind w:left="1854" w:hanging="864"/>
        <w:rPr>
          <w:rFonts w:asciiTheme="minorHAnsi" w:eastAsia="Arial" w:hAnsiTheme="minorHAnsi" w:cstheme="minorHAnsi"/>
          <w:color w:val="auto"/>
          <w:sz w:val="20"/>
          <w:szCs w:val="20"/>
          <w:lang w:eastAsia="en-US"/>
        </w:rPr>
      </w:pPr>
      <w:r w:rsidRPr="00890130">
        <w:rPr>
          <w:rFonts w:asciiTheme="minorHAnsi" w:eastAsia="Arial" w:hAnsiTheme="minorHAnsi" w:cstheme="minorHAnsi"/>
          <w:color w:val="auto"/>
          <w:sz w:val="20"/>
          <w:szCs w:val="20"/>
          <w:lang w:eastAsia="en-US"/>
        </w:rPr>
        <w:t>We will disable the provisioning of a VPC and use a self-service VPC in AWS Service Catalog instead</w:t>
      </w:r>
    </w:p>
    <w:p w14:paraId="25DB2445" w14:textId="77777777" w:rsidR="00927913" w:rsidRPr="00890130" w:rsidRDefault="00927913" w:rsidP="00927913">
      <w:pPr>
        <w:pStyle w:val="CGBodytext"/>
        <w:rPr>
          <w:rFonts w:asciiTheme="minorHAnsi" w:eastAsia="Arial" w:hAnsiTheme="minorHAnsi" w:cstheme="minorHAnsi"/>
          <w:lang w:eastAsia="en-US"/>
        </w:rPr>
      </w:pPr>
    </w:p>
    <w:p w14:paraId="29099A3F" w14:textId="19D18712" w:rsidR="00916661" w:rsidRPr="00890130" w:rsidRDefault="00916661" w:rsidP="00916661">
      <w:pPr>
        <w:pStyle w:val="CGHeading3-outlined"/>
        <w:spacing w:before="0" w:after="160" w:line="360" w:lineRule="auto"/>
        <w:rPr>
          <w:rFonts w:asciiTheme="minorHAnsi" w:eastAsia="Arial" w:hAnsiTheme="minorHAnsi" w:cstheme="minorHAnsi"/>
          <w:color w:val="auto"/>
          <w:sz w:val="20"/>
          <w:szCs w:val="20"/>
          <w:lang w:eastAsia="en-US"/>
        </w:rPr>
      </w:pPr>
      <w:r w:rsidRPr="00890130">
        <w:rPr>
          <w:rFonts w:asciiTheme="minorHAnsi" w:eastAsia="Arial" w:hAnsiTheme="minorHAnsi" w:cstheme="minorHAnsi"/>
          <w:color w:val="auto"/>
          <w:sz w:val="20"/>
          <w:szCs w:val="20"/>
          <w:lang w:eastAsia="en-US"/>
        </w:rPr>
        <w:t xml:space="preserve">Follow these steps to disable the provisioning of a VPC on account creation </w:t>
      </w:r>
    </w:p>
    <w:p w14:paraId="679E5C22" w14:textId="2028F5B7" w:rsidR="00982969" w:rsidRPr="00890130" w:rsidRDefault="00982969" w:rsidP="00982969">
      <w:pPr>
        <w:pStyle w:val="CGHeading3-outlined"/>
        <w:spacing w:before="0" w:after="160" w:line="360" w:lineRule="auto"/>
        <w:rPr>
          <w:rFonts w:asciiTheme="minorHAnsi" w:eastAsia="Arial" w:hAnsiTheme="minorHAnsi" w:cstheme="minorHAnsi"/>
          <w:color w:val="auto"/>
          <w:sz w:val="20"/>
          <w:szCs w:val="20"/>
          <w:lang w:eastAsia="en-US"/>
        </w:rPr>
      </w:pPr>
      <w:r w:rsidRPr="00890130">
        <w:rPr>
          <w:rFonts w:asciiTheme="minorHAnsi" w:eastAsia="Arial" w:hAnsiTheme="minorHAnsi" w:cstheme="minorHAnsi"/>
          <w:color w:val="auto"/>
          <w:sz w:val="20"/>
          <w:szCs w:val="20"/>
          <w:lang w:eastAsia="en-US"/>
        </w:rPr>
        <w:t>In the AWS Control Tower console, choose Account Factory</w:t>
      </w:r>
    </w:p>
    <w:p w14:paraId="34EF6E1C" w14:textId="77777777" w:rsidR="00D13637" w:rsidRPr="00890130" w:rsidRDefault="00D13637" w:rsidP="00D13637">
      <w:pPr>
        <w:pStyle w:val="CGHeading3-outlined"/>
        <w:spacing w:before="0" w:after="160" w:line="360" w:lineRule="auto"/>
        <w:rPr>
          <w:rFonts w:asciiTheme="minorHAnsi" w:eastAsia="Arial" w:hAnsiTheme="minorHAnsi" w:cstheme="minorHAnsi"/>
          <w:color w:val="auto"/>
          <w:sz w:val="20"/>
          <w:szCs w:val="20"/>
          <w:lang w:eastAsia="en-US"/>
        </w:rPr>
      </w:pPr>
      <w:r w:rsidRPr="00890130">
        <w:rPr>
          <w:rFonts w:asciiTheme="minorHAnsi" w:eastAsia="Arial" w:hAnsiTheme="minorHAnsi" w:cstheme="minorHAnsi"/>
          <w:color w:val="auto"/>
          <w:sz w:val="20"/>
          <w:szCs w:val="20"/>
          <w:lang w:eastAsia="en-US"/>
        </w:rPr>
        <w:lastRenderedPageBreak/>
        <w:t>Under Network configuration, choose Edit</w:t>
      </w:r>
    </w:p>
    <w:p w14:paraId="16376EB2" w14:textId="12CF91D9" w:rsidR="00982969" w:rsidRPr="00890130" w:rsidRDefault="00065720" w:rsidP="00982969">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226864D8" wp14:editId="3F5FEA0A">
            <wp:extent cx="6501600" cy="2253600"/>
            <wp:effectExtent l="19050" t="19050" r="1397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01600" cy="2253600"/>
                    </a:xfrm>
                    <a:prstGeom prst="rect">
                      <a:avLst/>
                    </a:prstGeom>
                    <a:ln>
                      <a:solidFill>
                        <a:schemeClr val="tx1"/>
                      </a:solidFill>
                    </a:ln>
                  </pic:spPr>
                </pic:pic>
              </a:graphicData>
            </a:graphic>
          </wp:inline>
        </w:drawing>
      </w:r>
    </w:p>
    <w:p w14:paraId="7DA8324C" w14:textId="00B29E10" w:rsidR="002A3583" w:rsidRPr="00890130" w:rsidRDefault="002A3583" w:rsidP="00982969">
      <w:pPr>
        <w:pStyle w:val="CGBodytext"/>
        <w:rPr>
          <w:rFonts w:asciiTheme="minorHAnsi" w:hAnsiTheme="minorHAnsi" w:cstheme="minorHAnsi"/>
          <w:lang w:eastAsia="en-US"/>
        </w:rPr>
      </w:pPr>
    </w:p>
    <w:p w14:paraId="64E4294F" w14:textId="77777777" w:rsidR="00857AFE" w:rsidRPr="00890130" w:rsidRDefault="00857AFE" w:rsidP="00857AFE">
      <w:pPr>
        <w:pStyle w:val="CGHeading3-outlined"/>
        <w:spacing w:before="0" w:after="160" w:line="360" w:lineRule="auto"/>
        <w:rPr>
          <w:rFonts w:asciiTheme="minorHAnsi" w:eastAsia="Arial" w:hAnsiTheme="minorHAnsi" w:cstheme="minorHAnsi"/>
          <w:color w:val="auto"/>
          <w:sz w:val="20"/>
          <w:szCs w:val="20"/>
          <w:lang w:eastAsia="en-US"/>
        </w:rPr>
      </w:pPr>
      <w:r w:rsidRPr="00890130">
        <w:rPr>
          <w:rFonts w:asciiTheme="minorHAnsi" w:eastAsia="Arial" w:hAnsiTheme="minorHAnsi" w:cstheme="minorHAnsi"/>
          <w:color w:val="auto"/>
          <w:sz w:val="20"/>
          <w:szCs w:val="20"/>
          <w:lang w:eastAsia="en-US"/>
        </w:rPr>
        <w:t>On Edit account factory network configuration, clear all check boxes under Regions for VPC Creation, and then choose Save.</w:t>
      </w:r>
    </w:p>
    <w:p w14:paraId="7768CBB8" w14:textId="4D85D758" w:rsidR="00D46877" w:rsidRPr="00890130" w:rsidRDefault="002A3583" w:rsidP="005327F3">
      <w:pPr>
        <w:pStyle w:val="CGBodytext"/>
        <w:jc w:val="center"/>
        <w:rPr>
          <w:rFonts w:asciiTheme="minorHAnsi" w:hAnsiTheme="minorHAnsi" w:cstheme="minorHAnsi"/>
        </w:rPr>
      </w:pPr>
      <w:r w:rsidRPr="00890130">
        <w:rPr>
          <w:rFonts w:asciiTheme="minorHAnsi" w:hAnsiTheme="minorHAnsi" w:cstheme="minorHAnsi"/>
          <w:noProof/>
          <w:lang w:val="en-IN" w:eastAsia="en-IN"/>
        </w:rPr>
        <w:lastRenderedPageBreak/>
        <w:drawing>
          <wp:inline distT="0" distB="0" distL="0" distR="0" wp14:anchorId="22A337C4" wp14:editId="56D2510A">
            <wp:extent cx="6501600" cy="6901200"/>
            <wp:effectExtent l="19050" t="19050" r="1397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1600" cy="6901200"/>
                    </a:xfrm>
                    <a:prstGeom prst="rect">
                      <a:avLst/>
                    </a:prstGeom>
                    <a:ln>
                      <a:solidFill>
                        <a:schemeClr val="tx1"/>
                      </a:solidFill>
                    </a:ln>
                  </pic:spPr>
                </pic:pic>
              </a:graphicData>
            </a:graphic>
          </wp:inline>
        </w:drawing>
      </w:r>
    </w:p>
    <w:p w14:paraId="13F7FA59" w14:textId="2B4BD657" w:rsidR="00D46877" w:rsidRPr="00890130" w:rsidRDefault="00D46877" w:rsidP="005327F3">
      <w:pPr>
        <w:pStyle w:val="CGBodytext"/>
        <w:jc w:val="center"/>
        <w:rPr>
          <w:rFonts w:asciiTheme="minorHAnsi" w:hAnsiTheme="minorHAnsi" w:cstheme="minorHAnsi"/>
        </w:rPr>
      </w:pPr>
    </w:p>
    <w:p w14:paraId="176A8F51" w14:textId="77777777" w:rsidR="00D46877" w:rsidRPr="00890130" w:rsidRDefault="00D46877" w:rsidP="005327F3">
      <w:pPr>
        <w:pStyle w:val="CGBodytext"/>
        <w:jc w:val="center"/>
        <w:rPr>
          <w:rFonts w:asciiTheme="minorHAnsi" w:hAnsiTheme="minorHAnsi" w:cstheme="minorHAnsi"/>
          <w:lang w:eastAsia="en-US"/>
        </w:rPr>
      </w:pPr>
    </w:p>
    <w:p w14:paraId="0EF0C05D" w14:textId="451074B8" w:rsidR="00BA5A7D" w:rsidRPr="00890130" w:rsidRDefault="00BA5A7D" w:rsidP="007E1DBA">
      <w:pPr>
        <w:pStyle w:val="CGBodytext"/>
        <w:jc w:val="center"/>
        <w:rPr>
          <w:rFonts w:asciiTheme="minorHAnsi" w:hAnsiTheme="minorHAnsi" w:cstheme="minorHAnsi"/>
        </w:rPr>
      </w:pPr>
    </w:p>
    <w:p w14:paraId="235A94E1" w14:textId="650E5400" w:rsidR="00BA5A7D" w:rsidRPr="00890130" w:rsidRDefault="00BA5A7D" w:rsidP="007E1DBA">
      <w:pPr>
        <w:pStyle w:val="CGBodytext"/>
        <w:jc w:val="center"/>
        <w:rPr>
          <w:rFonts w:asciiTheme="minorHAnsi" w:hAnsiTheme="minorHAnsi" w:cstheme="minorHAnsi"/>
        </w:rPr>
      </w:pPr>
    </w:p>
    <w:p w14:paraId="2EFAEAE1" w14:textId="14B44BDA" w:rsidR="00685D14" w:rsidRPr="00890130" w:rsidRDefault="00BD18E6" w:rsidP="004A4A0D">
      <w:pPr>
        <w:pStyle w:val="DocumentHeadingLevel1"/>
        <w:ind w:left="720"/>
        <w:rPr>
          <w:rFonts w:asciiTheme="minorHAnsi" w:hAnsiTheme="minorHAnsi" w:cstheme="minorHAnsi"/>
          <w:color w:val="00B0F0"/>
        </w:rPr>
      </w:pPr>
      <w:bookmarkStart w:id="13" w:name="_Toc112058146"/>
      <w:r w:rsidRPr="00890130">
        <w:rPr>
          <w:rFonts w:asciiTheme="minorHAnsi" w:hAnsiTheme="minorHAnsi" w:cstheme="minorHAnsi"/>
          <w:color w:val="00B0F0"/>
        </w:rPr>
        <w:lastRenderedPageBreak/>
        <w:t>Create a launch constraint role across the</w:t>
      </w:r>
      <w:r w:rsidR="004A4A0D" w:rsidRPr="00890130">
        <w:rPr>
          <w:rFonts w:asciiTheme="minorHAnsi" w:hAnsiTheme="minorHAnsi" w:cstheme="minorHAnsi"/>
          <w:color w:val="00B0F0"/>
        </w:rPr>
        <w:t xml:space="preserve"> </w:t>
      </w:r>
      <w:r w:rsidRPr="00890130">
        <w:rPr>
          <w:rFonts w:asciiTheme="minorHAnsi" w:hAnsiTheme="minorHAnsi" w:cstheme="minorHAnsi"/>
          <w:color w:val="00B0F0"/>
        </w:rPr>
        <w:t>organization</w:t>
      </w:r>
      <w:bookmarkEnd w:id="13"/>
    </w:p>
    <w:p w14:paraId="0B61E65D" w14:textId="67D7CD76" w:rsidR="000B7C17" w:rsidRPr="00890130" w:rsidRDefault="000B7C17" w:rsidP="000B7C17">
      <w:pPr>
        <w:rPr>
          <w:rFonts w:asciiTheme="minorHAnsi" w:hAnsiTheme="minorHAnsi" w:cstheme="minorHAnsi"/>
        </w:rPr>
      </w:pPr>
      <w:r w:rsidRPr="00890130">
        <w:rPr>
          <w:rFonts w:asciiTheme="minorHAnsi" w:hAnsiTheme="minorHAnsi" w:cstheme="minorHAnsi"/>
        </w:rPr>
        <w:t>You must first have the appropriate role in the new account for AWS Service Catalog to share and instantiate your AWS Cloud Formation stack set. Once this IAM role is in the account, we can use it as a launch constraint within AWS Service Catalog. This will allow your end users to provision these VPCs without each user having VPC console access. This follows the least privilege rule, and will help with automation of this capability in the future as well</w:t>
      </w:r>
    </w:p>
    <w:p w14:paraId="5CF20F31" w14:textId="77777777" w:rsidR="004D5FB8" w:rsidRPr="00890130" w:rsidRDefault="004D5FB8" w:rsidP="000B7C17">
      <w:pPr>
        <w:rPr>
          <w:rFonts w:asciiTheme="minorHAnsi" w:hAnsiTheme="minorHAnsi" w:cstheme="minorHAnsi"/>
        </w:rPr>
      </w:pPr>
    </w:p>
    <w:p w14:paraId="49CA8D02" w14:textId="5B5397E8" w:rsidR="004D5FB8" w:rsidRPr="00890130" w:rsidRDefault="004D5FB8" w:rsidP="004D5FB8">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To launch the AWS Cloud Formation stack set in the management account and create stack and provide the following </w:t>
      </w:r>
      <w:r w:rsidR="00BD048F" w:rsidRPr="00890130">
        <w:rPr>
          <w:rFonts w:asciiTheme="minorHAnsi" w:eastAsia="Arial" w:hAnsiTheme="minorHAnsi" w:cstheme="minorHAnsi"/>
          <w:color w:val="auto"/>
          <w:sz w:val="22"/>
          <w:szCs w:val="22"/>
          <w:lang w:eastAsia="en-US"/>
        </w:rPr>
        <w:t>URL</w:t>
      </w:r>
    </w:p>
    <w:p w14:paraId="7A9065DB" w14:textId="77777777" w:rsidR="004D5FB8" w:rsidRPr="00890130" w:rsidRDefault="004D5FB8" w:rsidP="003F112D">
      <w:pPr>
        <w:jc w:val="left"/>
        <w:rPr>
          <w:rFonts w:asciiTheme="minorHAnsi" w:hAnsiTheme="minorHAnsi" w:cstheme="minorHAnsi"/>
          <w:sz w:val="20"/>
          <w:szCs w:val="20"/>
        </w:rPr>
      </w:pPr>
      <w:r w:rsidRPr="00890130">
        <w:rPr>
          <w:rFonts w:asciiTheme="minorHAnsi" w:hAnsiTheme="minorHAnsi" w:cstheme="minorHAnsi"/>
          <w:sz w:val="20"/>
          <w:szCs w:val="20"/>
        </w:rPr>
        <w:t xml:space="preserve">  </w:t>
      </w:r>
      <w:hyperlink r:id="rId33" w:history="1">
        <w:r w:rsidRPr="00890130">
          <w:rPr>
            <w:rStyle w:val="Hyperlink"/>
            <w:rFonts w:asciiTheme="minorHAnsi" w:hAnsiTheme="minorHAnsi" w:cstheme="minorHAnsi"/>
            <w:sz w:val="20"/>
            <w:szCs w:val="20"/>
          </w:rPr>
          <w:t>https://marketplace-sa-resources-ct-us-east-1.s3.amazonaws.com/ct-blogs-content/launch-constraint-role.cf.yml</w:t>
        </w:r>
      </w:hyperlink>
      <w:r w:rsidRPr="00890130">
        <w:rPr>
          <w:rFonts w:asciiTheme="minorHAnsi" w:hAnsiTheme="minorHAnsi" w:cstheme="minorHAnsi"/>
          <w:sz w:val="20"/>
          <w:szCs w:val="20"/>
        </w:rPr>
        <w:t xml:space="preserve">                                </w:t>
      </w:r>
    </w:p>
    <w:p w14:paraId="50833A70" w14:textId="6FFB6CF6" w:rsidR="00E00EA7" w:rsidRPr="00890130" w:rsidRDefault="00AE5A49" w:rsidP="00C163C2">
      <w:pPr>
        <w:pStyle w:val="CGBodytext"/>
        <w:jc w:val="center"/>
        <w:rPr>
          <w:rFonts w:asciiTheme="minorHAnsi" w:hAnsiTheme="minorHAnsi" w:cstheme="minorHAnsi"/>
        </w:rPr>
      </w:pPr>
      <w:r w:rsidRPr="00890130">
        <w:rPr>
          <w:rFonts w:asciiTheme="minorHAnsi" w:hAnsiTheme="minorHAnsi" w:cstheme="minorHAnsi"/>
          <w:noProof/>
          <w:lang w:val="en-IN" w:eastAsia="en-IN"/>
        </w:rPr>
        <w:drawing>
          <wp:inline distT="0" distB="0" distL="0" distR="0" wp14:anchorId="1B9008A3" wp14:editId="2CEB702C">
            <wp:extent cx="6501600" cy="5356800"/>
            <wp:effectExtent l="19050" t="19050" r="1397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01600" cy="5356800"/>
                    </a:xfrm>
                    <a:prstGeom prst="rect">
                      <a:avLst/>
                    </a:prstGeom>
                    <a:ln>
                      <a:solidFill>
                        <a:schemeClr val="tx1"/>
                      </a:solidFill>
                    </a:ln>
                  </pic:spPr>
                </pic:pic>
              </a:graphicData>
            </a:graphic>
          </wp:inline>
        </w:drawing>
      </w:r>
    </w:p>
    <w:p w14:paraId="0E5CB106" w14:textId="4BAD9DCF" w:rsidR="00046B43" w:rsidRPr="00890130"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Choose Next</w:t>
      </w:r>
    </w:p>
    <w:p w14:paraId="14FFF665" w14:textId="6996E8E7" w:rsidR="00046B43" w:rsidRPr="00890130"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lastRenderedPageBreak/>
        <w:t>On the Specify Stack Set details page, enter a stack set name (for example, vpc-portfolio-launch-role)</w:t>
      </w:r>
    </w:p>
    <w:p w14:paraId="3A9C318C" w14:textId="4014E389" w:rsidR="00046B43" w:rsidRPr="00890130"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In Parameters, for pRoleName, enter a name for the role (for example, service-catalog-vpc-launch). Make a note of this name because you will use it when you deploy the AWS Service Catalog portfolio.</w:t>
      </w:r>
    </w:p>
    <w:p w14:paraId="15258BD3" w14:textId="5D71CFF1" w:rsidR="00046B43" w:rsidRPr="00890130"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Choose Next</w:t>
      </w:r>
    </w:p>
    <w:p w14:paraId="5C71C776" w14:textId="72432B36" w:rsidR="00046B43" w:rsidRPr="00890130"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On the Configure StackSet options page, choose Service Managed Permissions, and then choose Next</w:t>
      </w:r>
    </w:p>
    <w:p w14:paraId="13FDE159" w14:textId="15DDAE95" w:rsidR="00046B43" w:rsidRPr="00890130"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In Deployment targets, choose Deploy to organization. In Automatic deployment, choose Enabled. In Account removal behavior, choose Delete stacks</w:t>
      </w:r>
    </w:p>
    <w:p w14:paraId="774BD2D3" w14:textId="11BD441E" w:rsidR="00AE5A49" w:rsidRPr="00890130" w:rsidRDefault="00430E7B" w:rsidP="004308E6">
      <w:pPr>
        <w:pStyle w:val="CGBodytext"/>
        <w:jc w:val="center"/>
        <w:rPr>
          <w:rFonts w:asciiTheme="minorHAnsi" w:hAnsiTheme="minorHAnsi" w:cstheme="minorHAnsi"/>
        </w:rPr>
      </w:pPr>
      <w:r w:rsidRPr="00890130">
        <w:rPr>
          <w:rFonts w:asciiTheme="minorHAnsi" w:hAnsiTheme="minorHAnsi" w:cstheme="minorHAnsi"/>
          <w:noProof/>
          <w:lang w:val="en-IN" w:eastAsia="en-IN"/>
        </w:rPr>
        <w:drawing>
          <wp:inline distT="0" distB="0" distL="0" distR="0" wp14:anchorId="7B021E17" wp14:editId="23754F10">
            <wp:extent cx="6501600" cy="2980800"/>
            <wp:effectExtent l="19050" t="19050" r="1397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1600" cy="2980800"/>
                    </a:xfrm>
                    <a:prstGeom prst="rect">
                      <a:avLst/>
                    </a:prstGeom>
                    <a:ln>
                      <a:solidFill>
                        <a:schemeClr val="tx1"/>
                      </a:solidFill>
                    </a:ln>
                  </pic:spPr>
                </pic:pic>
              </a:graphicData>
            </a:graphic>
          </wp:inline>
        </w:drawing>
      </w:r>
    </w:p>
    <w:p w14:paraId="4617F63E" w14:textId="2290CA28" w:rsidR="005E5F35" w:rsidRPr="00890130" w:rsidRDefault="005E5F35" w:rsidP="005E5F35">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In Specify Regions, choose your AWS Control Tower home Region. Add only one Region to the list, as IAM roles are global resources. If you choose more than one Region, the stack deployment will fail.</w:t>
      </w:r>
    </w:p>
    <w:p w14:paraId="204E7D1F" w14:textId="115EDF8C" w:rsidR="005E5F35" w:rsidRPr="00890130" w:rsidRDefault="005E5F35" w:rsidP="005E5F35">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In Deployment options, accept the defaults provided.</w:t>
      </w:r>
    </w:p>
    <w:p w14:paraId="7FB2BA3F" w14:textId="06A01287" w:rsidR="006B600D" w:rsidRPr="00890130" w:rsidRDefault="006B600D" w:rsidP="006B600D">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45F38076" wp14:editId="0804000C">
            <wp:extent cx="6501600" cy="1929600"/>
            <wp:effectExtent l="19050" t="19050" r="1397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01600" cy="1929600"/>
                    </a:xfrm>
                    <a:prstGeom prst="rect">
                      <a:avLst/>
                    </a:prstGeom>
                    <a:ln>
                      <a:solidFill>
                        <a:schemeClr val="tx1"/>
                      </a:solidFill>
                    </a:ln>
                  </pic:spPr>
                </pic:pic>
              </a:graphicData>
            </a:graphic>
          </wp:inline>
        </w:drawing>
      </w:r>
    </w:p>
    <w:p w14:paraId="03A901C7" w14:textId="4FD127BF" w:rsidR="00833D74" w:rsidRPr="00890130" w:rsidRDefault="00833D74" w:rsidP="00833D74">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Review your selections, and then choose Submit.</w:t>
      </w:r>
    </w:p>
    <w:p w14:paraId="05B5CFBE" w14:textId="1ECBC85E" w:rsidR="00833D74" w:rsidRPr="00890130" w:rsidRDefault="00833D74" w:rsidP="00833D74">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lastRenderedPageBreak/>
        <w:t>Verify that the stack set has been created successfully before you move to the next step</w:t>
      </w:r>
    </w:p>
    <w:p w14:paraId="0AD28376" w14:textId="1BA62FA8" w:rsidR="004B61B0" w:rsidRPr="00890130" w:rsidRDefault="004B61B0" w:rsidP="004B61B0">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1EC9557B" wp14:editId="285D51F9">
            <wp:extent cx="6501600" cy="1843200"/>
            <wp:effectExtent l="19050" t="19050" r="1397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1600" cy="1843200"/>
                    </a:xfrm>
                    <a:prstGeom prst="rect">
                      <a:avLst/>
                    </a:prstGeom>
                    <a:ln>
                      <a:solidFill>
                        <a:schemeClr val="tx1"/>
                      </a:solidFill>
                    </a:ln>
                  </pic:spPr>
                </pic:pic>
              </a:graphicData>
            </a:graphic>
          </wp:inline>
        </w:drawing>
      </w:r>
    </w:p>
    <w:p w14:paraId="62AA54FF" w14:textId="0FFD564B" w:rsidR="00256F73" w:rsidRDefault="00480AB7" w:rsidP="004B61B0">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187D4CD5" wp14:editId="47C7D625">
            <wp:extent cx="6501600" cy="2732400"/>
            <wp:effectExtent l="19050" t="19050" r="1397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1600" cy="2732400"/>
                    </a:xfrm>
                    <a:prstGeom prst="rect">
                      <a:avLst/>
                    </a:prstGeom>
                    <a:ln>
                      <a:solidFill>
                        <a:schemeClr val="tx1"/>
                      </a:solidFill>
                    </a:ln>
                  </pic:spPr>
                </pic:pic>
              </a:graphicData>
            </a:graphic>
          </wp:inline>
        </w:drawing>
      </w:r>
    </w:p>
    <w:p w14:paraId="04E43A6A" w14:textId="635B939B" w:rsidR="003D7C00" w:rsidRDefault="003D7C00" w:rsidP="004B61B0">
      <w:pPr>
        <w:pStyle w:val="CGBodytext"/>
        <w:rPr>
          <w:rFonts w:asciiTheme="minorHAnsi" w:hAnsiTheme="minorHAnsi" w:cstheme="minorHAnsi"/>
          <w:lang w:eastAsia="en-US"/>
        </w:rPr>
      </w:pPr>
    </w:p>
    <w:p w14:paraId="4B3A7AEC" w14:textId="75911676" w:rsidR="003D7C00" w:rsidRDefault="003D7C00" w:rsidP="004B61B0">
      <w:pPr>
        <w:pStyle w:val="CGBodytext"/>
        <w:rPr>
          <w:rFonts w:asciiTheme="minorHAnsi" w:hAnsiTheme="minorHAnsi" w:cstheme="minorHAnsi"/>
          <w:lang w:eastAsia="en-US"/>
        </w:rPr>
      </w:pPr>
    </w:p>
    <w:p w14:paraId="5A17AE7E" w14:textId="49750CA1" w:rsidR="003D7C00" w:rsidRDefault="003D7C00" w:rsidP="004B61B0">
      <w:pPr>
        <w:pStyle w:val="CGBodytext"/>
        <w:rPr>
          <w:rFonts w:asciiTheme="minorHAnsi" w:hAnsiTheme="minorHAnsi" w:cstheme="minorHAnsi"/>
          <w:lang w:eastAsia="en-US"/>
        </w:rPr>
      </w:pPr>
    </w:p>
    <w:p w14:paraId="2A7257C1" w14:textId="014A87FF" w:rsidR="003D7C00" w:rsidRDefault="003D7C00" w:rsidP="004B61B0">
      <w:pPr>
        <w:pStyle w:val="CGBodytext"/>
        <w:rPr>
          <w:rFonts w:asciiTheme="minorHAnsi" w:hAnsiTheme="minorHAnsi" w:cstheme="minorHAnsi"/>
          <w:lang w:eastAsia="en-US"/>
        </w:rPr>
      </w:pPr>
    </w:p>
    <w:p w14:paraId="234FF963" w14:textId="6D444ED5" w:rsidR="003D7C00" w:rsidRDefault="003D7C00" w:rsidP="004B61B0">
      <w:pPr>
        <w:pStyle w:val="CGBodytext"/>
        <w:rPr>
          <w:rFonts w:asciiTheme="minorHAnsi" w:hAnsiTheme="minorHAnsi" w:cstheme="minorHAnsi"/>
          <w:lang w:eastAsia="en-US"/>
        </w:rPr>
      </w:pPr>
    </w:p>
    <w:p w14:paraId="70913D02" w14:textId="13779BC7" w:rsidR="003D7C00" w:rsidRDefault="003D7C00" w:rsidP="004B61B0">
      <w:pPr>
        <w:pStyle w:val="CGBodytext"/>
        <w:rPr>
          <w:rFonts w:asciiTheme="minorHAnsi" w:hAnsiTheme="minorHAnsi" w:cstheme="minorHAnsi"/>
          <w:lang w:eastAsia="en-US"/>
        </w:rPr>
      </w:pPr>
    </w:p>
    <w:p w14:paraId="6E9FE16E" w14:textId="369D5120" w:rsidR="003D7C00" w:rsidRDefault="003D7C00" w:rsidP="004B61B0">
      <w:pPr>
        <w:pStyle w:val="CGBodytext"/>
        <w:rPr>
          <w:rFonts w:asciiTheme="minorHAnsi" w:hAnsiTheme="minorHAnsi" w:cstheme="minorHAnsi"/>
          <w:lang w:eastAsia="en-US"/>
        </w:rPr>
      </w:pPr>
    </w:p>
    <w:p w14:paraId="4C3DFADC" w14:textId="76B0C9B5" w:rsidR="003D7C00" w:rsidRDefault="003D7C00" w:rsidP="004B61B0">
      <w:pPr>
        <w:pStyle w:val="CGBodytext"/>
        <w:rPr>
          <w:rFonts w:asciiTheme="minorHAnsi" w:hAnsiTheme="minorHAnsi" w:cstheme="minorHAnsi"/>
          <w:lang w:eastAsia="en-US"/>
        </w:rPr>
      </w:pPr>
    </w:p>
    <w:p w14:paraId="77371525" w14:textId="77A647EC" w:rsidR="003D7C00" w:rsidRDefault="003D7C00" w:rsidP="004B61B0">
      <w:pPr>
        <w:pStyle w:val="CGBodytext"/>
        <w:rPr>
          <w:rFonts w:asciiTheme="minorHAnsi" w:hAnsiTheme="minorHAnsi" w:cstheme="minorHAnsi"/>
          <w:lang w:eastAsia="en-US"/>
        </w:rPr>
      </w:pPr>
    </w:p>
    <w:p w14:paraId="41223141" w14:textId="77777777" w:rsidR="003D7C00" w:rsidRPr="00890130" w:rsidRDefault="003D7C00" w:rsidP="004B61B0">
      <w:pPr>
        <w:pStyle w:val="CGBodytext"/>
        <w:rPr>
          <w:rFonts w:asciiTheme="minorHAnsi" w:hAnsiTheme="minorHAnsi" w:cstheme="minorHAnsi"/>
          <w:lang w:eastAsia="en-US"/>
        </w:rPr>
      </w:pPr>
    </w:p>
    <w:p w14:paraId="142466EC" w14:textId="4242182B" w:rsidR="00B474C5" w:rsidRPr="00890130" w:rsidRDefault="00B474C5" w:rsidP="00B474C5">
      <w:pPr>
        <w:pStyle w:val="DocumentHeadingLevel1"/>
        <w:ind w:left="720"/>
        <w:rPr>
          <w:rFonts w:asciiTheme="minorHAnsi" w:hAnsiTheme="minorHAnsi" w:cstheme="minorHAnsi"/>
          <w:color w:val="00B0F0"/>
        </w:rPr>
      </w:pPr>
      <w:bookmarkStart w:id="14" w:name="_Toc112058147"/>
      <w:r w:rsidRPr="00890130">
        <w:rPr>
          <w:rFonts w:asciiTheme="minorHAnsi" w:hAnsiTheme="minorHAnsi" w:cstheme="minorHAnsi"/>
          <w:color w:val="00B0F0"/>
        </w:rPr>
        <w:lastRenderedPageBreak/>
        <w:t xml:space="preserve">Deploy </w:t>
      </w:r>
      <w:r w:rsidR="003243B0" w:rsidRPr="00890130">
        <w:rPr>
          <w:rFonts w:asciiTheme="minorHAnsi" w:hAnsiTheme="minorHAnsi" w:cstheme="minorHAnsi"/>
          <w:color w:val="00B0F0"/>
        </w:rPr>
        <w:t>Pre</w:t>
      </w:r>
      <w:r w:rsidR="009D6C5D" w:rsidRPr="00890130">
        <w:rPr>
          <w:rFonts w:asciiTheme="minorHAnsi" w:hAnsiTheme="minorHAnsi" w:cstheme="minorHAnsi"/>
          <w:color w:val="00B0F0"/>
        </w:rPr>
        <w:t>-requisite</w:t>
      </w:r>
      <w:r w:rsidR="00925FF5" w:rsidRPr="00890130">
        <w:rPr>
          <w:rFonts w:asciiTheme="minorHAnsi" w:hAnsiTheme="minorHAnsi" w:cstheme="minorHAnsi"/>
          <w:color w:val="00B0F0"/>
        </w:rPr>
        <w:t xml:space="preserve"> in the member </w:t>
      </w:r>
      <w:r w:rsidR="00400744" w:rsidRPr="00890130">
        <w:rPr>
          <w:rFonts w:asciiTheme="minorHAnsi" w:hAnsiTheme="minorHAnsi" w:cstheme="minorHAnsi"/>
          <w:color w:val="00B0F0"/>
        </w:rPr>
        <w:t xml:space="preserve">account </w:t>
      </w:r>
      <w:r w:rsidR="0054364E" w:rsidRPr="00890130">
        <w:rPr>
          <w:rFonts w:asciiTheme="minorHAnsi" w:hAnsiTheme="minorHAnsi" w:cstheme="minorHAnsi"/>
          <w:color w:val="00B0F0"/>
        </w:rPr>
        <w:t>through automation</w:t>
      </w:r>
      <w:bookmarkEnd w:id="14"/>
    </w:p>
    <w:p w14:paraId="1651C31A" w14:textId="728AE7BB" w:rsidR="00453B9E" w:rsidRPr="00890130" w:rsidRDefault="00453B9E" w:rsidP="00453B9E">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Login to the SSO Member Account</w:t>
      </w:r>
      <w:r w:rsidR="00AC5CA0" w:rsidRPr="00890130">
        <w:rPr>
          <w:rFonts w:asciiTheme="minorHAnsi" w:eastAsia="Arial" w:hAnsiTheme="minorHAnsi" w:cstheme="minorHAnsi"/>
          <w:color w:val="auto"/>
          <w:sz w:val="22"/>
          <w:szCs w:val="22"/>
          <w:lang w:eastAsia="en-US"/>
        </w:rPr>
        <w:t>.</w:t>
      </w:r>
    </w:p>
    <w:p w14:paraId="432FD5F2" w14:textId="43FF5B4A" w:rsidR="00453B9E" w:rsidRPr="00890130" w:rsidRDefault="00F37463" w:rsidP="00453B9E">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365DF3BC" wp14:editId="77AE27BB">
            <wp:extent cx="6480000" cy="2919600"/>
            <wp:effectExtent l="19050" t="19050" r="1651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000" cy="2919600"/>
                    </a:xfrm>
                    <a:prstGeom prst="rect">
                      <a:avLst/>
                    </a:prstGeom>
                    <a:ln>
                      <a:solidFill>
                        <a:schemeClr val="tx1"/>
                      </a:solidFill>
                    </a:ln>
                  </pic:spPr>
                </pic:pic>
              </a:graphicData>
            </a:graphic>
          </wp:inline>
        </w:drawing>
      </w:r>
    </w:p>
    <w:p w14:paraId="158417F7" w14:textId="132553D5" w:rsidR="005C1B6F" w:rsidRPr="00890130" w:rsidRDefault="007913F3" w:rsidP="005C1B6F">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Navigate to S3 service and create a bucket named “</w:t>
      </w:r>
      <w:proofErr w:type="spellStart"/>
      <w:r w:rsidRPr="00890130">
        <w:rPr>
          <w:rFonts w:asciiTheme="minorHAnsi" w:eastAsia="Arial" w:hAnsiTheme="minorHAnsi" w:cstheme="minorHAnsi"/>
          <w:color w:val="auto"/>
          <w:sz w:val="22"/>
          <w:szCs w:val="22"/>
          <w:lang w:eastAsia="en-US"/>
        </w:rPr>
        <w:t>sbc</w:t>
      </w:r>
      <w:proofErr w:type="spellEnd"/>
      <w:r w:rsidRPr="00890130">
        <w:rPr>
          <w:rFonts w:asciiTheme="minorHAnsi" w:eastAsia="Arial" w:hAnsiTheme="minorHAnsi" w:cstheme="minorHAnsi"/>
          <w:color w:val="auto"/>
          <w:sz w:val="22"/>
          <w:szCs w:val="22"/>
          <w:lang w:eastAsia="en-US"/>
        </w:rPr>
        <w:t>-pre-requisites” and upload</w:t>
      </w:r>
      <w:r w:rsidR="00024EB3" w:rsidRPr="00890130">
        <w:rPr>
          <w:rFonts w:asciiTheme="minorHAnsi" w:eastAsia="Arial" w:hAnsiTheme="minorHAnsi" w:cstheme="minorHAnsi"/>
          <w:color w:val="auto"/>
          <w:sz w:val="22"/>
          <w:szCs w:val="22"/>
          <w:lang w:eastAsia="en-US"/>
        </w:rPr>
        <w:t xml:space="preserve"> </w:t>
      </w:r>
      <w:r w:rsidR="005C1B6F" w:rsidRPr="00890130">
        <w:rPr>
          <w:rFonts w:asciiTheme="minorHAnsi" w:eastAsia="Arial" w:hAnsiTheme="minorHAnsi" w:cstheme="minorHAnsi"/>
          <w:b/>
          <w:bCs/>
          <w:color w:val="auto"/>
          <w:sz w:val="22"/>
          <w:szCs w:val="22"/>
          <w:lang w:eastAsia="en-US"/>
        </w:rPr>
        <w:t>Vpc</w:t>
      </w:r>
      <w:r w:rsidR="00914E0A" w:rsidRPr="00890130">
        <w:rPr>
          <w:rFonts w:asciiTheme="minorHAnsi" w:eastAsia="Arial" w:hAnsiTheme="minorHAnsi" w:cstheme="minorHAnsi"/>
          <w:b/>
          <w:bCs/>
          <w:color w:val="auto"/>
          <w:sz w:val="22"/>
          <w:szCs w:val="22"/>
          <w:lang w:eastAsia="en-US"/>
        </w:rPr>
        <w:t>-provisioning-Pre-requisites-v.4</w:t>
      </w:r>
      <w:r w:rsidR="005C1B6F" w:rsidRPr="00890130">
        <w:rPr>
          <w:rFonts w:asciiTheme="minorHAnsi" w:eastAsia="Arial" w:hAnsiTheme="minorHAnsi" w:cstheme="minorHAnsi"/>
          <w:b/>
          <w:bCs/>
          <w:color w:val="auto"/>
          <w:sz w:val="22"/>
          <w:szCs w:val="22"/>
          <w:lang w:eastAsia="en-US"/>
        </w:rPr>
        <w:t>.yml</w:t>
      </w:r>
    </w:p>
    <w:p w14:paraId="63090291" w14:textId="10626961" w:rsidR="00024EB3" w:rsidRPr="00890130" w:rsidRDefault="00024EB3" w:rsidP="00024EB3">
      <w:pPr>
        <w:pStyle w:val="CGBodytext"/>
        <w:rPr>
          <w:rFonts w:asciiTheme="minorHAnsi" w:hAnsiTheme="minorHAnsi" w:cstheme="minorHAnsi"/>
          <w:lang w:eastAsia="en-US"/>
        </w:rPr>
      </w:pPr>
      <w:r w:rsidRPr="00890130">
        <w:rPr>
          <w:rFonts w:asciiTheme="minorHAnsi" w:hAnsiTheme="minorHAnsi" w:cstheme="minorHAnsi"/>
          <w:b/>
          <w:bCs/>
          <w:lang w:eastAsia="en-US"/>
        </w:rPr>
        <w:t>Note</w:t>
      </w:r>
      <w:r w:rsidRPr="00890130">
        <w:rPr>
          <w:rFonts w:asciiTheme="minorHAnsi" w:hAnsiTheme="minorHAnsi" w:cstheme="minorHAnsi"/>
          <w:lang w:eastAsia="en-US"/>
        </w:rPr>
        <w:t xml:space="preserve">: </w:t>
      </w:r>
      <w:r w:rsidR="00D1643C" w:rsidRPr="00890130">
        <w:rPr>
          <w:rFonts w:asciiTheme="minorHAnsi" w:hAnsiTheme="minorHAnsi" w:cstheme="minorHAnsi"/>
        </w:rPr>
        <w:tab/>
      </w:r>
      <w:r w:rsidR="00D1643C" w:rsidRPr="00890130">
        <w:rPr>
          <w:rFonts w:asciiTheme="minorHAnsi" w:hAnsiTheme="minorHAnsi" w:cstheme="minorHAnsi"/>
        </w:rPr>
        <w:tab/>
      </w:r>
      <w:r w:rsidR="00D23321" w:rsidRPr="00890130">
        <w:rPr>
          <w:rFonts w:asciiTheme="minorHAnsi" w:hAnsiTheme="minorHAnsi" w:cstheme="minorHAnsi"/>
        </w:rPr>
        <w:object w:dxaOrig="3911" w:dyaOrig="831" w14:anchorId="2ABF851D">
          <v:shape id="_x0000_i1027" type="#_x0000_t75" style="width:195.5pt;height:41.5pt" o:ole="">
            <v:imagedata r:id="rId40" o:title=""/>
          </v:shape>
          <o:OLEObject Type="Embed" ProgID="Package" ShapeID="_x0000_i1027" DrawAspect="Content" ObjectID="_1722679726" r:id="rId41"/>
        </w:object>
      </w:r>
    </w:p>
    <w:p w14:paraId="540CDC8C" w14:textId="1544E623" w:rsidR="009C388B" w:rsidRPr="00890130" w:rsidRDefault="00A3355E" w:rsidP="004B61B0">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0F3D8D28" wp14:editId="606B4286">
            <wp:extent cx="6480000" cy="2908800"/>
            <wp:effectExtent l="19050" t="19050" r="1651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000" cy="2908800"/>
                    </a:xfrm>
                    <a:prstGeom prst="rect">
                      <a:avLst/>
                    </a:prstGeom>
                    <a:ln>
                      <a:solidFill>
                        <a:schemeClr val="tx1"/>
                      </a:solidFill>
                    </a:ln>
                  </pic:spPr>
                </pic:pic>
              </a:graphicData>
            </a:graphic>
          </wp:inline>
        </w:drawing>
      </w:r>
    </w:p>
    <w:p w14:paraId="1E7C6D09" w14:textId="21D89A5D" w:rsidR="009C388B" w:rsidRPr="00890130" w:rsidRDefault="009C388B" w:rsidP="004B61B0">
      <w:pPr>
        <w:pStyle w:val="CGBodytext"/>
        <w:rPr>
          <w:rFonts w:asciiTheme="minorHAnsi" w:hAnsiTheme="minorHAnsi" w:cstheme="minorHAnsi"/>
          <w:lang w:eastAsia="en-US"/>
        </w:rPr>
      </w:pPr>
    </w:p>
    <w:p w14:paraId="7EC418A8" w14:textId="6024D005" w:rsidR="00E619EE" w:rsidRPr="00890130" w:rsidRDefault="007B70EF" w:rsidP="00291A1B">
      <w:pPr>
        <w:pStyle w:val="CGHeading2-outlined"/>
        <w:spacing w:before="0" w:after="160" w:line="259" w:lineRule="auto"/>
        <w:ind w:left="864"/>
        <w:rPr>
          <w:rFonts w:asciiTheme="minorHAnsi" w:eastAsia="Arial" w:hAnsiTheme="minorHAnsi" w:cstheme="minorHAnsi"/>
          <w:b/>
          <w:bCs/>
          <w:color w:val="auto"/>
          <w:sz w:val="22"/>
          <w:szCs w:val="22"/>
          <w:lang w:eastAsia="en-US"/>
        </w:rPr>
      </w:pPr>
      <w:r w:rsidRPr="00890130">
        <w:rPr>
          <w:rFonts w:asciiTheme="minorHAnsi" w:eastAsia="Arial" w:hAnsiTheme="minorHAnsi" w:cstheme="minorHAnsi"/>
          <w:color w:val="auto"/>
          <w:sz w:val="22"/>
          <w:szCs w:val="22"/>
          <w:lang w:eastAsia="en-US"/>
        </w:rPr>
        <w:lastRenderedPageBreak/>
        <w:t>C</w:t>
      </w:r>
      <w:r w:rsidR="00E619EE" w:rsidRPr="00890130">
        <w:rPr>
          <w:rFonts w:asciiTheme="minorHAnsi" w:eastAsia="Arial" w:hAnsiTheme="minorHAnsi" w:cstheme="minorHAnsi"/>
          <w:color w:val="auto"/>
          <w:sz w:val="22"/>
          <w:szCs w:val="22"/>
          <w:lang w:eastAsia="en-US"/>
        </w:rPr>
        <w:t xml:space="preserve">opy the object URL of </w:t>
      </w:r>
      <w:r w:rsidR="00291A1B" w:rsidRPr="00890130">
        <w:rPr>
          <w:rFonts w:asciiTheme="minorHAnsi" w:eastAsia="Arial" w:hAnsiTheme="minorHAnsi" w:cstheme="minorHAnsi"/>
          <w:color w:val="auto"/>
          <w:sz w:val="22"/>
          <w:szCs w:val="22"/>
          <w:lang w:eastAsia="en-US"/>
        </w:rPr>
        <w:t xml:space="preserve">file </w:t>
      </w:r>
      <w:r w:rsidR="00291A1B" w:rsidRPr="00890130">
        <w:rPr>
          <w:rFonts w:asciiTheme="minorHAnsi" w:eastAsia="Arial" w:hAnsiTheme="minorHAnsi" w:cstheme="minorHAnsi"/>
          <w:b/>
          <w:bCs/>
          <w:color w:val="auto"/>
          <w:sz w:val="22"/>
          <w:szCs w:val="22"/>
          <w:lang w:eastAsia="en-US"/>
        </w:rPr>
        <w:t>“Vpc</w:t>
      </w:r>
      <w:r w:rsidR="00597D50" w:rsidRPr="00890130">
        <w:rPr>
          <w:rFonts w:asciiTheme="minorHAnsi" w:eastAsia="Arial" w:hAnsiTheme="minorHAnsi" w:cstheme="minorHAnsi"/>
          <w:b/>
          <w:bCs/>
          <w:color w:val="auto"/>
          <w:sz w:val="22"/>
          <w:szCs w:val="22"/>
          <w:lang w:eastAsia="en-US"/>
        </w:rPr>
        <w:t>-provisioning-Pre-requisites-v.4</w:t>
      </w:r>
      <w:r w:rsidR="00291A1B" w:rsidRPr="00890130">
        <w:rPr>
          <w:rFonts w:asciiTheme="minorHAnsi" w:eastAsia="Arial" w:hAnsiTheme="minorHAnsi" w:cstheme="minorHAnsi"/>
          <w:b/>
          <w:bCs/>
          <w:color w:val="auto"/>
          <w:sz w:val="22"/>
          <w:szCs w:val="22"/>
          <w:lang w:eastAsia="en-US"/>
        </w:rPr>
        <w:t>.yml”</w:t>
      </w:r>
    </w:p>
    <w:p w14:paraId="40256976" w14:textId="618FC455" w:rsidR="00791BB2" w:rsidRPr="00890130" w:rsidRDefault="005025EF" w:rsidP="00791BB2">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772F5A26" wp14:editId="76F2CA79">
            <wp:extent cx="6480000" cy="2908800"/>
            <wp:effectExtent l="19050" t="19050" r="1651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000" cy="2908800"/>
                    </a:xfrm>
                    <a:prstGeom prst="rect">
                      <a:avLst/>
                    </a:prstGeom>
                    <a:ln>
                      <a:solidFill>
                        <a:schemeClr val="tx1"/>
                      </a:solidFill>
                    </a:ln>
                  </pic:spPr>
                </pic:pic>
              </a:graphicData>
            </a:graphic>
          </wp:inline>
        </w:drawing>
      </w:r>
    </w:p>
    <w:p w14:paraId="3B5DAEB8" w14:textId="20E3D91E" w:rsidR="00B87C3C" w:rsidRPr="00890130" w:rsidRDefault="00B87C3C" w:rsidP="000577B1">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Navigate to the Cloud formation Service and Create a stack and paste the Object URL</w:t>
      </w:r>
    </w:p>
    <w:p w14:paraId="636BD881" w14:textId="27352BC4" w:rsidR="00B87C3C" w:rsidRPr="00890130" w:rsidRDefault="008475C2" w:rsidP="00791BB2">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618E2538" wp14:editId="568839BF">
            <wp:extent cx="6480000" cy="2887200"/>
            <wp:effectExtent l="19050" t="19050" r="1651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000" cy="2887200"/>
                    </a:xfrm>
                    <a:prstGeom prst="rect">
                      <a:avLst/>
                    </a:prstGeom>
                    <a:ln>
                      <a:solidFill>
                        <a:schemeClr val="tx1"/>
                      </a:solidFill>
                    </a:ln>
                  </pic:spPr>
                </pic:pic>
              </a:graphicData>
            </a:graphic>
          </wp:inline>
        </w:drawing>
      </w:r>
    </w:p>
    <w:p w14:paraId="3DDCB9C6" w14:textId="57CFA3EA" w:rsidR="008911D2" w:rsidRPr="00890130" w:rsidRDefault="008911D2" w:rsidP="00791BB2">
      <w:pPr>
        <w:pStyle w:val="CGBodytext"/>
        <w:rPr>
          <w:rFonts w:asciiTheme="minorHAnsi" w:hAnsiTheme="minorHAnsi" w:cstheme="minorHAnsi"/>
          <w:lang w:eastAsia="en-US"/>
        </w:rPr>
      </w:pPr>
    </w:p>
    <w:p w14:paraId="53D030AF" w14:textId="74E879E5" w:rsidR="008911D2" w:rsidRPr="00890130" w:rsidRDefault="008911D2" w:rsidP="00791BB2">
      <w:pPr>
        <w:pStyle w:val="CGBodytext"/>
        <w:rPr>
          <w:rFonts w:asciiTheme="minorHAnsi" w:hAnsiTheme="minorHAnsi" w:cstheme="minorHAnsi"/>
          <w:lang w:eastAsia="en-US"/>
        </w:rPr>
      </w:pPr>
    </w:p>
    <w:p w14:paraId="15993B9B" w14:textId="32907510" w:rsidR="008911D2" w:rsidRPr="00890130" w:rsidRDefault="008911D2" w:rsidP="00791BB2">
      <w:pPr>
        <w:pStyle w:val="CGBodytext"/>
        <w:rPr>
          <w:rFonts w:asciiTheme="minorHAnsi" w:hAnsiTheme="minorHAnsi" w:cstheme="minorHAnsi"/>
          <w:lang w:eastAsia="en-US"/>
        </w:rPr>
      </w:pPr>
    </w:p>
    <w:p w14:paraId="6AE7B2CA" w14:textId="55C2D044" w:rsidR="008911D2" w:rsidRPr="00890130" w:rsidRDefault="008911D2" w:rsidP="00791BB2">
      <w:pPr>
        <w:pStyle w:val="CGBodytext"/>
        <w:rPr>
          <w:rFonts w:asciiTheme="minorHAnsi" w:hAnsiTheme="minorHAnsi" w:cstheme="minorHAnsi"/>
          <w:lang w:eastAsia="en-US"/>
        </w:rPr>
      </w:pPr>
    </w:p>
    <w:p w14:paraId="2DBC954C" w14:textId="36B86139" w:rsidR="008911D2" w:rsidRPr="00890130" w:rsidRDefault="008911D2" w:rsidP="00791BB2">
      <w:pPr>
        <w:pStyle w:val="CGBodytext"/>
        <w:rPr>
          <w:rFonts w:asciiTheme="minorHAnsi" w:hAnsiTheme="minorHAnsi" w:cstheme="minorHAnsi"/>
          <w:lang w:eastAsia="en-US"/>
        </w:rPr>
      </w:pPr>
    </w:p>
    <w:p w14:paraId="5A768EAA" w14:textId="77777777" w:rsidR="008911D2" w:rsidRPr="00890130" w:rsidRDefault="008911D2" w:rsidP="00791BB2">
      <w:pPr>
        <w:pStyle w:val="CGBodytext"/>
        <w:rPr>
          <w:rFonts w:asciiTheme="minorHAnsi" w:hAnsiTheme="minorHAnsi" w:cstheme="minorHAnsi"/>
          <w:lang w:eastAsia="en-US"/>
        </w:rPr>
      </w:pPr>
    </w:p>
    <w:p w14:paraId="5FEE23AE" w14:textId="45201CB5" w:rsidR="00AD1FE4" w:rsidRPr="00890130" w:rsidRDefault="00AD1FE4" w:rsidP="00007E25">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lastRenderedPageBreak/>
        <w:t>On the Specify stack details page, enter a stack name, click on next -&gt; next -&gt; create stack</w:t>
      </w:r>
    </w:p>
    <w:p w14:paraId="1AE8616C" w14:textId="1C317420" w:rsidR="00AD1FE4" w:rsidRPr="00890130" w:rsidRDefault="008911D2" w:rsidP="00791BB2">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4D40C606" wp14:editId="1216D01A">
            <wp:extent cx="6480000" cy="2923200"/>
            <wp:effectExtent l="19050" t="19050" r="1651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000" cy="2923200"/>
                    </a:xfrm>
                    <a:prstGeom prst="rect">
                      <a:avLst/>
                    </a:prstGeom>
                    <a:ln>
                      <a:solidFill>
                        <a:schemeClr val="tx1"/>
                      </a:solidFill>
                    </a:ln>
                  </pic:spPr>
                </pic:pic>
              </a:graphicData>
            </a:graphic>
          </wp:inline>
        </w:drawing>
      </w:r>
    </w:p>
    <w:p w14:paraId="490AD384" w14:textId="77777777" w:rsidR="00280791" w:rsidRPr="00890130" w:rsidRDefault="00280791" w:rsidP="00280791">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You can see the stack is created successfully.</w:t>
      </w:r>
    </w:p>
    <w:p w14:paraId="3040B190" w14:textId="7B82D13B" w:rsidR="00D11DF9" w:rsidRPr="00890130" w:rsidRDefault="00F83488" w:rsidP="00791BB2">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1154B105" wp14:editId="67CEAE80">
            <wp:extent cx="6480000" cy="288720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000" cy="2887200"/>
                    </a:xfrm>
                    <a:prstGeom prst="rect">
                      <a:avLst/>
                    </a:prstGeom>
                  </pic:spPr>
                </pic:pic>
              </a:graphicData>
            </a:graphic>
          </wp:inline>
        </w:drawing>
      </w:r>
    </w:p>
    <w:p w14:paraId="64A1BEA4" w14:textId="2C1B7D4F" w:rsidR="00A87286" w:rsidRPr="00890130" w:rsidRDefault="00A87286" w:rsidP="00791BB2">
      <w:pPr>
        <w:pStyle w:val="CGBodytext"/>
        <w:rPr>
          <w:rFonts w:asciiTheme="minorHAnsi" w:hAnsiTheme="minorHAnsi" w:cstheme="minorHAnsi"/>
          <w:lang w:eastAsia="en-US"/>
        </w:rPr>
      </w:pPr>
    </w:p>
    <w:p w14:paraId="35A31079" w14:textId="4BBBC474" w:rsidR="00A87286" w:rsidRPr="00890130" w:rsidRDefault="00A87286" w:rsidP="00791BB2">
      <w:pPr>
        <w:pStyle w:val="CGBodytext"/>
        <w:rPr>
          <w:rFonts w:asciiTheme="minorHAnsi" w:hAnsiTheme="minorHAnsi" w:cstheme="minorHAnsi"/>
          <w:lang w:eastAsia="en-US"/>
        </w:rPr>
      </w:pPr>
    </w:p>
    <w:p w14:paraId="7D6C6F74" w14:textId="43FCA2C3" w:rsidR="00A87286" w:rsidRPr="00890130" w:rsidRDefault="00A87286" w:rsidP="00791BB2">
      <w:pPr>
        <w:pStyle w:val="CGBodytext"/>
        <w:rPr>
          <w:rFonts w:asciiTheme="minorHAnsi" w:hAnsiTheme="minorHAnsi" w:cstheme="minorHAnsi"/>
          <w:lang w:eastAsia="en-US"/>
        </w:rPr>
      </w:pPr>
    </w:p>
    <w:p w14:paraId="4DFCE2CA" w14:textId="799531F3" w:rsidR="00A87286" w:rsidRPr="00890130" w:rsidRDefault="00A87286" w:rsidP="00791BB2">
      <w:pPr>
        <w:pStyle w:val="CGBodytext"/>
        <w:rPr>
          <w:rFonts w:asciiTheme="minorHAnsi" w:hAnsiTheme="minorHAnsi" w:cstheme="minorHAnsi"/>
          <w:lang w:eastAsia="en-US"/>
        </w:rPr>
      </w:pPr>
    </w:p>
    <w:p w14:paraId="6BAA3DEC" w14:textId="7D16704E" w:rsidR="00A87286" w:rsidRPr="00890130" w:rsidRDefault="00A87286" w:rsidP="00791BB2">
      <w:pPr>
        <w:pStyle w:val="CGBodytext"/>
        <w:rPr>
          <w:rFonts w:asciiTheme="minorHAnsi" w:hAnsiTheme="minorHAnsi" w:cstheme="minorHAnsi"/>
          <w:lang w:eastAsia="en-US"/>
        </w:rPr>
      </w:pPr>
    </w:p>
    <w:p w14:paraId="60DF5DFD" w14:textId="2D63CB6B" w:rsidR="00A87286" w:rsidRPr="00890130" w:rsidRDefault="00A87286" w:rsidP="00791BB2">
      <w:pPr>
        <w:pStyle w:val="CGBodytext"/>
        <w:rPr>
          <w:rFonts w:asciiTheme="minorHAnsi" w:hAnsiTheme="minorHAnsi" w:cstheme="minorHAnsi"/>
          <w:lang w:eastAsia="en-US"/>
        </w:rPr>
      </w:pPr>
    </w:p>
    <w:p w14:paraId="1E6B0F44" w14:textId="27F95BC9" w:rsidR="004D543A" w:rsidRPr="00890130" w:rsidRDefault="007B70EF" w:rsidP="004D543A">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lastRenderedPageBreak/>
        <w:t xml:space="preserve">You can </w:t>
      </w:r>
      <w:r w:rsidR="004D543A" w:rsidRPr="00890130">
        <w:rPr>
          <w:rFonts w:asciiTheme="minorHAnsi" w:eastAsia="Arial" w:hAnsiTheme="minorHAnsi" w:cstheme="minorHAnsi"/>
          <w:color w:val="auto"/>
          <w:sz w:val="22"/>
          <w:szCs w:val="22"/>
          <w:lang w:eastAsia="en-US"/>
        </w:rPr>
        <w:t>see that “SSM Full Access” policy is attached to the “service-catalog-</w:t>
      </w:r>
      <w:proofErr w:type="spellStart"/>
      <w:r w:rsidR="004D543A" w:rsidRPr="00890130">
        <w:rPr>
          <w:rFonts w:asciiTheme="minorHAnsi" w:eastAsia="Arial" w:hAnsiTheme="minorHAnsi" w:cstheme="minorHAnsi"/>
          <w:color w:val="auto"/>
          <w:sz w:val="22"/>
          <w:szCs w:val="22"/>
          <w:lang w:eastAsia="en-US"/>
        </w:rPr>
        <w:t>vpc</w:t>
      </w:r>
      <w:proofErr w:type="spellEnd"/>
      <w:r w:rsidR="004D543A" w:rsidRPr="00890130">
        <w:rPr>
          <w:rFonts w:asciiTheme="minorHAnsi" w:eastAsia="Arial" w:hAnsiTheme="minorHAnsi" w:cstheme="minorHAnsi"/>
          <w:color w:val="auto"/>
          <w:sz w:val="22"/>
          <w:szCs w:val="22"/>
          <w:lang w:eastAsia="en-US"/>
        </w:rPr>
        <w:t>-launch” role.</w:t>
      </w:r>
    </w:p>
    <w:p w14:paraId="51792EBA" w14:textId="13D649B9" w:rsidR="009F60B4" w:rsidRPr="00890130" w:rsidRDefault="00A15AD6" w:rsidP="00785DBD">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0A280D70" wp14:editId="29666076">
            <wp:extent cx="6480000" cy="2908800"/>
            <wp:effectExtent l="19050" t="19050" r="1651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000" cy="2908800"/>
                    </a:xfrm>
                    <a:prstGeom prst="rect">
                      <a:avLst/>
                    </a:prstGeom>
                    <a:ln>
                      <a:solidFill>
                        <a:schemeClr val="tx1"/>
                      </a:solidFill>
                    </a:ln>
                  </pic:spPr>
                </pic:pic>
              </a:graphicData>
            </a:graphic>
          </wp:inline>
        </w:drawing>
      </w:r>
    </w:p>
    <w:p w14:paraId="5FA4CF4D" w14:textId="3EB9D3E2" w:rsidR="00B52F41" w:rsidRPr="00890130" w:rsidRDefault="00B52F41" w:rsidP="00B52F41">
      <w:pPr>
        <w:pStyle w:val="DocumentHeadingLevel1"/>
        <w:ind w:left="720"/>
        <w:rPr>
          <w:rFonts w:asciiTheme="minorHAnsi" w:hAnsiTheme="minorHAnsi" w:cstheme="minorHAnsi"/>
          <w:color w:val="00B0F0"/>
        </w:rPr>
      </w:pPr>
      <w:bookmarkStart w:id="15" w:name="_Toc112058148"/>
      <w:r w:rsidRPr="00890130">
        <w:rPr>
          <w:rFonts w:asciiTheme="minorHAnsi" w:hAnsiTheme="minorHAnsi" w:cstheme="minorHAnsi"/>
          <w:color w:val="00B0F0"/>
        </w:rPr>
        <w:t>D</w:t>
      </w:r>
      <w:r w:rsidR="008529DB" w:rsidRPr="00890130">
        <w:rPr>
          <w:rFonts w:asciiTheme="minorHAnsi" w:hAnsiTheme="minorHAnsi" w:cstheme="minorHAnsi"/>
          <w:color w:val="00B0F0"/>
        </w:rPr>
        <w:t>eplo</w:t>
      </w:r>
      <w:r w:rsidRPr="00890130">
        <w:rPr>
          <w:rFonts w:asciiTheme="minorHAnsi" w:hAnsiTheme="minorHAnsi" w:cstheme="minorHAnsi"/>
          <w:color w:val="00B0F0"/>
        </w:rPr>
        <w:t>y</w:t>
      </w:r>
      <w:r w:rsidR="003739EC" w:rsidRPr="00890130">
        <w:rPr>
          <w:rFonts w:asciiTheme="minorHAnsi" w:hAnsiTheme="minorHAnsi" w:cstheme="minorHAnsi"/>
          <w:color w:val="00B0F0"/>
        </w:rPr>
        <w:t xml:space="preserve"> the portfolio </w:t>
      </w:r>
      <w:r w:rsidR="004111CB" w:rsidRPr="00890130">
        <w:rPr>
          <w:rFonts w:asciiTheme="minorHAnsi" w:hAnsiTheme="minorHAnsi" w:cstheme="minorHAnsi"/>
          <w:color w:val="00B0F0"/>
        </w:rPr>
        <w:t>in the AWS</w:t>
      </w:r>
      <w:r w:rsidR="003E259B" w:rsidRPr="00890130">
        <w:rPr>
          <w:rFonts w:asciiTheme="minorHAnsi" w:hAnsiTheme="minorHAnsi" w:cstheme="minorHAnsi"/>
          <w:color w:val="00B0F0"/>
        </w:rPr>
        <w:t xml:space="preserve"> Service Catalog</w:t>
      </w:r>
      <w:r w:rsidR="008A6FE5" w:rsidRPr="00890130">
        <w:rPr>
          <w:rFonts w:asciiTheme="minorHAnsi" w:hAnsiTheme="minorHAnsi" w:cstheme="minorHAnsi"/>
          <w:color w:val="00B0F0"/>
        </w:rPr>
        <w:t xml:space="preserve"> delegated </w:t>
      </w:r>
      <w:r w:rsidR="007B0C30" w:rsidRPr="00890130">
        <w:rPr>
          <w:rFonts w:asciiTheme="minorHAnsi" w:hAnsiTheme="minorHAnsi" w:cstheme="minorHAnsi"/>
          <w:color w:val="00B0F0"/>
        </w:rPr>
        <w:t>admin</w:t>
      </w:r>
      <w:r w:rsidR="002C4910" w:rsidRPr="00890130">
        <w:rPr>
          <w:rFonts w:asciiTheme="minorHAnsi" w:hAnsiTheme="minorHAnsi" w:cstheme="minorHAnsi"/>
          <w:color w:val="00B0F0"/>
        </w:rPr>
        <w:t>istrator</w:t>
      </w:r>
      <w:r w:rsidR="00A20A19" w:rsidRPr="00890130">
        <w:rPr>
          <w:rFonts w:asciiTheme="minorHAnsi" w:hAnsiTheme="minorHAnsi" w:cstheme="minorHAnsi"/>
          <w:color w:val="00B0F0"/>
        </w:rPr>
        <w:t xml:space="preserve"> account</w:t>
      </w:r>
      <w:bookmarkEnd w:id="15"/>
      <w:r w:rsidR="00A67818">
        <w:rPr>
          <w:rFonts w:asciiTheme="minorHAnsi" w:hAnsiTheme="minorHAnsi" w:cstheme="minorHAnsi"/>
          <w:color w:val="00B0F0"/>
        </w:rPr>
        <w:t xml:space="preserve"> or Update Existing Stack</w:t>
      </w:r>
    </w:p>
    <w:p w14:paraId="0F1B22C3" w14:textId="6E30B367" w:rsidR="006B5CDF" w:rsidRPr="00890130" w:rsidRDefault="006B5CDF" w:rsidP="003D68A0">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Navigate to Cloud Formation template and create a Network-Portfolio Stack and provide the S3 URl detail which </w:t>
      </w:r>
      <w:r w:rsidR="003D68A0" w:rsidRPr="00890130">
        <w:rPr>
          <w:rFonts w:asciiTheme="minorHAnsi" w:eastAsia="Arial" w:hAnsiTheme="minorHAnsi" w:cstheme="minorHAnsi"/>
          <w:color w:val="auto"/>
          <w:sz w:val="22"/>
          <w:szCs w:val="22"/>
          <w:lang w:eastAsia="en-US"/>
        </w:rPr>
        <w:t>had been</w:t>
      </w:r>
      <w:r w:rsidRPr="00890130">
        <w:rPr>
          <w:rFonts w:asciiTheme="minorHAnsi" w:eastAsia="Arial" w:hAnsiTheme="minorHAnsi" w:cstheme="minorHAnsi"/>
          <w:color w:val="auto"/>
          <w:sz w:val="22"/>
          <w:szCs w:val="22"/>
          <w:lang w:eastAsia="en-US"/>
        </w:rPr>
        <w:t xml:space="preserve"> mentioned in above </w:t>
      </w:r>
      <w:r w:rsidR="006A6394" w:rsidRPr="00890130">
        <w:rPr>
          <w:rFonts w:asciiTheme="minorHAnsi" w:eastAsia="Arial" w:hAnsiTheme="minorHAnsi" w:cstheme="minorHAnsi"/>
          <w:color w:val="auto"/>
          <w:sz w:val="22"/>
          <w:szCs w:val="22"/>
          <w:lang w:eastAsia="en-US"/>
        </w:rPr>
        <w:t>2</w:t>
      </w:r>
      <w:r w:rsidRPr="00890130">
        <w:rPr>
          <w:rFonts w:asciiTheme="minorHAnsi" w:eastAsia="Arial" w:hAnsiTheme="minorHAnsi" w:cstheme="minorHAnsi"/>
          <w:color w:val="auto"/>
          <w:sz w:val="22"/>
          <w:szCs w:val="22"/>
          <w:lang w:eastAsia="en-US"/>
        </w:rPr>
        <w:t>.</w:t>
      </w:r>
      <w:r w:rsidR="00824EB8" w:rsidRPr="00890130">
        <w:rPr>
          <w:rFonts w:asciiTheme="minorHAnsi" w:eastAsia="Arial" w:hAnsiTheme="minorHAnsi" w:cstheme="minorHAnsi"/>
          <w:color w:val="auto"/>
          <w:sz w:val="22"/>
          <w:szCs w:val="22"/>
          <w:lang w:eastAsia="en-US"/>
        </w:rPr>
        <w:t>7</w:t>
      </w:r>
      <w:r w:rsidRPr="00890130">
        <w:rPr>
          <w:rFonts w:asciiTheme="minorHAnsi" w:eastAsia="Arial" w:hAnsiTheme="minorHAnsi" w:cstheme="minorHAnsi"/>
          <w:color w:val="auto"/>
          <w:sz w:val="22"/>
          <w:szCs w:val="22"/>
          <w:lang w:eastAsia="en-US"/>
        </w:rPr>
        <w:t xml:space="preserve"> Prerequisite</w:t>
      </w:r>
    </w:p>
    <w:p w14:paraId="35442DAF" w14:textId="6321DE61" w:rsidR="005E5F35" w:rsidRPr="00890130" w:rsidRDefault="0070509F" w:rsidP="004308E6">
      <w:pPr>
        <w:pStyle w:val="CGBodytext"/>
        <w:jc w:val="center"/>
        <w:rPr>
          <w:rFonts w:asciiTheme="minorHAnsi" w:hAnsiTheme="minorHAnsi" w:cstheme="minorHAnsi"/>
        </w:rPr>
      </w:pPr>
      <w:r w:rsidRPr="00890130">
        <w:rPr>
          <w:rFonts w:asciiTheme="minorHAnsi" w:hAnsiTheme="minorHAnsi" w:cstheme="minorHAnsi"/>
        </w:rPr>
        <w:object w:dxaOrig="2770" w:dyaOrig="830" w14:anchorId="7089F890">
          <v:shape id="_x0000_i1028" type="#_x0000_t75" style="width:138.5pt;height:41.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Package" ShapeID="_x0000_i1028" DrawAspect="Content" ObjectID="_1722679727" r:id="rId49"/>
        </w:object>
      </w:r>
    </w:p>
    <w:p w14:paraId="63DE7D9A" w14:textId="00488F2C" w:rsidR="00081100" w:rsidRPr="00890130" w:rsidRDefault="000F22BA" w:rsidP="00755278">
      <w:pPr>
        <w:pStyle w:val="CGBodytext"/>
        <w:ind w:firstLine="720"/>
        <w:jc w:val="center"/>
        <w:rPr>
          <w:rFonts w:asciiTheme="minorHAnsi" w:hAnsiTheme="minorHAnsi" w:cstheme="minorHAnsi"/>
        </w:rPr>
      </w:pPr>
      <w:r w:rsidRPr="00890130">
        <w:rPr>
          <w:rFonts w:asciiTheme="minorHAnsi" w:hAnsiTheme="minorHAnsi" w:cstheme="minorHAnsi"/>
          <w:noProof/>
          <w:lang w:val="en-IN" w:eastAsia="en-IN"/>
        </w:rPr>
        <w:lastRenderedPageBreak/>
        <w:drawing>
          <wp:inline distT="0" distB="0" distL="0" distR="0" wp14:anchorId="3ACE12EC" wp14:editId="6679423C">
            <wp:extent cx="6501600" cy="2793600"/>
            <wp:effectExtent l="19050" t="19050" r="1397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01600" cy="2793600"/>
                    </a:xfrm>
                    <a:prstGeom prst="rect">
                      <a:avLst/>
                    </a:prstGeom>
                    <a:ln>
                      <a:solidFill>
                        <a:schemeClr val="tx1"/>
                      </a:solidFill>
                    </a:ln>
                  </pic:spPr>
                </pic:pic>
              </a:graphicData>
            </a:graphic>
          </wp:inline>
        </w:drawing>
      </w:r>
    </w:p>
    <w:p w14:paraId="7FD88E93" w14:textId="571C4AE9" w:rsidR="0045515D" w:rsidRPr="00890130"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On the Specify stack details page, enter a stack name (for example, custom-network-portfolio).</w:t>
      </w:r>
    </w:p>
    <w:p w14:paraId="31E296DD" w14:textId="5D046DE7" w:rsidR="0045515D" w:rsidRPr="00890130"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On the Specify stack details page, enter the following parameters:</w:t>
      </w:r>
    </w:p>
    <w:p w14:paraId="5CC260B1" w14:textId="6EC844A9" w:rsidR="0045515D" w:rsidRPr="00890130"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b/>
          <w:bCs/>
          <w:color w:val="auto"/>
          <w:sz w:val="22"/>
          <w:szCs w:val="22"/>
          <w:lang w:eastAsia="en-US"/>
        </w:rPr>
        <w:t>pVpcLaunchRoleName</w:t>
      </w:r>
      <w:r w:rsidRPr="00890130">
        <w:rPr>
          <w:rFonts w:asciiTheme="minorHAnsi" w:eastAsia="Arial" w:hAnsiTheme="minorHAnsi" w:cstheme="minorHAnsi"/>
          <w:color w:val="auto"/>
          <w:sz w:val="22"/>
          <w:szCs w:val="22"/>
          <w:lang w:eastAsia="en-US"/>
        </w:rPr>
        <w:t>: Enter the role name that you used earlier. AWS Service Catalog uses this role to launch the VPC product.</w:t>
      </w:r>
    </w:p>
    <w:p w14:paraId="28046049" w14:textId="5C686536" w:rsidR="0045515D" w:rsidRPr="00890130"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b/>
          <w:bCs/>
          <w:color w:val="auto"/>
          <w:sz w:val="22"/>
          <w:szCs w:val="22"/>
          <w:lang w:eastAsia="en-US"/>
        </w:rPr>
        <w:t>pPortfolioName</w:t>
      </w:r>
      <w:r w:rsidRPr="00890130">
        <w:rPr>
          <w:rFonts w:asciiTheme="minorHAnsi" w:eastAsia="Arial" w:hAnsiTheme="minorHAnsi" w:cstheme="minorHAnsi"/>
          <w:color w:val="auto"/>
          <w:sz w:val="22"/>
          <w:szCs w:val="22"/>
          <w:lang w:eastAsia="en-US"/>
        </w:rPr>
        <w:t>: Enter a name for the portfolio (for example, Self-Service Network Portfolio).</w:t>
      </w:r>
    </w:p>
    <w:p w14:paraId="4AEE9F45" w14:textId="4C2607CB" w:rsidR="0045515D" w:rsidRPr="00890130"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b/>
          <w:bCs/>
          <w:color w:val="auto"/>
          <w:sz w:val="22"/>
          <w:szCs w:val="22"/>
          <w:lang w:eastAsia="en-US"/>
        </w:rPr>
        <w:t>pVpcProductKey</w:t>
      </w:r>
      <w:r w:rsidRPr="00890130">
        <w:rPr>
          <w:rFonts w:asciiTheme="minorHAnsi" w:eastAsia="Arial" w:hAnsiTheme="minorHAnsi" w:cstheme="minorHAnsi"/>
          <w:color w:val="auto"/>
          <w:sz w:val="22"/>
          <w:szCs w:val="22"/>
          <w:lang w:eastAsia="en-US"/>
        </w:rPr>
        <w:t>: Accept the default Amazon S3 location for the VPC product template.</w:t>
      </w:r>
    </w:p>
    <w:p w14:paraId="3F60F03C" w14:textId="3FEDF401" w:rsidR="0045515D" w:rsidRPr="00890130"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Choose Next.</w:t>
      </w:r>
    </w:p>
    <w:p w14:paraId="04ED034B" w14:textId="136FD0A3" w:rsidR="0045515D" w:rsidRPr="00890130"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On the Configure Stack Options page, enter any tags you want to assign to the stack, and then choose Next.</w:t>
      </w:r>
    </w:p>
    <w:p w14:paraId="13A41164" w14:textId="7B6E0E98" w:rsidR="0045515D" w:rsidRPr="00890130"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Select the IAM acknowledgement check box, and then choose Create Stack.</w:t>
      </w:r>
    </w:p>
    <w:p w14:paraId="183BE533" w14:textId="76F2B41F" w:rsidR="0045515D" w:rsidRPr="00890130"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Verify that the stack has been created successfully before you move to the next step</w:t>
      </w:r>
    </w:p>
    <w:p w14:paraId="5B79620A" w14:textId="6997067E" w:rsidR="002D78A3" w:rsidRDefault="00596279" w:rsidP="00AC5CA0">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55F47820" wp14:editId="3E894EB4">
            <wp:extent cx="6501600" cy="1832400"/>
            <wp:effectExtent l="19050" t="19050" r="1397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01600" cy="1832400"/>
                    </a:xfrm>
                    <a:prstGeom prst="rect">
                      <a:avLst/>
                    </a:prstGeom>
                    <a:ln>
                      <a:solidFill>
                        <a:schemeClr val="tx1"/>
                      </a:solidFill>
                    </a:ln>
                  </pic:spPr>
                </pic:pic>
              </a:graphicData>
            </a:graphic>
          </wp:inline>
        </w:drawing>
      </w:r>
    </w:p>
    <w:p w14:paraId="61E0FA2B" w14:textId="57E18529" w:rsidR="00653CB1" w:rsidRDefault="00653CB1" w:rsidP="00AC5CA0">
      <w:pPr>
        <w:pStyle w:val="CGBodytext"/>
        <w:rPr>
          <w:rFonts w:asciiTheme="minorHAnsi" w:hAnsiTheme="minorHAnsi" w:cstheme="minorHAnsi"/>
          <w:lang w:eastAsia="en-US"/>
        </w:rPr>
      </w:pPr>
    </w:p>
    <w:p w14:paraId="01BE6A6A" w14:textId="042E0D92" w:rsidR="00653CB1" w:rsidRDefault="00653CB1" w:rsidP="00AC5CA0">
      <w:pPr>
        <w:pStyle w:val="CGBodytext"/>
        <w:rPr>
          <w:rFonts w:asciiTheme="minorHAnsi" w:hAnsiTheme="minorHAnsi" w:cstheme="minorHAnsi"/>
          <w:lang w:eastAsia="en-US"/>
        </w:rPr>
      </w:pPr>
    </w:p>
    <w:p w14:paraId="75CB5D8C" w14:textId="77777777" w:rsidR="00653CB1" w:rsidRDefault="00653CB1" w:rsidP="00AC5CA0">
      <w:pPr>
        <w:pStyle w:val="CGBodytext"/>
        <w:rPr>
          <w:rFonts w:asciiTheme="minorHAnsi" w:hAnsiTheme="minorHAnsi" w:cstheme="minorHAnsi"/>
          <w:lang w:eastAsia="en-US"/>
        </w:rPr>
      </w:pPr>
    </w:p>
    <w:p w14:paraId="5CA42BDF" w14:textId="10B3B1D8" w:rsidR="00653CB1" w:rsidRDefault="00653CB1" w:rsidP="00653CB1">
      <w:pPr>
        <w:pStyle w:val="CGHeading2-outlined"/>
        <w:spacing w:before="0" w:after="160" w:line="259" w:lineRule="auto"/>
        <w:ind w:left="864"/>
        <w:rPr>
          <w:rFonts w:asciiTheme="minorHAnsi" w:eastAsia="Arial" w:hAnsiTheme="minorHAnsi" w:cstheme="minorHAnsi"/>
          <w:color w:val="auto"/>
          <w:sz w:val="22"/>
          <w:szCs w:val="22"/>
          <w:lang w:eastAsia="en-US"/>
        </w:rPr>
      </w:pPr>
      <w:r>
        <w:rPr>
          <w:rFonts w:asciiTheme="minorHAnsi" w:eastAsia="Arial" w:hAnsiTheme="minorHAnsi" w:cstheme="minorHAnsi"/>
          <w:color w:val="auto"/>
          <w:sz w:val="22"/>
          <w:szCs w:val="22"/>
          <w:lang w:eastAsia="en-US"/>
        </w:rPr>
        <w:lastRenderedPageBreak/>
        <w:t>If you want to update the existing stack, please follow this user guide.</w:t>
      </w:r>
    </w:p>
    <w:bookmarkStart w:id="16" w:name="_MON_1722679705"/>
    <w:bookmarkEnd w:id="16"/>
    <w:p w14:paraId="60922EA8" w14:textId="237EDE05" w:rsidR="0016505C" w:rsidRPr="00653CB1" w:rsidRDefault="00653CB1" w:rsidP="00653CB1">
      <w:pPr>
        <w:pStyle w:val="CGBodytext"/>
        <w:jc w:val="center"/>
        <w:rPr>
          <w:rFonts w:eastAsia="Arial"/>
          <w:lang w:eastAsia="en-US"/>
        </w:rPr>
      </w:pPr>
      <w:r>
        <w:rPr>
          <w:rFonts w:eastAsia="Arial"/>
          <w:lang w:eastAsia="en-US"/>
        </w:rPr>
        <w:object w:dxaOrig="1508" w:dyaOrig="984" w14:anchorId="61982090">
          <v:shape id="_x0000_i1038" type="#_x0000_t75" style="width:75.5pt;height:49pt" o:ole="">
            <v:imagedata r:id="rId52" o:title=""/>
          </v:shape>
          <o:OLEObject Type="Embed" ProgID="Word.Document.12" ShapeID="_x0000_i1038" DrawAspect="Icon" ObjectID="_1722679728" r:id="rId53">
            <o:FieldCodes>\s</o:FieldCodes>
          </o:OLEObject>
        </w:object>
      </w:r>
      <w:bookmarkStart w:id="17" w:name="_GoBack"/>
      <w:bookmarkEnd w:id="17"/>
    </w:p>
    <w:p w14:paraId="2602A8A4" w14:textId="13779517" w:rsidR="002D78A3" w:rsidRPr="00890130" w:rsidRDefault="00231DFC" w:rsidP="002D78A3">
      <w:pPr>
        <w:pStyle w:val="DocumentHeadingLevel1"/>
        <w:ind w:left="720"/>
        <w:rPr>
          <w:rFonts w:asciiTheme="minorHAnsi" w:hAnsiTheme="minorHAnsi" w:cstheme="minorHAnsi"/>
          <w:color w:val="00B0F0"/>
        </w:rPr>
      </w:pPr>
      <w:bookmarkStart w:id="18" w:name="_Toc112058149"/>
      <w:r w:rsidRPr="00890130">
        <w:rPr>
          <w:rFonts w:asciiTheme="minorHAnsi" w:hAnsiTheme="minorHAnsi" w:cstheme="minorHAnsi"/>
          <w:color w:val="00B0F0"/>
        </w:rPr>
        <w:t xml:space="preserve">Share the </w:t>
      </w:r>
      <w:r w:rsidR="00421B12" w:rsidRPr="00890130">
        <w:rPr>
          <w:rFonts w:asciiTheme="minorHAnsi" w:hAnsiTheme="minorHAnsi" w:cstheme="minorHAnsi"/>
          <w:color w:val="00B0F0"/>
        </w:rPr>
        <w:t>newly created portfolio with your organization from Delegated Administrator account</w:t>
      </w:r>
      <w:bookmarkEnd w:id="18"/>
    </w:p>
    <w:p w14:paraId="43554820" w14:textId="244A6369" w:rsidR="00562C61" w:rsidRPr="00890130" w:rsidRDefault="00562C61" w:rsidP="00562C61">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Open the AWS Service Catalog console, and from the left navigation pane, choose Portfolios.</w:t>
      </w:r>
    </w:p>
    <w:p w14:paraId="39BCBB8F" w14:textId="7A0D5469" w:rsidR="00562C61" w:rsidRPr="00890130" w:rsidRDefault="00562C61" w:rsidP="00562C61">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Choose the radio button next to Self-Service Network Portfolio, and from Actions, choose Share.</w:t>
      </w:r>
    </w:p>
    <w:p w14:paraId="0F18F18A" w14:textId="1EC1CEFE" w:rsidR="002D78A3" w:rsidRPr="00890130" w:rsidRDefault="00724070" w:rsidP="004308E6">
      <w:pPr>
        <w:pStyle w:val="CGBodytext"/>
        <w:jc w:val="center"/>
        <w:rPr>
          <w:rFonts w:asciiTheme="minorHAnsi" w:hAnsiTheme="minorHAnsi" w:cstheme="minorHAnsi"/>
        </w:rPr>
      </w:pPr>
      <w:r w:rsidRPr="00890130">
        <w:rPr>
          <w:rFonts w:asciiTheme="minorHAnsi" w:hAnsiTheme="minorHAnsi" w:cstheme="minorHAnsi"/>
          <w:noProof/>
          <w:lang w:val="en-IN" w:eastAsia="en-IN"/>
        </w:rPr>
        <w:drawing>
          <wp:inline distT="0" distB="0" distL="0" distR="0" wp14:anchorId="734A4AD2" wp14:editId="456034F8">
            <wp:extent cx="6501600" cy="2527200"/>
            <wp:effectExtent l="19050" t="19050" r="139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1600" cy="2527200"/>
                    </a:xfrm>
                    <a:prstGeom prst="rect">
                      <a:avLst/>
                    </a:prstGeom>
                    <a:ln>
                      <a:solidFill>
                        <a:schemeClr val="tx1"/>
                      </a:solidFill>
                    </a:ln>
                  </pic:spPr>
                </pic:pic>
              </a:graphicData>
            </a:graphic>
          </wp:inline>
        </w:drawing>
      </w:r>
    </w:p>
    <w:p w14:paraId="08858A14" w14:textId="63067C1A" w:rsidR="004F51ED" w:rsidRPr="00890130" w:rsidRDefault="004F51ED" w:rsidP="004F51E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On Create share: Self-Service Network Portfolio, under Select how to share, choose Organization.</w:t>
      </w:r>
    </w:p>
    <w:p w14:paraId="060ECD2D" w14:textId="5EE730DB" w:rsidR="004F51ED" w:rsidRPr="00890130" w:rsidRDefault="004F51ED" w:rsidP="004F51E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Under Select an organizational entity to share with, choose Organization.</w:t>
      </w:r>
    </w:p>
    <w:p w14:paraId="00E1FBC3" w14:textId="78FF99D6" w:rsidR="004F51ED" w:rsidRPr="00890130" w:rsidRDefault="004F51ED" w:rsidP="004F51ED">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Under Organization,</w:t>
      </w:r>
      <w:r w:rsidR="002D4726">
        <w:rPr>
          <w:rFonts w:asciiTheme="minorHAnsi" w:eastAsia="Arial" w:hAnsiTheme="minorHAnsi" w:cstheme="minorHAnsi"/>
          <w:color w:val="auto"/>
          <w:sz w:val="22"/>
          <w:szCs w:val="22"/>
          <w:lang w:eastAsia="en-US"/>
        </w:rPr>
        <w:t xml:space="preserve"> select the account to which you want to share, enable </w:t>
      </w:r>
      <w:proofErr w:type="spellStart"/>
      <w:r w:rsidR="002D4726">
        <w:rPr>
          <w:rFonts w:asciiTheme="minorHAnsi" w:eastAsia="Arial" w:hAnsiTheme="minorHAnsi" w:cstheme="minorHAnsi"/>
          <w:color w:val="auto"/>
          <w:sz w:val="22"/>
          <w:szCs w:val="22"/>
          <w:lang w:eastAsia="en-US"/>
        </w:rPr>
        <w:t>TagOption</w:t>
      </w:r>
      <w:proofErr w:type="spellEnd"/>
      <w:r w:rsidR="002D4726">
        <w:rPr>
          <w:rFonts w:asciiTheme="minorHAnsi" w:eastAsia="Arial" w:hAnsiTheme="minorHAnsi" w:cstheme="minorHAnsi"/>
          <w:color w:val="auto"/>
          <w:sz w:val="22"/>
          <w:szCs w:val="22"/>
          <w:lang w:eastAsia="en-US"/>
        </w:rPr>
        <w:t xml:space="preserve"> Sharing </w:t>
      </w:r>
      <w:r w:rsidRPr="00890130">
        <w:rPr>
          <w:rFonts w:asciiTheme="minorHAnsi" w:eastAsia="Arial" w:hAnsiTheme="minorHAnsi" w:cstheme="minorHAnsi"/>
          <w:color w:val="auto"/>
          <w:sz w:val="22"/>
          <w:szCs w:val="22"/>
          <w:lang w:eastAsia="en-US"/>
        </w:rPr>
        <w:t>and then choose Share</w:t>
      </w:r>
      <w:r w:rsidR="002D4726">
        <w:rPr>
          <w:rFonts w:asciiTheme="minorHAnsi" w:eastAsia="Arial" w:hAnsiTheme="minorHAnsi" w:cstheme="minorHAnsi"/>
          <w:color w:val="auto"/>
          <w:sz w:val="22"/>
          <w:szCs w:val="22"/>
          <w:lang w:eastAsia="en-US"/>
        </w:rPr>
        <w:t>.</w:t>
      </w:r>
    </w:p>
    <w:p w14:paraId="0EEC97F2" w14:textId="258DC8A7" w:rsidR="00F6372C" w:rsidRPr="00890130" w:rsidRDefault="00F6372C" w:rsidP="00F6372C">
      <w:pPr>
        <w:pStyle w:val="CGBodytext"/>
        <w:rPr>
          <w:rFonts w:asciiTheme="minorHAnsi" w:hAnsiTheme="minorHAnsi" w:cstheme="minorHAnsi"/>
          <w:lang w:eastAsia="en-US"/>
        </w:rPr>
      </w:pPr>
      <w:r w:rsidRPr="00890130">
        <w:rPr>
          <w:rFonts w:asciiTheme="minorHAnsi" w:hAnsiTheme="minorHAnsi" w:cstheme="minorHAnsi"/>
          <w:noProof/>
          <w:lang w:val="en-IN" w:eastAsia="en-IN"/>
        </w:rPr>
        <w:lastRenderedPageBreak/>
        <w:drawing>
          <wp:inline distT="0" distB="0" distL="0" distR="0" wp14:anchorId="4B5768D0" wp14:editId="2594F668">
            <wp:extent cx="6501600" cy="5443200"/>
            <wp:effectExtent l="19050" t="19050" r="1397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01600" cy="5443200"/>
                    </a:xfrm>
                    <a:prstGeom prst="rect">
                      <a:avLst/>
                    </a:prstGeom>
                    <a:ln>
                      <a:solidFill>
                        <a:schemeClr val="tx1"/>
                      </a:solidFill>
                    </a:ln>
                  </pic:spPr>
                </pic:pic>
              </a:graphicData>
            </a:graphic>
          </wp:inline>
        </w:drawing>
      </w:r>
    </w:p>
    <w:p w14:paraId="652D6116" w14:textId="487833D0" w:rsidR="002B7DC4" w:rsidRPr="00890130" w:rsidRDefault="00ED2905" w:rsidP="004308E6">
      <w:pPr>
        <w:pStyle w:val="CGBodytext"/>
        <w:jc w:val="center"/>
        <w:rPr>
          <w:rFonts w:asciiTheme="minorHAnsi" w:hAnsiTheme="minorHAnsi" w:cstheme="minorHAnsi"/>
        </w:rPr>
      </w:pPr>
      <w:r>
        <w:rPr>
          <w:rFonts w:asciiTheme="minorHAnsi" w:hAnsiTheme="minorHAnsi" w:cstheme="minorHAnsi"/>
          <w:noProof/>
          <w:lang w:val="en-IN" w:eastAsia="en-IN"/>
        </w:rPr>
        <w:drawing>
          <wp:inline distT="0" distB="0" distL="0" distR="0" wp14:anchorId="3DEA5018" wp14:editId="5291C4CC">
            <wp:extent cx="6518429" cy="1784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rotWithShape="1">
                    <a:blip r:embed="rId56">
                      <a:extLst>
                        <a:ext uri="{28A0092B-C50C-407E-A947-70E740481C1C}">
                          <a14:useLocalDpi xmlns:a14="http://schemas.microsoft.com/office/drawing/2010/main" val="0"/>
                        </a:ext>
                      </a:extLst>
                    </a:blip>
                    <a:srcRect r="26936" b="64489"/>
                    <a:stretch/>
                  </pic:blipFill>
                  <pic:spPr bwMode="auto">
                    <a:xfrm>
                      <a:off x="0" y="0"/>
                      <a:ext cx="6539626" cy="1790152"/>
                    </a:xfrm>
                    <a:prstGeom prst="rect">
                      <a:avLst/>
                    </a:prstGeom>
                    <a:ln>
                      <a:noFill/>
                    </a:ln>
                    <a:extLst>
                      <a:ext uri="{53640926-AAD7-44D8-BBD7-CCE9431645EC}">
                        <a14:shadowObscured xmlns:a14="http://schemas.microsoft.com/office/drawing/2010/main"/>
                      </a:ext>
                    </a:extLst>
                  </pic:spPr>
                </pic:pic>
              </a:graphicData>
            </a:graphic>
          </wp:inline>
        </w:drawing>
      </w:r>
    </w:p>
    <w:p w14:paraId="5DFC8A0A" w14:textId="5FADB0DB" w:rsidR="002B7DC4" w:rsidRDefault="002B7DC4" w:rsidP="004308E6">
      <w:pPr>
        <w:pStyle w:val="CGBodytext"/>
        <w:jc w:val="center"/>
        <w:rPr>
          <w:rFonts w:asciiTheme="minorHAnsi" w:hAnsiTheme="minorHAnsi" w:cstheme="minorHAnsi"/>
        </w:rPr>
      </w:pPr>
    </w:p>
    <w:p w14:paraId="2566A07F" w14:textId="77777777" w:rsidR="00ED2905" w:rsidRPr="00890130" w:rsidRDefault="00ED2905" w:rsidP="004308E6">
      <w:pPr>
        <w:pStyle w:val="CGBodytext"/>
        <w:jc w:val="center"/>
        <w:rPr>
          <w:rFonts w:asciiTheme="minorHAnsi" w:hAnsiTheme="minorHAnsi" w:cstheme="minorHAnsi"/>
        </w:rPr>
      </w:pPr>
    </w:p>
    <w:p w14:paraId="09509A19" w14:textId="5E3FAADE" w:rsidR="00E60760" w:rsidRPr="00890130" w:rsidRDefault="00255F0C" w:rsidP="00E60760">
      <w:pPr>
        <w:pStyle w:val="DocumentHeadingLevel1"/>
        <w:ind w:left="720"/>
        <w:rPr>
          <w:rFonts w:asciiTheme="minorHAnsi" w:hAnsiTheme="minorHAnsi" w:cstheme="minorHAnsi"/>
          <w:color w:val="00B0F0"/>
        </w:rPr>
      </w:pPr>
      <w:bookmarkStart w:id="19" w:name="_Toc112058150"/>
      <w:r w:rsidRPr="00890130">
        <w:rPr>
          <w:rFonts w:asciiTheme="minorHAnsi" w:hAnsiTheme="minorHAnsi" w:cstheme="minorHAnsi"/>
          <w:color w:val="00B0F0"/>
        </w:rPr>
        <w:lastRenderedPageBreak/>
        <w:t>S</w:t>
      </w:r>
      <w:r w:rsidR="00E60760" w:rsidRPr="00890130">
        <w:rPr>
          <w:rFonts w:asciiTheme="minorHAnsi" w:hAnsiTheme="minorHAnsi" w:cstheme="minorHAnsi"/>
          <w:color w:val="00B0F0"/>
        </w:rPr>
        <w:t>etup user access and provision a custom VPC using AWS Service Catalog</w:t>
      </w:r>
      <w:bookmarkEnd w:id="19"/>
      <w:r w:rsidR="00E60760" w:rsidRPr="00890130">
        <w:rPr>
          <w:rFonts w:asciiTheme="minorHAnsi" w:hAnsiTheme="minorHAnsi" w:cstheme="minorHAnsi"/>
          <w:color w:val="00B0F0"/>
        </w:rPr>
        <w:t xml:space="preserve"> </w:t>
      </w:r>
    </w:p>
    <w:p w14:paraId="591517FC" w14:textId="526ACF4D" w:rsidR="002B7DC4" w:rsidRDefault="00BD398C" w:rsidP="00BD398C">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Login into the SSO member account </w:t>
      </w:r>
      <w:r w:rsidR="00AC5CA0" w:rsidRPr="00890130">
        <w:rPr>
          <w:rFonts w:asciiTheme="minorHAnsi" w:eastAsia="Arial" w:hAnsiTheme="minorHAnsi" w:cstheme="minorHAnsi"/>
          <w:color w:val="auto"/>
          <w:sz w:val="22"/>
          <w:szCs w:val="22"/>
          <w:lang w:eastAsia="en-US"/>
        </w:rPr>
        <w:t xml:space="preserve">using </w:t>
      </w:r>
      <w:proofErr w:type="spellStart"/>
      <w:r w:rsidR="00AC5CA0" w:rsidRPr="00890130">
        <w:rPr>
          <w:rFonts w:asciiTheme="minorHAnsi" w:eastAsia="Arial" w:hAnsiTheme="minorHAnsi" w:cstheme="minorHAnsi"/>
          <w:b/>
          <w:color w:val="auto"/>
          <w:sz w:val="22"/>
          <w:szCs w:val="22"/>
          <w:lang w:eastAsia="en-US"/>
        </w:rPr>
        <w:t>AWSAdministratorAccess</w:t>
      </w:r>
      <w:proofErr w:type="spellEnd"/>
      <w:r w:rsidR="00AC5CA0" w:rsidRPr="00890130">
        <w:rPr>
          <w:rFonts w:asciiTheme="minorHAnsi" w:eastAsia="Arial" w:hAnsiTheme="minorHAnsi" w:cstheme="minorHAnsi"/>
          <w:color w:val="auto"/>
          <w:sz w:val="22"/>
          <w:szCs w:val="22"/>
          <w:lang w:eastAsia="en-US"/>
        </w:rPr>
        <w:t xml:space="preserve"> </w:t>
      </w:r>
      <w:r w:rsidRPr="00890130">
        <w:rPr>
          <w:rFonts w:asciiTheme="minorHAnsi" w:eastAsia="Arial" w:hAnsiTheme="minorHAnsi" w:cstheme="minorHAnsi"/>
          <w:color w:val="auto"/>
          <w:sz w:val="22"/>
          <w:szCs w:val="22"/>
          <w:lang w:eastAsia="en-US"/>
        </w:rPr>
        <w:t>and Navigate to Service Catalog Service and click on Portfolio</w:t>
      </w:r>
      <w:r w:rsidR="00AC5CA0" w:rsidRPr="00890130">
        <w:rPr>
          <w:rFonts w:asciiTheme="minorHAnsi" w:eastAsia="Arial" w:hAnsiTheme="minorHAnsi" w:cstheme="minorHAnsi"/>
          <w:color w:val="auto"/>
          <w:sz w:val="22"/>
          <w:szCs w:val="22"/>
          <w:lang w:eastAsia="en-US"/>
        </w:rPr>
        <w:t>s.</w:t>
      </w:r>
    </w:p>
    <w:p w14:paraId="669FA2B9" w14:textId="521D224A" w:rsidR="000A07E2" w:rsidRPr="000A07E2" w:rsidRDefault="000A07E2" w:rsidP="000A07E2">
      <w:pPr>
        <w:pStyle w:val="CGBodytext"/>
        <w:rPr>
          <w:rFonts w:eastAsia="Arial"/>
          <w:lang w:eastAsia="en-US"/>
        </w:rPr>
      </w:pPr>
      <w:r w:rsidRPr="000A07E2">
        <w:rPr>
          <w:rFonts w:eastAsia="Arial"/>
          <w:noProof/>
          <w:lang w:val="en-IN" w:eastAsia="en-IN"/>
        </w:rPr>
        <w:drawing>
          <wp:inline distT="0" distB="0" distL="0" distR="0" wp14:anchorId="42B956EF" wp14:editId="62F51AE8">
            <wp:extent cx="6481445" cy="1208405"/>
            <wp:effectExtent l="19050" t="19050" r="1460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1445" cy="1208405"/>
                    </a:xfrm>
                    <a:prstGeom prst="rect">
                      <a:avLst/>
                    </a:prstGeom>
                    <a:ln>
                      <a:solidFill>
                        <a:schemeClr val="tx1"/>
                      </a:solidFill>
                    </a:ln>
                  </pic:spPr>
                </pic:pic>
              </a:graphicData>
            </a:graphic>
          </wp:inline>
        </w:drawing>
      </w:r>
    </w:p>
    <w:p w14:paraId="288A8C4E" w14:textId="43F8C36B" w:rsidR="00B62C7C" w:rsidRPr="00890130" w:rsidRDefault="00B62C7C" w:rsidP="00B62C7C">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25E628D4" wp14:editId="3602BD5C">
            <wp:extent cx="6501600" cy="2505600"/>
            <wp:effectExtent l="19050" t="19050" r="1397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01600" cy="2505600"/>
                    </a:xfrm>
                    <a:prstGeom prst="rect">
                      <a:avLst/>
                    </a:prstGeom>
                    <a:ln>
                      <a:solidFill>
                        <a:schemeClr val="tx1"/>
                      </a:solidFill>
                    </a:ln>
                  </pic:spPr>
                </pic:pic>
              </a:graphicData>
            </a:graphic>
          </wp:inline>
        </w:drawing>
      </w:r>
    </w:p>
    <w:p w14:paraId="396DB5D1" w14:textId="052FA411" w:rsidR="00AC5CA0" w:rsidRPr="00890130" w:rsidRDefault="00AC5CA0" w:rsidP="00A04395">
      <w:pPr>
        <w:pStyle w:val="CGHeading2-outlined"/>
        <w:spacing w:before="0" w:after="160" w:line="259" w:lineRule="auto"/>
        <w:ind w:left="864"/>
        <w:rPr>
          <w:rFonts w:asciiTheme="minorHAnsi" w:hAnsiTheme="minorHAnsi" w:cstheme="minorHAnsi"/>
          <w:lang w:eastAsia="en-US"/>
        </w:rPr>
      </w:pPr>
      <w:r w:rsidRPr="00890130">
        <w:rPr>
          <w:rFonts w:asciiTheme="minorHAnsi" w:eastAsia="Arial" w:hAnsiTheme="minorHAnsi" w:cstheme="minorHAnsi"/>
          <w:color w:val="auto"/>
          <w:sz w:val="22"/>
          <w:szCs w:val="22"/>
          <w:lang w:eastAsia="en-US"/>
        </w:rPr>
        <w:t xml:space="preserve">Select </w:t>
      </w:r>
      <w:r w:rsidRPr="00890130">
        <w:rPr>
          <w:rFonts w:asciiTheme="minorHAnsi" w:eastAsia="Arial" w:hAnsiTheme="minorHAnsi" w:cstheme="minorHAnsi"/>
          <w:b/>
          <w:color w:val="auto"/>
          <w:sz w:val="22"/>
          <w:szCs w:val="22"/>
          <w:lang w:eastAsia="en-US"/>
        </w:rPr>
        <w:t>Groups, Roles and Users.</w:t>
      </w:r>
    </w:p>
    <w:p w14:paraId="17611CBD" w14:textId="2AA32441" w:rsidR="005620E5" w:rsidRPr="00890130" w:rsidRDefault="00BE0AAA" w:rsidP="00B62C7C">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3F8A9E2B" wp14:editId="336A8717">
            <wp:extent cx="6501600" cy="2793600"/>
            <wp:effectExtent l="19050" t="19050" r="1397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01600" cy="2793600"/>
                    </a:xfrm>
                    <a:prstGeom prst="rect">
                      <a:avLst/>
                    </a:prstGeom>
                    <a:ln>
                      <a:solidFill>
                        <a:schemeClr val="tx1"/>
                      </a:solidFill>
                    </a:ln>
                  </pic:spPr>
                </pic:pic>
              </a:graphicData>
            </a:graphic>
          </wp:inline>
        </w:drawing>
      </w:r>
    </w:p>
    <w:p w14:paraId="4FB29306" w14:textId="1EEC578C" w:rsidR="00AC5CA0" w:rsidRPr="00890130" w:rsidRDefault="00AC5CA0" w:rsidP="00B62C7C">
      <w:pPr>
        <w:pStyle w:val="CGBodytext"/>
        <w:rPr>
          <w:rFonts w:asciiTheme="minorHAnsi" w:hAnsiTheme="minorHAnsi" w:cstheme="minorHAnsi"/>
          <w:lang w:eastAsia="en-US"/>
        </w:rPr>
      </w:pPr>
    </w:p>
    <w:p w14:paraId="6BE74BF5" w14:textId="41AA21E9" w:rsidR="00AC5CA0" w:rsidRPr="000A07E2" w:rsidRDefault="00AC5CA0" w:rsidP="00B62C7C">
      <w:pPr>
        <w:pStyle w:val="CGHeading2-outlined"/>
        <w:spacing w:before="0" w:after="160" w:line="259" w:lineRule="auto"/>
        <w:ind w:left="864"/>
        <w:rPr>
          <w:rFonts w:asciiTheme="minorHAnsi" w:hAnsiTheme="minorHAnsi" w:cstheme="minorHAnsi"/>
          <w:lang w:eastAsia="en-US"/>
        </w:rPr>
      </w:pPr>
      <w:r w:rsidRPr="00890130">
        <w:rPr>
          <w:rFonts w:asciiTheme="minorHAnsi" w:eastAsia="Arial" w:hAnsiTheme="minorHAnsi" w:cstheme="minorHAnsi"/>
          <w:color w:val="auto"/>
          <w:sz w:val="22"/>
          <w:szCs w:val="22"/>
          <w:lang w:eastAsia="en-US"/>
        </w:rPr>
        <w:t xml:space="preserve">Select </w:t>
      </w:r>
      <w:r w:rsidRPr="00890130">
        <w:rPr>
          <w:rFonts w:asciiTheme="minorHAnsi" w:eastAsia="Arial" w:hAnsiTheme="minorHAnsi" w:cstheme="minorHAnsi"/>
          <w:b/>
          <w:color w:val="auto"/>
          <w:sz w:val="22"/>
          <w:szCs w:val="22"/>
          <w:lang w:eastAsia="en-US"/>
        </w:rPr>
        <w:t>Roles</w:t>
      </w:r>
      <w:r w:rsidRPr="00890130">
        <w:rPr>
          <w:rFonts w:asciiTheme="minorHAnsi" w:eastAsia="Arial" w:hAnsiTheme="minorHAnsi" w:cstheme="minorHAnsi"/>
          <w:color w:val="auto"/>
          <w:sz w:val="22"/>
          <w:szCs w:val="22"/>
          <w:lang w:eastAsia="en-US"/>
        </w:rPr>
        <w:t xml:space="preserve"> and search for </w:t>
      </w:r>
      <w:proofErr w:type="spellStart"/>
      <w:r w:rsidRPr="00890130">
        <w:rPr>
          <w:rFonts w:asciiTheme="minorHAnsi" w:eastAsia="Arial" w:hAnsiTheme="minorHAnsi" w:cstheme="minorHAnsi"/>
          <w:b/>
          <w:color w:val="auto"/>
          <w:sz w:val="22"/>
          <w:szCs w:val="22"/>
          <w:lang w:eastAsia="en-US"/>
        </w:rPr>
        <w:t>DeveloperAccessPermissions</w:t>
      </w:r>
      <w:proofErr w:type="spellEnd"/>
      <w:r w:rsidRPr="00890130">
        <w:rPr>
          <w:rFonts w:asciiTheme="minorHAnsi" w:eastAsia="Arial" w:hAnsiTheme="minorHAnsi" w:cstheme="minorHAnsi"/>
          <w:b/>
          <w:color w:val="auto"/>
          <w:sz w:val="22"/>
          <w:szCs w:val="22"/>
          <w:lang w:eastAsia="en-US"/>
        </w:rPr>
        <w:t xml:space="preserve"> </w:t>
      </w:r>
      <w:r w:rsidRPr="00890130">
        <w:rPr>
          <w:rFonts w:asciiTheme="minorHAnsi" w:eastAsia="Arial" w:hAnsiTheme="minorHAnsi" w:cstheme="minorHAnsi"/>
          <w:color w:val="auto"/>
          <w:sz w:val="22"/>
          <w:szCs w:val="22"/>
          <w:lang w:eastAsia="en-US"/>
        </w:rPr>
        <w:t>permission set</w:t>
      </w:r>
      <w:r w:rsidRPr="00890130">
        <w:rPr>
          <w:rFonts w:asciiTheme="minorHAnsi" w:eastAsia="Arial" w:hAnsiTheme="minorHAnsi" w:cstheme="minorHAnsi"/>
          <w:b/>
          <w:color w:val="auto"/>
          <w:sz w:val="22"/>
          <w:szCs w:val="22"/>
          <w:lang w:eastAsia="en-US"/>
        </w:rPr>
        <w:t xml:space="preserve"> </w:t>
      </w:r>
      <w:r w:rsidRPr="00890130">
        <w:rPr>
          <w:rFonts w:asciiTheme="minorHAnsi" w:eastAsia="Arial" w:hAnsiTheme="minorHAnsi" w:cstheme="minorHAnsi"/>
          <w:color w:val="auto"/>
          <w:sz w:val="22"/>
          <w:szCs w:val="22"/>
          <w:lang w:eastAsia="en-US"/>
        </w:rPr>
        <w:t>which was created in Pre-Requisites 2.8</w:t>
      </w:r>
      <w:r w:rsidR="000A07E2">
        <w:rPr>
          <w:rFonts w:asciiTheme="minorHAnsi" w:eastAsia="Arial" w:hAnsiTheme="minorHAnsi" w:cstheme="minorHAnsi"/>
          <w:b/>
          <w:color w:val="auto"/>
          <w:sz w:val="22"/>
          <w:szCs w:val="22"/>
          <w:lang w:eastAsia="en-US"/>
        </w:rPr>
        <w:t xml:space="preserve"> </w:t>
      </w:r>
      <w:r w:rsidR="000A07E2">
        <w:rPr>
          <w:rFonts w:asciiTheme="minorHAnsi" w:eastAsia="Arial" w:hAnsiTheme="minorHAnsi" w:cstheme="minorHAnsi"/>
          <w:color w:val="auto"/>
          <w:sz w:val="22"/>
          <w:szCs w:val="22"/>
          <w:lang w:eastAsia="en-US"/>
        </w:rPr>
        <w:t xml:space="preserve">and </w:t>
      </w:r>
      <w:r w:rsidR="00882E6B">
        <w:rPr>
          <w:rFonts w:asciiTheme="minorHAnsi" w:eastAsia="Arial" w:hAnsiTheme="minorHAnsi" w:cstheme="minorHAnsi"/>
          <w:color w:val="auto"/>
          <w:sz w:val="22"/>
          <w:szCs w:val="22"/>
          <w:lang w:eastAsia="en-US"/>
        </w:rPr>
        <w:t xml:space="preserve">click on </w:t>
      </w:r>
      <w:r w:rsidR="000A07E2">
        <w:rPr>
          <w:rFonts w:asciiTheme="minorHAnsi" w:eastAsia="Arial" w:hAnsiTheme="minorHAnsi" w:cstheme="minorHAnsi"/>
          <w:b/>
          <w:color w:val="auto"/>
          <w:sz w:val="22"/>
          <w:szCs w:val="22"/>
          <w:lang w:eastAsia="en-US"/>
        </w:rPr>
        <w:t>Add Access.</w:t>
      </w:r>
    </w:p>
    <w:p w14:paraId="2B570B46" w14:textId="798DE371" w:rsidR="00A059C6" w:rsidRPr="00890130" w:rsidRDefault="00AC5CA0" w:rsidP="00AC5CA0">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03DBC0E9" wp14:editId="3C3777DA">
            <wp:extent cx="6481445" cy="2059940"/>
            <wp:effectExtent l="19050" t="19050" r="1460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1445" cy="2059940"/>
                    </a:xfrm>
                    <a:prstGeom prst="rect">
                      <a:avLst/>
                    </a:prstGeom>
                    <a:ln>
                      <a:solidFill>
                        <a:schemeClr val="tx1"/>
                      </a:solidFill>
                    </a:ln>
                  </pic:spPr>
                </pic:pic>
              </a:graphicData>
            </a:graphic>
          </wp:inline>
        </w:drawing>
      </w:r>
    </w:p>
    <w:p w14:paraId="78667A26" w14:textId="7F4A7FE8" w:rsidR="00D71427" w:rsidRPr="00D71427" w:rsidRDefault="00A059C6" w:rsidP="00D71427">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Login to the </w:t>
      </w:r>
      <w:r w:rsidR="000E4693" w:rsidRPr="00890130">
        <w:rPr>
          <w:rFonts w:asciiTheme="minorHAnsi" w:eastAsia="Arial" w:hAnsiTheme="minorHAnsi" w:cstheme="minorHAnsi"/>
          <w:color w:val="auto"/>
          <w:sz w:val="22"/>
          <w:szCs w:val="22"/>
          <w:lang w:eastAsia="en-US"/>
        </w:rPr>
        <w:t xml:space="preserve">SSO </w:t>
      </w:r>
      <w:r w:rsidRPr="00890130">
        <w:rPr>
          <w:rFonts w:asciiTheme="minorHAnsi" w:eastAsia="Arial" w:hAnsiTheme="minorHAnsi" w:cstheme="minorHAnsi"/>
          <w:color w:val="auto"/>
          <w:sz w:val="22"/>
          <w:szCs w:val="22"/>
          <w:lang w:eastAsia="en-US"/>
        </w:rPr>
        <w:t xml:space="preserve">member account </w:t>
      </w:r>
      <w:r w:rsidR="000E4693" w:rsidRPr="00890130">
        <w:rPr>
          <w:rFonts w:asciiTheme="minorHAnsi" w:eastAsia="Arial" w:hAnsiTheme="minorHAnsi" w:cstheme="minorHAnsi"/>
          <w:color w:val="auto"/>
          <w:sz w:val="22"/>
          <w:szCs w:val="22"/>
          <w:lang w:eastAsia="en-US"/>
        </w:rPr>
        <w:t xml:space="preserve">using </w:t>
      </w:r>
      <w:proofErr w:type="spellStart"/>
      <w:r w:rsidR="000E4693" w:rsidRPr="00890130">
        <w:rPr>
          <w:rFonts w:asciiTheme="minorHAnsi" w:eastAsia="Arial" w:hAnsiTheme="minorHAnsi" w:cstheme="minorHAnsi"/>
          <w:b/>
          <w:color w:val="auto"/>
          <w:sz w:val="22"/>
          <w:szCs w:val="22"/>
          <w:lang w:eastAsia="en-US"/>
        </w:rPr>
        <w:t>DeveloperAccessPermissions</w:t>
      </w:r>
      <w:proofErr w:type="spellEnd"/>
      <w:r w:rsidR="000E4693" w:rsidRPr="00890130">
        <w:rPr>
          <w:rFonts w:asciiTheme="minorHAnsi" w:eastAsia="Arial" w:hAnsiTheme="minorHAnsi" w:cstheme="minorHAnsi"/>
          <w:color w:val="auto"/>
          <w:sz w:val="22"/>
          <w:szCs w:val="22"/>
          <w:lang w:eastAsia="en-US"/>
        </w:rPr>
        <w:t xml:space="preserve"> role </w:t>
      </w:r>
      <w:r w:rsidRPr="00890130">
        <w:rPr>
          <w:rFonts w:asciiTheme="minorHAnsi" w:eastAsia="Arial" w:hAnsiTheme="minorHAnsi" w:cstheme="minorHAnsi"/>
          <w:color w:val="auto"/>
          <w:sz w:val="22"/>
          <w:szCs w:val="22"/>
          <w:lang w:eastAsia="en-US"/>
        </w:rPr>
        <w:t xml:space="preserve">and Navigate to Service catalog and click on Products </w:t>
      </w:r>
    </w:p>
    <w:p w14:paraId="7D771F91" w14:textId="3DA830D7" w:rsidR="00D71427" w:rsidRPr="00D71427" w:rsidRDefault="00D71427" w:rsidP="00D71427">
      <w:pPr>
        <w:pStyle w:val="CGBodytext"/>
        <w:jc w:val="center"/>
        <w:rPr>
          <w:rFonts w:eastAsia="Arial"/>
          <w:lang w:eastAsia="en-US"/>
        </w:rPr>
      </w:pPr>
      <w:r w:rsidRPr="00D71427">
        <w:rPr>
          <w:rFonts w:eastAsia="Arial"/>
          <w:noProof/>
          <w:lang w:val="en-IN" w:eastAsia="en-IN"/>
        </w:rPr>
        <w:drawing>
          <wp:inline distT="0" distB="0" distL="0" distR="0" wp14:anchorId="145003EC" wp14:editId="32DB291E">
            <wp:extent cx="6455357" cy="1219200"/>
            <wp:effectExtent l="19050" t="19050" r="2222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67" r="1637"/>
                    <a:stretch/>
                  </pic:blipFill>
                  <pic:spPr bwMode="auto">
                    <a:xfrm>
                      <a:off x="0" y="0"/>
                      <a:ext cx="6469817" cy="12219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14BB7D" w14:textId="3DFA55B6" w:rsidR="00C23605" w:rsidRPr="00890130" w:rsidRDefault="00C45471" w:rsidP="00C23605">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220872D8" wp14:editId="2F9271BE">
            <wp:extent cx="6501600" cy="2156400"/>
            <wp:effectExtent l="19050" t="19050" r="1397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01600" cy="2156400"/>
                    </a:xfrm>
                    <a:prstGeom prst="rect">
                      <a:avLst/>
                    </a:prstGeom>
                    <a:ln>
                      <a:solidFill>
                        <a:schemeClr val="tx1"/>
                      </a:solidFill>
                    </a:ln>
                  </pic:spPr>
                </pic:pic>
              </a:graphicData>
            </a:graphic>
          </wp:inline>
        </w:drawing>
      </w:r>
    </w:p>
    <w:p w14:paraId="333F82EF" w14:textId="4C3AAB21" w:rsidR="00F2199E" w:rsidRPr="00890130" w:rsidRDefault="000A2C48" w:rsidP="00F2199E">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Now, </w:t>
      </w:r>
      <w:r w:rsidR="00F2199E" w:rsidRPr="00890130">
        <w:rPr>
          <w:rFonts w:asciiTheme="minorHAnsi" w:eastAsia="Arial" w:hAnsiTheme="minorHAnsi" w:cstheme="minorHAnsi"/>
          <w:color w:val="auto"/>
          <w:sz w:val="22"/>
          <w:szCs w:val="22"/>
          <w:lang w:eastAsia="en-US"/>
        </w:rPr>
        <w:t>Click on launch Product</w:t>
      </w:r>
    </w:p>
    <w:p w14:paraId="01C3E6C9" w14:textId="77777777" w:rsidR="00A02390" w:rsidRPr="00890130" w:rsidRDefault="00A02390" w:rsidP="00A02390">
      <w:pPr>
        <w:pStyle w:val="CGBodytext"/>
        <w:rPr>
          <w:rFonts w:asciiTheme="minorHAnsi" w:hAnsiTheme="minorHAnsi" w:cstheme="minorHAnsi"/>
          <w:lang w:eastAsia="en-US"/>
        </w:rPr>
      </w:pPr>
      <w:r w:rsidRPr="00890130">
        <w:rPr>
          <w:rFonts w:asciiTheme="minorHAnsi" w:hAnsiTheme="minorHAnsi" w:cstheme="minorHAnsi"/>
          <w:noProof/>
          <w:lang w:val="en-IN" w:eastAsia="en-IN"/>
        </w:rPr>
        <w:lastRenderedPageBreak/>
        <w:drawing>
          <wp:inline distT="0" distB="0" distL="0" distR="0" wp14:anchorId="72581B3B" wp14:editId="53F61358">
            <wp:extent cx="6501600" cy="3510000"/>
            <wp:effectExtent l="19050" t="19050" r="1397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01600" cy="3510000"/>
                    </a:xfrm>
                    <a:prstGeom prst="rect">
                      <a:avLst/>
                    </a:prstGeom>
                    <a:ln>
                      <a:solidFill>
                        <a:schemeClr val="tx1"/>
                      </a:solidFill>
                    </a:ln>
                  </pic:spPr>
                </pic:pic>
              </a:graphicData>
            </a:graphic>
          </wp:inline>
        </w:drawing>
      </w:r>
    </w:p>
    <w:p w14:paraId="23F082B5" w14:textId="4CD8D05A" w:rsidR="00B922D5" w:rsidRPr="00890130" w:rsidRDefault="00B922D5" w:rsidP="00B922D5">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Fill the Parameter Section a shown in below screen</w:t>
      </w:r>
    </w:p>
    <w:p w14:paraId="34BDD8C0" w14:textId="16D8E76B" w:rsidR="00320AD8" w:rsidRDefault="00320AD8" w:rsidP="00320AD8">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5CBC978F" wp14:editId="2EDA97D3">
            <wp:extent cx="6501600" cy="4176000"/>
            <wp:effectExtent l="19050" t="19050" r="1397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01600" cy="4176000"/>
                    </a:xfrm>
                    <a:prstGeom prst="rect">
                      <a:avLst/>
                    </a:prstGeom>
                    <a:ln>
                      <a:solidFill>
                        <a:schemeClr val="tx1"/>
                      </a:solidFill>
                    </a:ln>
                  </pic:spPr>
                </pic:pic>
              </a:graphicData>
            </a:graphic>
          </wp:inline>
        </w:drawing>
      </w:r>
    </w:p>
    <w:p w14:paraId="1A32B3F0" w14:textId="29FF86DA" w:rsidR="009629D2" w:rsidRDefault="009629D2" w:rsidP="00320AD8">
      <w:pPr>
        <w:pStyle w:val="CGBodytext"/>
        <w:rPr>
          <w:rFonts w:asciiTheme="minorHAnsi" w:hAnsiTheme="minorHAnsi" w:cstheme="minorHAnsi"/>
          <w:lang w:eastAsia="en-US"/>
        </w:rPr>
      </w:pPr>
    </w:p>
    <w:p w14:paraId="636BBE4C" w14:textId="77777777" w:rsidR="009629D2" w:rsidRPr="00890130" w:rsidRDefault="009629D2" w:rsidP="009629D2">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lastRenderedPageBreak/>
        <w:t>After filling all the required parameters, click on Launch Product.</w:t>
      </w:r>
    </w:p>
    <w:p w14:paraId="4AE5119E" w14:textId="35613843" w:rsidR="009629D2" w:rsidRDefault="009629D2" w:rsidP="009629D2">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482403F1" wp14:editId="1332990A">
            <wp:extent cx="6481445" cy="2956560"/>
            <wp:effectExtent l="19050" t="19050" r="1460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0220"/>
                    <a:stretch/>
                  </pic:blipFill>
                  <pic:spPr bwMode="auto">
                    <a:xfrm>
                      <a:off x="0" y="0"/>
                      <a:ext cx="6481445" cy="2956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800CA8" w14:textId="77777777" w:rsidR="00AC6DA3" w:rsidRPr="00890130" w:rsidRDefault="00AC6DA3" w:rsidP="00AC6DA3">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Once the Launch Product status is available, the product is launched successfully.</w:t>
      </w:r>
    </w:p>
    <w:p w14:paraId="6DB834E9" w14:textId="5D4F6CE5" w:rsidR="00AC6DA3" w:rsidRDefault="00AC6DA3" w:rsidP="00AC6DA3">
      <w:pPr>
        <w:pStyle w:val="CGBodytext"/>
        <w:jc w:val="center"/>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603B001B" wp14:editId="1BC326F4">
            <wp:extent cx="6481445" cy="3145790"/>
            <wp:effectExtent l="19050" t="19050" r="1460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1445" cy="3145790"/>
                    </a:xfrm>
                    <a:prstGeom prst="rect">
                      <a:avLst/>
                    </a:prstGeom>
                    <a:ln>
                      <a:solidFill>
                        <a:schemeClr val="tx1"/>
                      </a:solidFill>
                    </a:ln>
                  </pic:spPr>
                </pic:pic>
              </a:graphicData>
            </a:graphic>
          </wp:inline>
        </w:drawing>
      </w:r>
    </w:p>
    <w:p w14:paraId="07823464" w14:textId="77777777" w:rsidR="00AC6DA3" w:rsidRPr="00890130" w:rsidRDefault="00AC6DA3" w:rsidP="00AC6DA3">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Verify that all the resources are created in the Resource Section below.</w:t>
      </w:r>
    </w:p>
    <w:p w14:paraId="20170BB2" w14:textId="528976AA" w:rsidR="009E558E" w:rsidRPr="00890130" w:rsidRDefault="00AC6DA3" w:rsidP="009E558E">
      <w:pPr>
        <w:pStyle w:val="CGBodytext"/>
        <w:rPr>
          <w:rFonts w:asciiTheme="minorHAnsi" w:hAnsiTheme="minorHAnsi" w:cstheme="minorHAnsi"/>
          <w:lang w:eastAsia="en-US"/>
        </w:rPr>
      </w:pPr>
      <w:r w:rsidRPr="00890130">
        <w:rPr>
          <w:rFonts w:asciiTheme="minorHAnsi" w:hAnsiTheme="minorHAnsi" w:cstheme="minorHAnsi"/>
          <w:noProof/>
          <w:lang w:val="en-IN" w:eastAsia="en-IN"/>
        </w:rPr>
        <w:lastRenderedPageBreak/>
        <w:drawing>
          <wp:inline distT="0" distB="0" distL="0" distR="0" wp14:anchorId="621DD425" wp14:editId="1CF0EE9E">
            <wp:extent cx="6481445" cy="2553970"/>
            <wp:effectExtent l="19050" t="19050" r="1460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1445" cy="2553970"/>
                    </a:xfrm>
                    <a:prstGeom prst="rect">
                      <a:avLst/>
                    </a:prstGeom>
                    <a:ln>
                      <a:solidFill>
                        <a:schemeClr val="tx1"/>
                      </a:solidFill>
                    </a:ln>
                  </pic:spPr>
                </pic:pic>
              </a:graphicData>
            </a:graphic>
          </wp:inline>
        </w:drawing>
      </w:r>
    </w:p>
    <w:p w14:paraId="3A1A5CFB" w14:textId="77777777" w:rsidR="00D93376" w:rsidRPr="00890130" w:rsidRDefault="00D93376" w:rsidP="00D93376">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Verify the SSM parameter are created in System Manager in Parameter store Tab</w:t>
      </w:r>
    </w:p>
    <w:p w14:paraId="7021FBD9" w14:textId="0B08F756" w:rsidR="0040324E" w:rsidRPr="00890130" w:rsidRDefault="00027F63" w:rsidP="009E558E">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493AE952" wp14:editId="36BD2FDB">
            <wp:extent cx="6501600" cy="2610000"/>
            <wp:effectExtent l="19050" t="19050" r="1397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1600" cy="2610000"/>
                    </a:xfrm>
                    <a:prstGeom prst="rect">
                      <a:avLst/>
                    </a:prstGeom>
                    <a:ln>
                      <a:solidFill>
                        <a:schemeClr val="tx1"/>
                      </a:solidFill>
                    </a:ln>
                  </pic:spPr>
                </pic:pic>
              </a:graphicData>
            </a:graphic>
          </wp:inline>
        </w:drawing>
      </w:r>
    </w:p>
    <w:p w14:paraId="65552543" w14:textId="77777777" w:rsidR="00A81B4C" w:rsidRPr="00890130" w:rsidRDefault="00A81B4C" w:rsidP="00A81B4C">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Verify the VPC Subnets, Route Tables, TGW attachments are successfully created</w:t>
      </w:r>
    </w:p>
    <w:p w14:paraId="439A7451" w14:textId="7437A7B6" w:rsidR="00E75D26" w:rsidRPr="00890130" w:rsidRDefault="004B0E55" w:rsidP="009C6207">
      <w:pPr>
        <w:pStyle w:val="CGBodytext"/>
        <w:rPr>
          <w:rFonts w:asciiTheme="minorHAnsi" w:hAnsiTheme="minorHAnsi" w:cstheme="minorHAnsi"/>
          <w:lang w:eastAsia="en-US"/>
        </w:rPr>
      </w:pPr>
      <w:r w:rsidRPr="00890130">
        <w:rPr>
          <w:rFonts w:asciiTheme="minorHAnsi" w:hAnsiTheme="minorHAnsi" w:cstheme="minorHAnsi"/>
          <w:noProof/>
          <w:lang w:val="en-IN" w:eastAsia="en-IN"/>
        </w:rPr>
        <w:lastRenderedPageBreak/>
        <w:drawing>
          <wp:inline distT="0" distB="0" distL="0" distR="0" wp14:anchorId="1327B8CD" wp14:editId="77C4D731">
            <wp:extent cx="6501600" cy="2534400"/>
            <wp:effectExtent l="19050" t="19050" r="1397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1600" cy="2534400"/>
                    </a:xfrm>
                    <a:prstGeom prst="rect">
                      <a:avLst/>
                    </a:prstGeom>
                    <a:ln>
                      <a:solidFill>
                        <a:schemeClr val="tx1"/>
                      </a:solidFill>
                    </a:ln>
                  </pic:spPr>
                </pic:pic>
              </a:graphicData>
            </a:graphic>
          </wp:inline>
        </w:drawing>
      </w:r>
    </w:p>
    <w:p w14:paraId="43F47372" w14:textId="3A514AE3" w:rsidR="003D7D8E" w:rsidRPr="00890130" w:rsidRDefault="003D7D8E" w:rsidP="003D7D8E">
      <w:pPr>
        <w:pStyle w:val="DocumentHeadingLevel1"/>
        <w:ind w:left="720"/>
        <w:rPr>
          <w:rFonts w:asciiTheme="minorHAnsi" w:hAnsiTheme="minorHAnsi" w:cstheme="minorHAnsi"/>
          <w:color w:val="00B0F0"/>
        </w:rPr>
      </w:pPr>
      <w:bookmarkStart w:id="20" w:name="_Toc112058151"/>
      <w:r w:rsidRPr="00890130">
        <w:rPr>
          <w:rFonts w:asciiTheme="minorHAnsi" w:hAnsiTheme="minorHAnsi" w:cstheme="minorHAnsi"/>
          <w:color w:val="00B0F0"/>
        </w:rPr>
        <w:t>Setup user access and provision another custom VPC in the same AWS Account</w:t>
      </w:r>
      <w:bookmarkEnd w:id="20"/>
    </w:p>
    <w:p w14:paraId="71E3B3E8" w14:textId="51CF2D4F" w:rsidR="003D7D8E" w:rsidRPr="00890130"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To create another custom VPC in the same account, navigate to Servic</w:t>
      </w:r>
      <w:r w:rsidR="00065C2F" w:rsidRPr="00890130">
        <w:rPr>
          <w:rFonts w:asciiTheme="minorHAnsi" w:eastAsia="Arial" w:hAnsiTheme="minorHAnsi" w:cstheme="minorHAnsi"/>
          <w:color w:val="auto"/>
          <w:sz w:val="22"/>
          <w:szCs w:val="22"/>
          <w:lang w:eastAsia="en-US"/>
        </w:rPr>
        <w:t>e catalog -&gt; Products. Select the VPC Product and click on Launch Product.</w:t>
      </w:r>
    </w:p>
    <w:p w14:paraId="19C48850" w14:textId="6CC6FD46" w:rsidR="006E6A4D" w:rsidRPr="00890130" w:rsidRDefault="003D7D8E" w:rsidP="003D7D8E">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5A87C47B" wp14:editId="25897D20">
            <wp:extent cx="6501600" cy="2156400"/>
            <wp:effectExtent l="19050" t="19050" r="1397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01600" cy="2156400"/>
                    </a:xfrm>
                    <a:prstGeom prst="rect">
                      <a:avLst/>
                    </a:prstGeom>
                    <a:ln>
                      <a:solidFill>
                        <a:schemeClr val="tx1"/>
                      </a:solidFill>
                    </a:ln>
                  </pic:spPr>
                </pic:pic>
              </a:graphicData>
            </a:graphic>
          </wp:inline>
        </w:drawing>
      </w:r>
    </w:p>
    <w:p w14:paraId="5508BC94" w14:textId="5B4AC528" w:rsidR="003D7D8E" w:rsidRPr="00890130"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Fill the Parameter Section a</w:t>
      </w:r>
      <w:r w:rsidR="00812C45" w:rsidRPr="00890130">
        <w:rPr>
          <w:rFonts w:asciiTheme="minorHAnsi" w:eastAsia="Arial" w:hAnsiTheme="minorHAnsi" w:cstheme="minorHAnsi"/>
          <w:color w:val="auto"/>
          <w:sz w:val="22"/>
          <w:szCs w:val="22"/>
          <w:lang w:eastAsia="en-US"/>
        </w:rPr>
        <w:t>s</w:t>
      </w:r>
      <w:r w:rsidRPr="00890130">
        <w:rPr>
          <w:rFonts w:asciiTheme="minorHAnsi" w:eastAsia="Arial" w:hAnsiTheme="minorHAnsi" w:cstheme="minorHAnsi"/>
          <w:color w:val="auto"/>
          <w:sz w:val="22"/>
          <w:szCs w:val="22"/>
          <w:lang w:eastAsia="en-US"/>
        </w:rPr>
        <w:t xml:space="preserve"> shown in below screen</w:t>
      </w:r>
      <w:r w:rsidR="00065C2F" w:rsidRPr="00890130">
        <w:rPr>
          <w:rFonts w:asciiTheme="minorHAnsi" w:eastAsia="Arial" w:hAnsiTheme="minorHAnsi" w:cstheme="minorHAnsi"/>
          <w:color w:val="auto"/>
          <w:sz w:val="22"/>
          <w:szCs w:val="22"/>
          <w:lang w:eastAsia="en-US"/>
        </w:rPr>
        <w:t>.</w:t>
      </w:r>
    </w:p>
    <w:p w14:paraId="7D217991" w14:textId="1058AA30" w:rsidR="00065C2F" w:rsidRPr="00890130" w:rsidRDefault="00065C2F" w:rsidP="00065C2F">
      <w:pPr>
        <w:pStyle w:val="CGBodytext"/>
        <w:rPr>
          <w:rFonts w:asciiTheme="minorHAnsi" w:eastAsia="Arial" w:hAnsiTheme="minorHAnsi" w:cstheme="minorHAnsi"/>
          <w:lang w:eastAsia="en-US"/>
        </w:rPr>
      </w:pPr>
      <w:r w:rsidRPr="00890130">
        <w:rPr>
          <w:rFonts w:asciiTheme="minorHAnsi" w:hAnsiTheme="minorHAnsi" w:cstheme="minorHAnsi"/>
          <w:noProof/>
          <w:lang w:val="en-IN" w:eastAsia="en-IN"/>
        </w:rPr>
        <w:lastRenderedPageBreak/>
        <w:drawing>
          <wp:inline distT="0" distB="0" distL="0" distR="0" wp14:anchorId="34859B13" wp14:editId="519A086B">
            <wp:extent cx="6481445" cy="3499018"/>
            <wp:effectExtent l="19050" t="19050" r="14605"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1445" cy="3499018"/>
                    </a:xfrm>
                    <a:prstGeom prst="rect">
                      <a:avLst/>
                    </a:prstGeom>
                    <a:ln>
                      <a:solidFill>
                        <a:schemeClr val="tx1"/>
                      </a:solidFill>
                    </a:ln>
                  </pic:spPr>
                </pic:pic>
              </a:graphicData>
            </a:graphic>
          </wp:inline>
        </w:drawing>
      </w:r>
    </w:p>
    <w:p w14:paraId="702EA385" w14:textId="0E52D803" w:rsidR="009266F0" w:rsidRPr="00890130" w:rsidRDefault="003D7D8E" w:rsidP="003D7D8E">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7FF9DBD6" wp14:editId="2F739D0D">
            <wp:extent cx="6501600" cy="4176000"/>
            <wp:effectExtent l="19050" t="19050" r="1397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01600" cy="4176000"/>
                    </a:xfrm>
                    <a:prstGeom prst="rect">
                      <a:avLst/>
                    </a:prstGeom>
                    <a:ln>
                      <a:solidFill>
                        <a:schemeClr val="tx1"/>
                      </a:solidFill>
                    </a:ln>
                  </pic:spPr>
                </pic:pic>
              </a:graphicData>
            </a:graphic>
          </wp:inline>
        </w:drawing>
      </w:r>
    </w:p>
    <w:p w14:paraId="5632CD9F" w14:textId="70840BEE" w:rsidR="00065C2F" w:rsidRPr="00890130" w:rsidRDefault="00065C2F" w:rsidP="00065C2F">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After filling all the required parameters, click on Launch Product.</w:t>
      </w:r>
    </w:p>
    <w:p w14:paraId="52B2F1CB" w14:textId="45338301" w:rsidR="00661A29" w:rsidRDefault="00065C2F" w:rsidP="00374E43">
      <w:pPr>
        <w:pStyle w:val="CGBodytext"/>
        <w:jc w:val="center"/>
        <w:rPr>
          <w:rFonts w:asciiTheme="minorHAnsi" w:eastAsia="Arial" w:hAnsiTheme="minorHAnsi" w:cstheme="minorHAnsi"/>
          <w:lang w:eastAsia="en-US"/>
        </w:rPr>
      </w:pPr>
      <w:r w:rsidRPr="00890130">
        <w:rPr>
          <w:rFonts w:asciiTheme="minorHAnsi" w:hAnsiTheme="minorHAnsi" w:cstheme="minorHAnsi"/>
          <w:noProof/>
          <w:lang w:val="en-IN" w:eastAsia="en-IN"/>
        </w:rPr>
        <w:lastRenderedPageBreak/>
        <w:drawing>
          <wp:inline distT="0" distB="0" distL="0" distR="0" wp14:anchorId="4A1939DE" wp14:editId="7A1A728F">
            <wp:extent cx="6481445" cy="2956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0220"/>
                    <a:stretch/>
                  </pic:blipFill>
                  <pic:spPr bwMode="auto">
                    <a:xfrm>
                      <a:off x="0" y="0"/>
                      <a:ext cx="6481445" cy="2956560"/>
                    </a:xfrm>
                    <a:prstGeom prst="rect">
                      <a:avLst/>
                    </a:prstGeom>
                    <a:ln>
                      <a:noFill/>
                    </a:ln>
                    <a:extLst>
                      <a:ext uri="{53640926-AAD7-44D8-BBD7-CCE9431645EC}">
                        <a14:shadowObscured xmlns:a14="http://schemas.microsoft.com/office/drawing/2010/main"/>
                      </a:ext>
                    </a:extLst>
                  </pic:spPr>
                </pic:pic>
              </a:graphicData>
            </a:graphic>
          </wp:inline>
        </w:drawing>
      </w:r>
    </w:p>
    <w:p w14:paraId="6435A1EA" w14:textId="7E04CFEA" w:rsidR="00244132" w:rsidRDefault="00244132" w:rsidP="00374E43">
      <w:pPr>
        <w:pStyle w:val="CGBodytext"/>
        <w:jc w:val="center"/>
        <w:rPr>
          <w:rFonts w:asciiTheme="minorHAnsi" w:eastAsia="Arial" w:hAnsiTheme="minorHAnsi" w:cstheme="minorHAnsi"/>
          <w:lang w:eastAsia="en-US"/>
        </w:rPr>
      </w:pPr>
    </w:p>
    <w:p w14:paraId="19A94111" w14:textId="77777777" w:rsidR="00244132" w:rsidRPr="00890130" w:rsidRDefault="00244132" w:rsidP="00374E43">
      <w:pPr>
        <w:pStyle w:val="CGBodytext"/>
        <w:jc w:val="center"/>
        <w:rPr>
          <w:rFonts w:asciiTheme="minorHAnsi" w:eastAsia="Arial" w:hAnsiTheme="minorHAnsi" w:cstheme="minorHAnsi"/>
          <w:lang w:eastAsia="en-US"/>
        </w:rPr>
      </w:pPr>
    </w:p>
    <w:p w14:paraId="14547A1A" w14:textId="39774D91" w:rsidR="003D7D8E" w:rsidRPr="00890130" w:rsidRDefault="003D7D8E" w:rsidP="00BD4CA7">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Once the Launch Product </w:t>
      </w:r>
      <w:r w:rsidR="00FE180B" w:rsidRPr="00890130">
        <w:rPr>
          <w:rFonts w:asciiTheme="minorHAnsi" w:eastAsia="Arial" w:hAnsiTheme="minorHAnsi" w:cstheme="minorHAnsi"/>
          <w:color w:val="auto"/>
          <w:sz w:val="22"/>
          <w:szCs w:val="22"/>
          <w:lang w:eastAsia="en-US"/>
        </w:rPr>
        <w:t>status is available,</w:t>
      </w:r>
      <w:r w:rsidR="00065C2F" w:rsidRPr="00890130">
        <w:rPr>
          <w:rFonts w:asciiTheme="minorHAnsi" w:eastAsia="Arial" w:hAnsiTheme="minorHAnsi" w:cstheme="minorHAnsi"/>
          <w:color w:val="auto"/>
          <w:sz w:val="22"/>
          <w:szCs w:val="22"/>
          <w:lang w:eastAsia="en-US"/>
        </w:rPr>
        <w:t xml:space="preserve"> the p</w:t>
      </w:r>
      <w:r w:rsidR="00BD4CA7" w:rsidRPr="00890130">
        <w:rPr>
          <w:rFonts w:asciiTheme="minorHAnsi" w:eastAsia="Arial" w:hAnsiTheme="minorHAnsi" w:cstheme="minorHAnsi"/>
          <w:color w:val="auto"/>
          <w:sz w:val="22"/>
          <w:szCs w:val="22"/>
          <w:lang w:eastAsia="en-US"/>
        </w:rPr>
        <w:t>roduct is launched successfully.</w:t>
      </w:r>
    </w:p>
    <w:p w14:paraId="0BF864E6" w14:textId="759EE8C7" w:rsidR="00A1411C" w:rsidRPr="00890130" w:rsidRDefault="00BD4CA7" w:rsidP="00BD4CA7">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1B6EFE96" wp14:editId="7BB158EF">
            <wp:extent cx="6481445" cy="3145790"/>
            <wp:effectExtent l="19050" t="19050" r="14605"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1445" cy="3145790"/>
                    </a:xfrm>
                    <a:prstGeom prst="rect">
                      <a:avLst/>
                    </a:prstGeom>
                    <a:ln>
                      <a:solidFill>
                        <a:schemeClr val="tx1"/>
                      </a:solidFill>
                    </a:ln>
                  </pic:spPr>
                </pic:pic>
              </a:graphicData>
            </a:graphic>
          </wp:inline>
        </w:drawing>
      </w:r>
    </w:p>
    <w:p w14:paraId="07DD01DA" w14:textId="3164AB73" w:rsidR="003D7D8E" w:rsidRPr="00890130"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Verify</w:t>
      </w:r>
      <w:r w:rsidR="00FE180B" w:rsidRPr="00890130">
        <w:rPr>
          <w:rFonts w:asciiTheme="minorHAnsi" w:eastAsia="Arial" w:hAnsiTheme="minorHAnsi" w:cstheme="minorHAnsi"/>
          <w:color w:val="auto"/>
          <w:sz w:val="22"/>
          <w:szCs w:val="22"/>
          <w:lang w:eastAsia="en-US"/>
        </w:rPr>
        <w:t xml:space="preserve"> that</w:t>
      </w:r>
      <w:r w:rsidRPr="00890130">
        <w:rPr>
          <w:rFonts w:asciiTheme="minorHAnsi" w:eastAsia="Arial" w:hAnsiTheme="minorHAnsi" w:cstheme="minorHAnsi"/>
          <w:color w:val="auto"/>
          <w:sz w:val="22"/>
          <w:szCs w:val="22"/>
          <w:lang w:eastAsia="en-US"/>
        </w:rPr>
        <w:t xml:space="preserve"> all the resources are created</w:t>
      </w:r>
      <w:r w:rsidR="00065C2F" w:rsidRPr="00890130">
        <w:rPr>
          <w:rFonts w:asciiTheme="minorHAnsi" w:eastAsia="Arial" w:hAnsiTheme="minorHAnsi" w:cstheme="minorHAnsi"/>
          <w:color w:val="auto"/>
          <w:sz w:val="22"/>
          <w:szCs w:val="22"/>
          <w:lang w:eastAsia="en-US"/>
        </w:rPr>
        <w:t xml:space="preserve"> in the Resource Section below.</w:t>
      </w:r>
    </w:p>
    <w:p w14:paraId="04EA4790" w14:textId="4027C6D8" w:rsidR="00244132" w:rsidRPr="00890130" w:rsidRDefault="00065C2F" w:rsidP="003D7D8E">
      <w:pPr>
        <w:pStyle w:val="CGBodytext"/>
        <w:rPr>
          <w:rFonts w:asciiTheme="minorHAnsi" w:hAnsiTheme="minorHAnsi" w:cstheme="minorHAnsi"/>
          <w:lang w:eastAsia="en-US"/>
        </w:rPr>
      </w:pPr>
      <w:r w:rsidRPr="00890130">
        <w:rPr>
          <w:rFonts w:asciiTheme="minorHAnsi" w:hAnsiTheme="minorHAnsi" w:cstheme="minorHAnsi"/>
          <w:noProof/>
          <w:lang w:val="en-IN" w:eastAsia="en-IN"/>
        </w:rPr>
        <w:lastRenderedPageBreak/>
        <w:drawing>
          <wp:inline distT="0" distB="0" distL="0" distR="0" wp14:anchorId="04FDE2DD" wp14:editId="52F296E9">
            <wp:extent cx="6481445" cy="2553970"/>
            <wp:effectExtent l="19050" t="19050" r="14605"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1445" cy="2553970"/>
                    </a:xfrm>
                    <a:prstGeom prst="rect">
                      <a:avLst/>
                    </a:prstGeom>
                    <a:ln>
                      <a:solidFill>
                        <a:schemeClr val="tx1"/>
                      </a:solidFill>
                    </a:ln>
                  </pic:spPr>
                </pic:pic>
              </a:graphicData>
            </a:graphic>
          </wp:inline>
        </w:drawing>
      </w:r>
    </w:p>
    <w:p w14:paraId="4DF7CEB7" w14:textId="798A4E51" w:rsidR="003D7D8E" w:rsidRPr="00890130"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Verify the SSM parameter are created </w:t>
      </w:r>
      <w:r w:rsidR="009F6592" w:rsidRPr="00890130">
        <w:rPr>
          <w:rFonts w:asciiTheme="minorHAnsi" w:eastAsia="Arial" w:hAnsiTheme="minorHAnsi" w:cstheme="minorHAnsi"/>
          <w:color w:val="auto"/>
          <w:sz w:val="22"/>
          <w:szCs w:val="22"/>
          <w:lang w:eastAsia="en-US"/>
        </w:rPr>
        <w:t>in System Manager in Parameter S</w:t>
      </w:r>
      <w:r w:rsidRPr="00890130">
        <w:rPr>
          <w:rFonts w:asciiTheme="minorHAnsi" w:eastAsia="Arial" w:hAnsiTheme="minorHAnsi" w:cstheme="minorHAnsi"/>
          <w:color w:val="auto"/>
          <w:sz w:val="22"/>
          <w:szCs w:val="22"/>
          <w:lang w:eastAsia="en-US"/>
        </w:rPr>
        <w:t>tore Tab</w:t>
      </w:r>
      <w:r w:rsidR="009F6592" w:rsidRPr="00890130">
        <w:rPr>
          <w:rFonts w:asciiTheme="minorHAnsi" w:eastAsia="Arial" w:hAnsiTheme="minorHAnsi" w:cstheme="minorHAnsi"/>
          <w:color w:val="auto"/>
          <w:sz w:val="22"/>
          <w:szCs w:val="22"/>
          <w:lang w:eastAsia="en-US"/>
        </w:rPr>
        <w:t>.</w:t>
      </w:r>
    </w:p>
    <w:p w14:paraId="36C21042" w14:textId="10423555" w:rsidR="003D7D8E" w:rsidRPr="00890130" w:rsidRDefault="003D7D8E" w:rsidP="003D7D8E">
      <w:pPr>
        <w:pStyle w:val="CGBodytext"/>
        <w:rPr>
          <w:rFonts w:asciiTheme="minorHAnsi" w:hAnsiTheme="minorHAnsi" w:cstheme="minorHAnsi"/>
          <w:lang w:eastAsia="en-US"/>
        </w:rPr>
      </w:pPr>
      <w:r w:rsidRPr="00890130">
        <w:rPr>
          <w:rFonts w:asciiTheme="minorHAnsi" w:hAnsiTheme="minorHAnsi" w:cstheme="minorHAnsi"/>
          <w:noProof/>
          <w:lang w:val="en-IN" w:eastAsia="en-IN"/>
        </w:rPr>
        <w:drawing>
          <wp:inline distT="0" distB="0" distL="0" distR="0" wp14:anchorId="5FA8B97D" wp14:editId="66E0E406">
            <wp:extent cx="6501600" cy="2610000"/>
            <wp:effectExtent l="19050" t="19050" r="1397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1600" cy="2610000"/>
                    </a:xfrm>
                    <a:prstGeom prst="rect">
                      <a:avLst/>
                    </a:prstGeom>
                    <a:ln>
                      <a:solidFill>
                        <a:schemeClr val="tx1"/>
                      </a:solidFill>
                    </a:ln>
                  </pic:spPr>
                </pic:pic>
              </a:graphicData>
            </a:graphic>
          </wp:inline>
        </w:drawing>
      </w:r>
    </w:p>
    <w:p w14:paraId="4DF67C48" w14:textId="2306FA3A" w:rsidR="003D7D8E" w:rsidRPr="00890130"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890130">
        <w:rPr>
          <w:rFonts w:asciiTheme="minorHAnsi" w:eastAsia="Arial" w:hAnsiTheme="minorHAnsi" w:cstheme="minorHAnsi"/>
          <w:color w:val="auto"/>
          <w:sz w:val="22"/>
          <w:szCs w:val="22"/>
          <w:lang w:eastAsia="en-US"/>
        </w:rPr>
        <w:t xml:space="preserve">Verify </w:t>
      </w:r>
      <w:r w:rsidR="00065C2F" w:rsidRPr="00890130">
        <w:rPr>
          <w:rFonts w:asciiTheme="minorHAnsi" w:eastAsia="Arial" w:hAnsiTheme="minorHAnsi" w:cstheme="minorHAnsi"/>
          <w:color w:val="auto"/>
          <w:sz w:val="22"/>
          <w:szCs w:val="22"/>
          <w:lang w:eastAsia="en-US"/>
        </w:rPr>
        <w:t xml:space="preserve">that </w:t>
      </w:r>
      <w:r w:rsidRPr="00890130">
        <w:rPr>
          <w:rFonts w:asciiTheme="minorHAnsi" w:eastAsia="Arial" w:hAnsiTheme="minorHAnsi" w:cstheme="minorHAnsi"/>
          <w:color w:val="auto"/>
          <w:sz w:val="22"/>
          <w:szCs w:val="22"/>
          <w:lang w:eastAsia="en-US"/>
        </w:rPr>
        <w:t>the VPC Subnets, Route Tables, TGW attachments are successfully created</w:t>
      </w:r>
      <w:r w:rsidR="009F6592" w:rsidRPr="00890130">
        <w:rPr>
          <w:rFonts w:asciiTheme="minorHAnsi" w:eastAsia="Arial" w:hAnsiTheme="minorHAnsi" w:cstheme="minorHAnsi"/>
          <w:color w:val="auto"/>
          <w:sz w:val="22"/>
          <w:szCs w:val="22"/>
          <w:lang w:eastAsia="en-US"/>
        </w:rPr>
        <w:t>.</w:t>
      </w:r>
    </w:p>
    <w:p w14:paraId="0EBCEC7E" w14:textId="449E6D03" w:rsidR="007E23B8" w:rsidRPr="00890130" w:rsidRDefault="003D7D8E" w:rsidP="009C6207">
      <w:pPr>
        <w:pStyle w:val="CGBodytext"/>
        <w:rPr>
          <w:rFonts w:asciiTheme="minorHAnsi" w:hAnsiTheme="minorHAnsi" w:cstheme="minorHAnsi"/>
          <w:lang w:eastAsia="en-US"/>
        </w:rPr>
      </w:pPr>
      <w:r w:rsidRPr="00890130">
        <w:rPr>
          <w:rFonts w:asciiTheme="minorHAnsi" w:hAnsiTheme="minorHAnsi" w:cstheme="minorHAnsi"/>
          <w:noProof/>
          <w:lang w:val="en-IN" w:eastAsia="en-IN"/>
        </w:rPr>
        <w:lastRenderedPageBreak/>
        <w:drawing>
          <wp:inline distT="0" distB="0" distL="0" distR="0" wp14:anchorId="5C989E6F" wp14:editId="6602E383">
            <wp:extent cx="6501600" cy="2534400"/>
            <wp:effectExtent l="19050" t="19050" r="13970"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1600" cy="2534400"/>
                    </a:xfrm>
                    <a:prstGeom prst="rect">
                      <a:avLst/>
                    </a:prstGeom>
                    <a:ln>
                      <a:solidFill>
                        <a:schemeClr val="tx1"/>
                      </a:solidFill>
                    </a:ln>
                  </pic:spPr>
                </pic:pic>
              </a:graphicData>
            </a:graphic>
          </wp:inline>
        </w:drawing>
      </w:r>
    </w:p>
    <w:p w14:paraId="145C4840" w14:textId="5E8FC810" w:rsidR="007E23B8" w:rsidRPr="00890130" w:rsidRDefault="007E23B8" w:rsidP="007E23B8">
      <w:pPr>
        <w:pStyle w:val="DocumentHeadingLevel1"/>
        <w:ind w:left="720"/>
        <w:rPr>
          <w:rFonts w:asciiTheme="minorHAnsi" w:hAnsiTheme="minorHAnsi" w:cstheme="minorHAnsi"/>
          <w:color w:val="00B0F0"/>
        </w:rPr>
      </w:pPr>
      <w:bookmarkStart w:id="21" w:name="_Toc112058152"/>
      <w:r w:rsidRPr="00890130">
        <w:rPr>
          <w:rFonts w:asciiTheme="minorHAnsi" w:hAnsiTheme="minorHAnsi" w:cstheme="minorHAnsi"/>
          <w:color w:val="00B0F0"/>
        </w:rPr>
        <w:t>Approach to Create Products in Single step</w:t>
      </w:r>
      <w:bookmarkEnd w:id="21"/>
    </w:p>
    <w:p w14:paraId="248DDF45" w14:textId="77777777" w:rsidR="00CC7906" w:rsidRPr="00890130" w:rsidRDefault="00CC7906" w:rsidP="00837F87">
      <w:pPr>
        <w:pStyle w:val="CGHeading2-outlined"/>
        <w:spacing w:before="0" w:after="160" w:line="259" w:lineRule="auto"/>
        <w:ind w:left="864"/>
        <w:rPr>
          <w:rFonts w:asciiTheme="minorHAnsi" w:hAnsiTheme="minorHAnsi" w:cstheme="minorHAnsi"/>
          <w:lang w:eastAsia="en-US"/>
        </w:rPr>
      </w:pPr>
      <w:r w:rsidRPr="00890130">
        <w:rPr>
          <w:rFonts w:asciiTheme="minorHAnsi" w:eastAsia="Arial" w:hAnsiTheme="minorHAnsi" w:cstheme="minorHAnsi"/>
          <w:color w:val="auto"/>
          <w:sz w:val="22"/>
          <w:szCs w:val="22"/>
          <w:lang w:eastAsia="en-US"/>
        </w:rPr>
        <w:t xml:space="preserve">Create stacks for different portfolios contains different number of subnets in the delegated Administrator Account at a time and then share them to the respective member accounts. </w:t>
      </w:r>
    </w:p>
    <w:p w14:paraId="24C67C4B" w14:textId="6A04DA6C" w:rsidR="007E23B8" w:rsidRPr="00890130" w:rsidRDefault="00CC7906" w:rsidP="00837F87">
      <w:pPr>
        <w:pStyle w:val="CGHeading2-outlined"/>
        <w:spacing w:before="0" w:after="160" w:line="259" w:lineRule="auto"/>
        <w:ind w:left="864"/>
        <w:rPr>
          <w:rFonts w:asciiTheme="minorHAnsi" w:hAnsiTheme="minorHAnsi" w:cstheme="minorHAnsi"/>
          <w:lang w:eastAsia="en-US"/>
        </w:rPr>
      </w:pPr>
      <w:r w:rsidRPr="00890130">
        <w:rPr>
          <w:rFonts w:asciiTheme="minorHAnsi" w:eastAsia="Arial" w:hAnsiTheme="minorHAnsi" w:cstheme="minorHAnsi"/>
          <w:color w:val="auto"/>
          <w:sz w:val="22"/>
          <w:szCs w:val="22"/>
          <w:lang w:eastAsia="en-US"/>
        </w:rPr>
        <w:t>This will eliminate the steps to update the stack repeatedly.</w:t>
      </w:r>
    </w:p>
    <w:p w14:paraId="3986356B" w14:textId="621A9ACE" w:rsidR="004D65BD" w:rsidRPr="00890130" w:rsidRDefault="00521C49" w:rsidP="004D65BD">
      <w:pPr>
        <w:pStyle w:val="DocumentHeadingLevel1"/>
        <w:ind w:left="720"/>
        <w:rPr>
          <w:rFonts w:asciiTheme="minorHAnsi" w:hAnsiTheme="minorHAnsi" w:cstheme="minorHAnsi"/>
          <w:color w:val="00B0F0"/>
        </w:rPr>
      </w:pPr>
      <w:bookmarkStart w:id="22" w:name="_Toc112058153"/>
      <w:r w:rsidRPr="00890130">
        <w:rPr>
          <w:rFonts w:asciiTheme="minorHAnsi" w:hAnsiTheme="minorHAnsi" w:cstheme="minorHAnsi"/>
          <w:color w:val="00B0F0"/>
        </w:rPr>
        <w:t>App</w:t>
      </w:r>
      <w:r w:rsidR="00AE76E0" w:rsidRPr="00890130">
        <w:rPr>
          <w:rFonts w:asciiTheme="minorHAnsi" w:hAnsiTheme="minorHAnsi" w:cstheme="minorHAnsi"/>
          <w:color w:val="00B0F0"/>
        </w:rPr>
        <w:t xml:space="preserve">endix </w:t>
      </w:r>
      <w:r w:rsidR="008722A5" w:rsidRPr="00890130">
        <w:rPr>
          <w:rFonts w:asciiTheme="minorHAnsi" w:hAnsiTheme="minorHAnsi" w:cstheme="minorHAnsi"/>
          <w:color w:val="00B0F0"/>
        </w:rPr>
        <w:t>A</w:t>
      </w:r>
      <w:bookmarkEnd w:id="22"/>
    </w:p>
    <w:p w14:paraId="62C1103B" w14:textId="77777777" w:rsidR="00DC3FBA" w:rsidRPr="00890130" w:rsidRDefault="00F76979" w:rsidP="00DC3FBA">
      <w:pPr>
        <w:pStyle w:val="CGHeading2-outlined"/>
        <w:numPr>
          <w:ilvl w:val="0"/>
          <w:numId w:val="0"/>
        </w:numPr>
        <w:spacing w:before="0" w:after="160" w:line="259" w:lineRule="auto"/>
        <w:rPr>
          <w:rFonts w:asciiTheme="minorHAnsi" w:eastAsia="Arial" w:hAnsiTheme="minorHAnsi" w:cstheme="minorHAnsi"/>
          <w:color w:val="auto"/>
          <w:sz w:val="22"/>
          <w:szCs w:val="22"/>
          <w:lang w:eastAsia="en-US"/>
        </w:rPr>
      </w:pPr>
      <w:r w:rsidRPr="00890130">
        <w:rPr>
          <w:rFonts w:asciiTheme="minorHAnsi" w:eastAsia="Arial" w:hAnsiTheme="minorHAnsi" w:cstheme="minorHAnsi"/>
          <w:b/>
          <w:bCs/>
          <w:color w:val="auto"/>
          <w:sz w:val="22"/>
          <w:szCs w:val="22"/>
          <w:lang w:eastAsia="en-US"/>
        </w:rPr>
        <w:t>A.1</w:t>
      </w:r>
      <w:r w:rsidRPr="00890130">
        <w:rPr>
          <w:rFonts w:asciiTheme="minorHAnsi" w:eastAsia="Arial" w:hAnsiTheme="minorHAnsi" w:cstheme="minorHAnsi"/>
          <w:color w:val="auto"/>
          <w:sz w:val="22"/>
          <w:szCs w:val="22"/>
          <w:lang w:eastAsia="en-US"/>
        </w:rPr>
        <w:t xml:space="preserve"> The naming convention we followed is as </w:t>
      </w:r>
      <w:proofErr w:type="gramStart"/>
      <w:r w:rsidRPr="00890130">
        <w:rPr>
          <w:rFonts w:asciiTheme="minorHAnsi" w:eastAsia="Arial" w:hAnsiTheme="minorHAnsi" w:cstheme="minorHAnsi"/>
          <w:color w:val="auto"/>
          <w:sz w:val="22"/>
          <w:szCs w:val="22"/>
          <w:lang w:eastAsia="en-US"/>
        </w:rPr>
        <w:t>follows:-</w:t>
      </w:r>
      <w:proofErr w:type="gramEnd"/>
    </w:p>
    <w:p w14:paraId="3E12C155" w14:textId="1E6F2DE8" w:rsidR="00F76979" w:rsidRPr="00890130" w:rsidRDefault="00F76979" w:rsidP="00DC3FBA">
      <w:pPr>
        <w:pStyle w:val="CGHeading2-outlined"/>
        <w:numPr>
          <w:ilvl w:val="0"/>
          <w:numId w:val="0"/>
        </w:numPr>
        <w:spacing w:before="0" w:after="160" w:line="259" w:lineRule="auto"/>
        <w:rPr>
          <w:rFonts w:asciiTheme="minorHAnsi" w:eastAsia="Arial" w:hAnsiTheme="minorHAnsi" w:cstheme="minorHAnsi"/>
          <w:color w:val="auto"/>
          <w:sz w:val="16"/>
          <w:szCs w:val="16"/>
          <w:lang w:eastAsia="en-US"/>
        </w:rPr>
      </w:pPr>
      <w:r w:rsidRPr="00890130">
        <w:rPr>
          <w:rFonts w:asciiTheme="minorHAnsi" w:eastAsia="Arial" w:hAnsiTheme="minorHAnsi" w:cstheme="minorHAnsi"/>
          <w:sz w:val="24"/>
          <w:szCs w:val="18"/>
          <w:lang w:eastAsia="en-US"/>
        </w:rPr>
        <w:t>sbc-</w:t>
      </w:r>
      <w:r w:rsidRPr="00890130">
        <w:rPr>
          <w:rFonts w:asciiTheme="minorHAnsi" w:eastAsia="Arial" w:hAnsiTheme="minorHAnsi" w:cstheme="minorHAnsi"/>
          <w:b/>
          <w:bCs/>
          <w:sz w:val="24"/>
          <w:szCs w:val="18"/>
          <w:highlight w:val="yellow"/>
          <w:lang w:eastAsia="en-US"/>
        </w:rPr>
        <w:t>&lt;</w:t>
      </w:r>
      <w:r w:rsidRPr="00890130">
        <w:rPr>
          <w:rFonts w:asciiTheme="minorHAnsi" w:eastAsia="Arial" w:hAnsiTheme="minorHAnsi" w:cstheme="minorHAnsi"/>
          <w:sz w:val="24"/>
          <w:szCs w:val="18"/>
          <w:lang w:eastAsia="en-US"/>
        </w:rPr>
        <w:t>product_name</w:t>
      </w:r>
      <w:r w:rsidRPr="00890130">
        <w:rPr>
          <w:rFonts w:asciiTheme="minorHAnsi" w:eastAsia="Arial" w:hAnsiTheme="minorHAnsi" w:cstheme="minorHAnsi"/>
          <w:b/>
          <w:bCs/>
          <w:sz w:val="24"/>
          <w:szCs w:val="18"/>
          <w:highlight w:val="yellow"/>
          <w:lang w:eastAsia="en-US"/>
        </w:rPr>
        <w:t>&gt;</w:t>
      </w:r>
      <w:r w:rsidRPr="00890130">
        <w:rPr>
          <w:rFonts w:asciiTheme="minorHAnsi" w:eastAsia="Arial" w:hAnsiTheme="minorHAnsi" w:cstheme="minorHAnsi"/>
          <w:sz w:val="24"/>
          <w:szCs w:val="18"/>
          <w:lang w:eastAsia="en-US"/>
        </w:rPr>
        <w:t>-</w:t>
      </w:r>
      <w:r w:rsidRPr="00890130">
        <w:rPr>
          <w:rFonts w:asciiTheme="minorHAnsi" w:eastAsia="Arial" w:hAnsiTheme="minorHAnsi" w:cstheme="minorHAnsi"/>
          <w:b/>
          <w:bCs/>
          <w:sz w:val="24"/>
          <w:szCs w:val="18"/>
          <w:highlight w:val="yellow"/>
          <w:lang w:eastAsia="en-US"/>
        </w:rPr>
        <w:t>&lt;</w:t>
      </w:r>
      <w:r w:rsidRPr="00890130">
        <w:rPr>
          <w:rFonts w:asciiTheme="minorHAnsi" w:eastAsia="Arial" w:hAnsiTheme="minorHAnsi" w:cstheme="minorHAnsi"/>
          <w:sz w:val="24"/>
          <w:szCs w:val="18"/>
          <w:lang w:eastAsia="en-US"/>
        </w:rPr>
        <w:t>no_of_A</w:t>
      </w:r>
      <w:r w:rsidR="000C2C9E" w:rsidRPr="00890130">
        <w:rPr>
          <w:rFonts w:asciiTheme="minorHAnsi" w:eastAsia="Arial" w:hAnsiTheme="minorHAnsi" w:cstheme="minorHAnsi"/>
          <w:sz w:val="24"/>
          <w:szCs w:val="18"/>
          <w:lang w:eastAsia="en-US"/>
        </w:rPr>
        <w:t>vailability</w:t>
      </w:r>
      <w:r w:rsidRPr="00890130">
        <w:rPr>
          <w:rFonts w:asciiTheme="minorHAnsi" w:eastAsia="Arial" w:hAnsiTheme="minorHAnsi" w:cstheme="minorHAnsi"/>
          <w:sz w:val="24"/>
          <w:szCs w:val="18"/>
          <w:lang w:eastAsia="en-US"/>
        </w:rPr>
        <w:t>Z</w:t>
      </w:r>
      <w:r w:rsidR="00714504" w:rsidRPr="00890130">
        <w:rPr>
          <w:rFonts w:asciiTheme="minorHAnsi" w:eastAsia="Arial" w:hAnsiTheme="minorHAnsi" w:cstheme="minorHAnsi"/>
          <w:sz w:val="24"/>
          <w:szCs w:val="18"/>
          <w:lang w:eastAsia="en-US"/>
        </w:rPr>
        <w:t>one</w:t>
      </w:r>
      <w:r w:rsidRPr="00890130">
        <w:rPr>
          <w:rFonts w:asciiTheme="minorHAnsi" w:eastAsia="Arial" w:hAnsiTheme="minorHAnsi" w:cstheme="minorHAnsi"/>
          <w:b/>
          <w:bCs/>
          <w:sz w:val="24"/>
          <w:szCs w:val="18"/>
          <w:highlight w:val="yellow"/>
          <w:lang w:eastAsia="en-US"/>
        </w:rPr>
        <w:t>&gt;&lt;</w:t>
      </w:r>
      <w:r w:rsidRPr="00890130">
        <w:rPr>
          <w:rFonts w:asciiTheme="minorHAnsi" w:eastAsia="Arial" w:hAnsiTheme="minorHAnsi" w:cstheme="minorHAnsi"/>
          <w:sz w:val="24"/>
          <w:szCs w:val="18"/>
          <w:lang w:eastAsia="en-US"/>
        </w:rPr>
        <w:t>no_of_s</w:t>
      </w:r>
      <w:r w:rsidR="000C2C9E" w:rsidRPr="00890130">
        <w:rPr>
          <w:rFonts w:asciiTheme="minorHAnsi" w:eastAsia="Arial" w:hAnsiTheme="minorHAnsi" w:cstheme="minorHAnsi"/>
          <w:sz w:val="24"/>
          <w:szCs w:val="18"/>
          <w:lang w:eastAsia="en-US"/>
        </w:rPr>
        <w:t>ub</w:t>
      </w:r>
      <w:r w:rsidRPr="00890130">
        <w:rPr>
          <w:rFonts w:asciiTheme="minorHAnsi" w:eastAsia="Arial" w:hAnsiTheme="minorHAnsi" w:cstheme="minorHAnsi"/>
          <w:sz w:val="24"/>
          <w:szCs w:val="18"/>
          <w:lang w:eastAsia="en-US"/>
        </w:rPr>
        <w:t>n</w:t>
      </w:r>
      <w:r w:rsidR="000C2C9E" w:rsidRPr="00890130">
        <w:rPr>
          <w:rFonts w:asciiTheme="minorHAnsi" w:eastAsia="Arial" w:hAnsiTheme="minorHAnsi" w:cstheme="minorHAnsi"/>
          <w:sz w:val="24"/>
          <w:szCs w:val="18"/>
          <w:lang w:eastAsia="en-US"/>
        </w:rPr>
        <w:t>et</w:t>
      </w:r>
      <w:r w:rsidRPr="00890130">
        <w:rPr>
          <w:rFonts w:asciiTheme="minorHAnsi" w:eastAsia="Arial" w:hAnsiTheme="minorHAnsi" w:cstheme="minorHAnsi"/>
          <w:sz w:val="24"/>
          <w:szCs w:val="18"/>
          <w:lang w:eastAsia="en-US"/>
        </w:rPr>
        <w:t>_per_</w:t>
      </w:r>
      <w:r w:rsidR="00636D40" w:rsidRPr="00890130">
        <w:rPr>
          <w:rFonts w:asciiTheme="minorHAnsi" w:eastAsia="Arial" w:hAnsiTheme="minorHAnsi" w:cstheme="minorHAnsi"/>
          <w:sz w:val="24"/>
          <w:szCs w:val="18"/>
          <w:lang w:eastAsia="en-US"/>
        </w:rPr>
        <w:t>A</w:t>
      </w:r>
      <w:r w:rsidR="00714504" w:rsidRPr="00890130">
        <w:rPr>
          <w:rFonts w:asciiTheme="minorHAnsi" w:eastAsia="Arial" w:hAnsiTheme="minorHAnsi" w:cstheme="minorHAnsi"/>
          <w:sz w:val="24"/>
          <w:szCs w:val="18"/>
          <w:lang w:eastAsia="en-US"/>
        </w:rPr>
        <w:t>vailabilty</w:t>
      </w:r>
      <w:r w:rsidRPr="00890130">
        <w:rPr>
          <w:rFonts w:asciiTheme="minorHAnsi" w:eastAsia="Arial" w:hAnsiTheme="minorHAnsi" w:cstheme="minorHAnsi"/>
          <w:sz w:val="24"/>
          <w:szCs w:val="18"/>
          <w:lang w:eastAsia="en-US"/>
        </w:rPr>
        <w:t>Z</w:t>
      </w:r>
      <w:r w:rsidR="00714504" w:rsidRPr="00890130">
        <w:rPr>
          <w:rFonts w:asciiTheme="minorHAnsi" w:eastAsia="Arial" w:hAnsiTheme="minorHAnsi" w:cstheme="minorHAnsi"/>
          <w:sz w:val="24"/>
          <w:szCs w:val="18"/>
          <w:lang w:eastAsia="en-US"/>
        </w:rPr>
        <w:t>one</w:t>
      </w:r>
      <w:r w:rsidRPr="00890130">
        <w:rPr>
          <w:rFonts w:asciiTheme="minorHAnsi" w:eastAsia="Arial" w:hAnsiTheme="minorHAnsi" w:cstheme="minorHAnsi"/>
          <w:b/>
          <w:bCs/>
          <w:sz w:val="24"/>
          <w:szCs w:val="18"/>
          <w:highlight w:val="yellow"/>
          <w:lang w:eastAsia="en-US"/>
        </w:rPr>
        <w:t>&gt;</w:t>
      </w:r>
    </w:p>
    <w:p w14:paraId="6073C7CF" w14:textId="77777777" w:rsidR="00F46D6F" w:rsidRPr="00890130" w:rsidRDefault="00EB32CD" w:rsidP="00F46D6F">
      <w:pPr>
        <w:pStyle w:val="CGBodytext"/>
        <w:rPr>
          <w:rFonts w:asciiTheme="minorHAnsi" w:eastAsia="Arial" w:hAnsiTheme="minorHAnsi" w:cstheme="minorHAnsi"/>
          <w:b/>
          <w:bCs/>
          <w:lang w:eastAsia="en-US"/>
        </w:rPr>
      </w:pPr>
      <w:r w:rsidRPr="00890130">
        <w:rPr>
          <w:rFonts w:asciiTheme="minorHAnsi" w:eastAsia="Arial" w:hAnsiTheme="minorHAnsi" w:cstheme="minorHAnsi"/>
          <w:b/>
          <w:bCs/>
          <w:lang w:eastAsia="en-US"/>
        </w:rPr>
        <w:t>Example</w:t>
      </w:r>
      <w:r w:rsidRPr="00890130">
        <w:rPr>
          <w:rFonts w:asciiTheme="minorHAnsi" w:eastAsia="Arial" w:hAnsiTheme="minorHAnsi" w:cstheme="minorHAnsi"/>
          <w:lang w:eastAsia="en-US"/>
        </w:rPr>
        <w:t>: sbc-vpc-1az1sub</w:t>
      </w:r>
      <w:r w:rsidR="009F60CF" w:rsidRPr="00890130">
        <w:rPr>
          <w:rFonts w:asciiTheme="minorHAnsi" w:eastAsia="Arial" w:hAnsiTheme="minorHAnsi" w:cstheme="minorHAnsi"/>
          <w:lang w:eastAsia="en-US"/>
        </w:rPr>
        <w:t xml:space="preserve">, </w:t>
      </w:r>
      <w:r w:rsidR="00F46D6F" w:rsidRPr="00890130">
        <w:rPr>
          <w:rFonts w:asciiTheme="minorHAnsi" w:eastAsia="Arial" w:hAnsiTheme="minorHAnsi" w:cstheme="minorHAnsi"/>
          <w:lang w:eastAsia="en-US"/>
        </w:rPr>
        <w:t>sbc-portfolio-1az1sub</w:t>
      </w:r>
    </w:p>
    <w:p w14:paraId="68735588" w14:textId="64479CF9" w:rsidR="00FE5CDC" w:rsidRPr="00890130" w:rsidRDefault="00FE5CDC" w:rsidP="00FE5CDC">
      <w:pPr>
        <w:pStyle w:val="CGHeading2-outlined"/>
        <w:numPr>
          <w:ilvl w:val="0"/>
          <w:numId w:val="0"/>
        </w:numPr>
        <w:spacing w:before="0" w:after="160" w:line="259" w:lineRule="auto"/>
        <w:rPr>
          <w:rFonts w:asciiTheme="minorHAnsi" w:eastAsia="Arial" w:hAnsiTheme="minorHAnsi" w:cstheme="minorHAnsi"/>
          <w:color w:val="auto"/>
          <w:sz w:val="22"/>
          <w:szCs w:val="22"/>
          <w:lang w:eastAsia="en-US"/>
        </w:rPr>
      </w:pPr>
      <w:r w:rsidRPr="00890130">
        <w:rPr>
          <w:rFonts w:asciiTheme="minorHAnsi" w:eastAsia="Arial" w:hAnsiTheme="minorHAnsi" w:cstheme="minorHAnsi"/>
          <w:b/>
          <w:bCs/>
          <w:color w:val="auto"/>
          <w:sz w:val="22"/>
          <w:szCs w:val="22"/>
          <w:lang w:eastAsia="en-US"/>
        </w:rPr>
        <w:t>A.2</w:t>
      </w:r>
      <w:r w:rsidRPr="00890130">
        <w:rPr>
          <w:rFonts w:asciiTheme="minorHAnsi" w:eastAsia="Arial" w:hAnsiTheme="minorHAnsi" w:cstheme="minorHAnsi"/>
          <w:color w:val="auto"/>
          <w:sz w:val="22"/>
          <w:szCs w:val="22"/>
          <w:lang w:eastAsia="en-US"/>
        </w:rPr>
        <w:t xml:space="preserve"> </w:t>
      </w:r>
      <w:r w:rsidR="001B1A69" w:rsidRPr="00890130">
        <w:rPr>
          <w:rFonts w:asciiTheme="minorHAnsi" w:eastAsia="Arial" w:hAnsiTheme="minorHAnsi" w:cstheme="minorHAnsi"/>
          <w:color w:val="auto"/>
          <w:sz w:val="22"/>
          <w:szCs w:val="22"/>
          <w:lang w:eastAsia="en-US"/>
        </w:rPr>
        <w:t>S3 bucket named “</w:t>
      </w:r>
      <w:proofErr w:type="spellStart"/>
      <w:r w:rsidR="001B1A69" w:rsidRPr="00890130">
        <w:rPr>
          <w:rFonts w:asciiTheme="minorHAnsi" w:eastAsia="Arial" w:hAnsiTheme="minorHAnsi" w:cstheme="minorHAnsi"/>
          <w:b/>
          <w:bCs/>
          <w:color w:val="auto"/>
          <w:sz w:val="22"/>
          <w:szCs w:val="22"/>
          <w:lang w:eastAsia="en-US"/>
        </w:rPr>
        <w:t>sbc</w:t>
      </w:r>
      <w:proofErr w:type="spellEnd"/>
      <w:r w:rsidR="001B1A69" w:rsidRPr="00890130">
        <w:rPr>
          <w:rFonts w:asciiTheme="minorHAnsi" w:eastAsia="Arial" w:hAnsiTheme="minorHAnsi" w:cstheme="minorHAnsi"/>
          <w:b/>
          <w:bCs/>
          <w:color w:val="auto"/>
          <w:sz w:val="22"/>
          <w:szCs w:val="22"/>
          <w:lang w:eastAsia="en-US"/>
        </w:rPr>
        <w:t>-</w:t>
      </w:r>
      <w:proofErr w:type="spellStart"/>
      <w:r w:rsidR="001B1A69" w:rsidRPr="00890130">
        <w:rPr>
          <w:rFonts w:asciiTheme="minorHAnsi" w:eastAsia="Arial" w:hAnsiTheme="minorHAnsi" w:cstheme="minorHAnsi"/>
          <w:b/>
          <w:bCs/>
          <w:color w:val="auto"/>
          <w:sz w:val="22"/>
          <w:szCs w:val="22"/>
          <w:lang w:eastAsia="en-US"/>
        </w:rPr>
        <w:t>vpc</w:t>
      </w:r>
      <w:proofErr w:type="spellEnd"/>
      <w:r w:rsidR="001B1A69" w:rsidRPr="00890130">
        <w:rPr>
          <w:rFonts w:asciiTheme="minorHAnsi" w:eastAsia="Arial" w:hAnsiTheme="minorHAnsi" w:cstheme="minorHAnsi"/>
          <w:b/>
          <w:bCs/>
          <w:color w:val="auto"/>
          <w:sz w:val="22"/>
          <w:szCs w:val="22"/>
          <w:lang w:eastAsia="en-US"/>
        </w:rPr>
        <w:t>-provisioning</w:t>
      </w:r>
      <w:r w:rsidR="001B1A69" w:rsidRPr="00890130">
        <w:rPr>
          <w:rFonts w:asciiTheme="minorHAnsi" w:eastAsia="Arial" w:hAnsiTheme="minorHAnsi" w:cstheme="minorHAnsi"/>
          <w:color w:val="auto"/>
          <w:sz w:val="22"/>
          <w:szCs w:val="22"/>
          <w:lang w:eastAsia="en-US"/>
        </w:rPr>
        <w:t xml:space="preserve">” keeps </w:t>
      </w:r>
      <w:r w:rsidR="00894106" w:rsidRPr="00890130">
        <w:rPr>
          <w:rFonts w:asciiTheme="minorHAnsi" w:eastAsia="Arial" w:hAnsiTheme="minorHAnsi" w:cstheme="minorHAnsi"/>
          <w:color w:val="auto"/>
          <w:sz w:val="22"/>
          <w:szCs w:val="22"/>
          <w:lang w:eastAsia="en-US"/>
        </w:rPr>
        <w:t xml:space="preserve">folders and files </w:t>
      </w:r>
      <w:r w:rsidR="00796768" w:rsidRPr="00890130">
        <w:rPr>
          <w:rFonts w:asciiTheme="minorHAnsi" w:eastAsia="Arial" w:hAnsiTheme="minorHAnsi" w:cstheme="minorHAnsi"/>
          <w:color w:val="auto"/>
          <w:sz w:val="22"/>
          <w:szCs w:val="22"/>
          <w:lang w:eastAsia="en-US"/>
        </w:rPr>
        <w:t xml:space="preserve">as </w:t>
      </w:r>
      <w:proofErr w:type="gramStart"/>
      <w:r w:rsidR="00796768" w:rsidRPr="00890130">
        <w:rPr>
          <w:rFonts w:asciiTheme="minorHAnsi" w:eastAsia="Arial" w:hAnsiTheme="minorHAnsi" w:cstheme="minorHAnsi"/>
          <w:color w:val="auto"/>
          <w:sz w:val="22"/>
          <w:szCs w:val="22"/>
          <w:lang w:eastAsia="en-US"/>
        </w:rPr>
        <w:t>follows:-</w:t>
      </w:r>
      <w:proofErr w:type="gramEnd"/>
    </w:p>
    <w:p w14:paraId="2840BB6D" w14:textId="3F329869" w:rsidR="00196A6D" w:rsidRPr="00890130" w:rsidRDefault="00BB5B40" w:rsidP="00A87879">
      <w:pPr>
        <w:pStyle w:val="CGHeading2-outlined"/>
        <w:numPr>
          <w:ilvl w:val="0"/>
          <w:numId w:val="41"/>
        </w:numPr>
        <w:spacing w:before="0" w:after="160" w:line="259" w:lineRule="auto"/>
        <w:rPr>
          <w:rFonts w:asciiTheme="minorHAnsi" w:eastAsia="Arial" w:hAnsiTheme="minorHAnsi" w:cstheme="minorHAnsi"/>
          <w:b/>
          <w:bCs/>
          <w:color w:val="auto"/>
          <w:sz w:val="24"/>
          <w:lang w:eastAsia="en-US"/>
        </w:rPr>
      </w:pPr>
      <w:r w:rsidRPr="00890130">
        <w:rPr>
          <w:rFonts w:asciiTheme="minorHAnsi" w:eastAsia="Arial" w:hAnsiTheme="minorHAnsi" w:cstheme="minorHAnsi"/>
          <w:b/>
          <w:bCs/>
          <w:color w:val="auto"/>
          <w:sz w:val="24"/>
          <w:lang w:eastAsia="en-US"/>
        </w:rPr>
        <w:t>sbc-1az1sub</w:t>
      </w:r>
      <w:r w:rsidR="005F275E" w:rsidRPr="00890130">
        <w:rPr>
          <w:rFonts w:asciiTheme="minorHAnsi" w:eastAsia="Arial" w:hAnsiTheme="minorHAnsi" w:cstheme="minorHAnsi"/>
          <w:b/>
          <w:bCs/>
          <w:color w:val="auto"/>
          <w:sz w:val="24"/>
          <w:lang w:eastAsia="en-US"/>
        </w:rPr>
        <w:t xml:space="preserve"> </w:t>
      </w:r>
    </w:p>
    <w:p w14:paraId="3A7FB27A" w14:textId="3054C5BC" w:rsidR="00BB5B40" w:rsidRPr="00890130" w:rsidRDefault="005F275E" w:rsidP="00196A6D">
      <w:pPr>
        <w:pStyle w:val="CGHeading2-outlined"/>
        <w:numPr>
          <w:ilvl w:val="0"/>
          <w:numId w:val="0"/>
        </w:numPr>
        <w:spacing w:before="0" w:after="160" w:line="259" w:lineRule="auto"/>
        <w:ind w:left="720"/>
        <w:rPr>
          <w:rFonts w:asciiTheme="minorHAnsi" w:eastAsia="Arial" w:hAnsiTheme="minorHAnsi" w:cstheme="minorHAnsi"/>
          <w:b/>
          <w:bCs/>
          <w:color w:val="auto"/>
          <w:sz w:val="24"/>
          <w:lang w:eastAsia="en-US"/>
        </w:rPr>
      </w:pPr>
      <w:r w:rsidRPr="00890130">
        <w:rPr>
          <w:rFonts w:asciiTheme="minorHAnsi" w:eastAsia="Arial" w:hAnsiTheme="minorHAnsi" w:cstheme="minorHAnsi"/>
          <w:b/>
          <w:bCs/>
          <w:color w:val="auto"/>
          <w:sz w:val="24"/>
          <w:lang w:eastAsia="en-US"/>
        </w:rPr>
        <w:object w:dxaOrig="1600" w:dyaOrig="831" w14:anchorId="7F4C1C3C">
          <v:shape id="_x0000_i1029" type="#_x0000_t75" style="width:80pt;height:41.5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Package" ShapeID="_x0000_i1029" DrawAspect="Content" ObjectID="_1722679729" r:id="rId71"/>
        </w:object>
      </w:r>
    </w:p>
    <w:p w14:paraId="39B6BD40" w14:textId="77777777" w:rsidR="00451EAA" w:rsidRPr="00890130" w:rsidRDefault="00451EAA" w:rsidP="00A87879">
      <w:pPr>
        <w:pStyle w:val="CGBodytext"/>
        <w:numPr>
          <w:ilvl w:val="0"/>
          <w:numId w:val="40"/>
        </w:numPr>
        <w:rPr>
          <w:rFonts w:asciiTheme="minorHAnsi" w:eastAsia="Arial" w:hAnsiTheme="minorHAnsi" w:cstheme="minorHAnsi"/>
          <w:lang w:eastAsia="en-US"/>
        </w:rPr>
      </w:pPr>
      <w:r w:rsidRPr="00890130">
        <w:rPr>
          <w:rFonts w:asciiTheme="minorHAnsi" w:eastAsia="Arial" w:hAnsiTheme="minorHAnsi" w:cstheme="minorHAnsi"/>
          <w:lang w:eastAsia="en-US"/>
        </w:rPr>
        <w:t>sbc-vpc-1az1sub</w:t>
      </w:r>
    </w:p>
    <w:p w14:paraId="12EC1680" w14:textId="6DBA8155" w:rsidR="00196A6D" w:rsidRPr="00890130" w:rsidRDefault="00451EAA" w:rsidP="00196A6D">
      <w:pPr>
        <w:pStyle w:val="CGBodytext"/>
        <w:numPr>
          <w:ilvl w:val="0"/>
          <w:numId w:val="40"/>
        </w:numPr>
        <w:rPr>
          <w:rFonts w:asciiTheme="minorHAnsi" w:eastAsia="Arial" w:hAnsiTheme="minorHAnsi" w:cstheme="minorHAnsi"/>
          <w:lang w:eastAsia="en-US"/>
        </w:rPr>
      </w:pPr>
      <w:r w:rsidRPr="00890130">
        <w:rPr>
          <w:rFonts w:asciiTheme="minorHAnsi" w:eastAsia="Arial" w:hAnsiTheme="minorHAnsi" w:cstheme="minorHAnsi"/>
          <w:lang w:eastAsia="en-US"/>
        </w:rPr>
        <w:t>sbc-portfolio-1az1sub</w:t>
      </w:r>
    </w:p>
    <w:p w14:paraId="270090A4" w14:textId="77777777" w:rsidR="00196A6D" w:rsidRPr="00890130" w:rsidRDefault="00196A6D" w:rsidP="00196A6D">
      <w:pPr>
        <w:pStyle w:val="CGBodytext"/>
        <w:ind w:left="720"/>
        <w:rPr>
          <w:rFonts w:asciiTheme="minorHAnsi" w:eastAsia="Arial" w:hAnsiTheme="minorHAnsi" w:cstheme="minorHAnsi"/>
          <w:lang w:eastAsia="en-US"/>
        </w:rPr>
      </w:pPr>
    </w:p>
    <w:p w14:paraId="30A30AB4" w14:textId="3C241FDE" w:rsidR="00196A6D" w:rsidRPr="00890130" w:rsidRDefault="00196A6D" w:rsidP="00196A6D">
      <w:pPr>
        <w:pStyle w:val="CGHeading2-outlined"/>
        <w:numPr>
          <w:ilvl w:val="0"/>
          <w:numId w:val="41"/>
        </w:numPr>
        <w:spacing w:before="0" w:after="160" w:line="259" w:lineRule="auto"/>
        <w:rPr>
          <w:rFonts w:asciiTheme="minorHAnsi" w:eastAsia="Arial" w:hAnsiTheme="minorHAnsi" w:cstheme="minorHAnsi"/>
          <w:b/>
          <w:bCs/>
          <w:color w:val="auto"/>
          <w:sz w:val="24"/>
          <w:lang w:eastAsia="en-US"/>
        </w:rPr>
      </w:pPr>
      <w:r w:rsidRPr="00890130">
        <w:rPr>
          <w:rFonts w:asciiTheme="minorHAnsi" w:eastAsia="Arial" w:hAnsiTheme="minorHAnsi" w:cstheme="minorHAnsi"/>
          <w:b/>
          <w:bCs/>
          <w:color w:val="auto"/>
          <w:sz w:val="24"/>
          <w:lang w:eastAsia="en-US"/>
        </w:rPr>
        <w:t>sbc-</w:t>
      </w:r>
      <w:r w:rsidR="00BA5ABD" w:rsidRPr="00890130">
        <w:rPr>
          <w:rFonts w:asciiTheme="minorHAnsi" w:eastAsia="Arial" w:hAnsiTheme="minorHAnsi" w:cstheme="minorHAnsi"/>
          <w:b/>
          <w:bCs/>
          <w:color w:val="auto"/>
          <w:sz w:val="24"/>
          <w:lang w:eastAsia="en-US"/>
        </w:rPr>
        <w:t>2</w:t>
      </w:r>
      <w:r w:rsidRPr="00890130">
        <w:rPr>
          <w:rFonts w:asciiTheme="minorHAnsi" w:eastAsia="Arial" w:hAnsiTheme="minorHAnsi" w:cstheme="minorHAnsi"/>
          <w:b/>
          <w:bCs/>
          <w:color w:val="auto"/>
          <w:sz w:val="24"/>
          <w:lang w:eastAsia="en-US"/>
        </w:rPr>
        <w:t>az</w:t>
      </w:r>
      <w:r w:rsidR="00BA5ABD" w:rsidRPr="00890130">
        <w:rPr>
          <w:rFonts w:asciiTheme="minorHAnsi" w:eastAsia="Arial" w:hAnsiTheme="minorHAnsi" w:cstheme="minorHAnsi"/>
          <w:b/>
          <w:bCs/>
          <w:color w:val="auto"/>
          <w:sz w:val="24"/>
          <w:lang w:eastAsia="en-US"/>
        </w:rPr>
        <w:t>2</w:t>
      </w:r>
      <w:r w:rsidRPr="00890130">
        <w:rPr>
          <w:rFonts w:asciiTheme="minorHAnsi" w:eastAsia="Arial" w:hAnsiTheme="minorHAnsi" w:cstheme="minorHAnsi"/>
          <w:b/>
          <w:bCs/>
          <w:color w:val="auto"/>
          <w:sz w:val="24"/>
          <w:lang w:eastAsia="en-US"/>
        </w:rPr>
        <w:t xml:space="preserve">sub </w:t>
      </w:r>
    </w:p>
    <w:p w14:paraId="79DE698A" w14:textId="3601FC8C" w:rsidR="00196A6D" w:rsidRPr="00890130" w:rsidRDefault="00B30ED1" w:rsidP="00196A6D">
      <w:pPr>
        <w:pStyle w:val="CGHeading2-outlined"/>
        <w:numPr>
          <w:ilvl w:val="0"/>
          <w:numId w:val="0"/>
        </w:numPr>
        <w:spacing w:before="0" w:after="160" w:line="259" w:lineRule="auto"/>
        <w:ind w:left="720"/>
        <w:rPr>
          <w:rFonts w:asciiTheme="minorHAnsi" w:eastAsia="Arial" w:hAnsiTheme="minorHAnsi" w:cstheme="minorHAnsi"/>
          <w:b/>
          <w:bCs/>
          <w:color w:val="auto"/>
          <w:sz w:val="24"/>
          <w:lang w:eastAsia="en-US"/>
        </w:rPr>
      </w:pPr>
      <w:r w:rsidRPr="00890130">
        <w:rPr>
          <w:rFonts w:asciiTheme="minorHAnsi" w:eastAsia="Arial" w:hAnsiTheme="minorHAnsi" w:cstheme="minorHAnsi"/>
          <w:b/>
          <w:bCs/>
          <w:color w:val="auto"/>
          <w:sz w:val="24"/>
          <w:lang w:eastAsia="en-US"/>
        </w:rPr>
        <w:object w:dxaOrig="1600" w:dyaOrig="831" w14:anchorId="3D2E5865">
          <v:shape id="_x0000_i1030" type="#_x0000_t75" style="width:80pt;height:41.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Package" ShapeID="_x0000_i1030" DrawAspect="Content" ObjectID="_1722679730" r:id="rId73"/>
        </w:object>
      </w:r>
    </w:p>
    <w:p w14:paraId="6483BE47" w14:textId="06CDBB3B" w:rsidR="00196A6D" w:rsidRPr="00890130" w:rsidRDefault="00196A6D" w:rsidP="00196A6D">
      <w:pPr>
        <w:pStyle w:val="CGBodytext"/>
        <w:numPr>
          <w:ilvl w:val="0"/>
          <w:numId w:val="40"/>
        </w:numPr>
        <w:rPr>
          <w:rFonts w:asciiTheme="minorHAnsi" w:eastAsia="Arial" w:hAnsiTheme="minorHAnsi" w:cstheme="minorHAnsi"/>
          <w:lang w:eastAsia="en-US"/>
        </w:rPr>
      </w:pPr>
      <w:r w:rsidRPr="00890130">
        <w:rPr>
          <w:rFonts w:asciiTheme="minorHAnsi" w:eastAsia="Arial" w:hAnsiTheme="minorHAnsi" w:cstheme="minorHAnsi"/>
          <w:lang w:eastAsia="en-US"/>
        </w:rPr>
        <w:t>sbc-vpc-</w:t>
      </w:r>
      <w:r w:rsidR="00F77410" w:rsidRPr="00890130">
        <w:rPr>
          <w:rFonts w:asciiTheme="minorHAnsi" w:eastAsia="Arial" w:hAnsiTheme="minorHAnsi" w:cstheme="minorHAnsi"/>
          <w:lang w:eastAsia="en-US"/>
        </w:rPr>
        <w:t>2</w:t>
      </w:r>
      <w:r w:rsidRPr="00890130">
        <w:rPr>
          <w:rFonts w:asciiTheme="minorHAnsi" w:eastAsia="Arial" w:hAnsiTheme="minorHAnsi" w:cstheme="minorHAnsi"/>
          <w:lang w:eastAsia="en-US"/>
        </w:rPr>
        <w:t>az</w:t>
      </w:r>
      <w:r w:rsidR="00F77410" w:rsidRPr="00890130">
        <w:rPr>
          <w:rFonts w:asciiTheme="minorHAnsi" w:eastAsia="Arial" w:hAnsiTheme="minorHAnsi" w:cstheme="minorHAnsi"/>
          <w:lang w:eastAsia="en-US"/>
        </w:rPr>
        <w:t>2</w:t>
      </w:r>
      <w:r w:rsidRPr="00890130">
        <w:rPr>
          <w:rFonts w:asciiTheme="minorHAnsi" w:eastAsia="Arial" w:hAnsiTheme="minorHAnsi" w:cstheme="minorHAnsi"/>
          <w:lang w:eastAsia="en-US"/>
        </w:rPr>
        <w:t>sub</w:t>
      </w:r>
    </w:p>
    <w:p w14:paraId="2D27A068" w14:textId="7AC7B88A" w:rsidR="00196A6D" w:rsidRPr="00890130" w:rsidRDefault="00196A6D" w:rsidP="00196A6D">
      <w:pPr>
        <w:pStyle w:val="CGBodytext"/>
        <w:numPr>
          <w:ilvl w:val="0"/>
          <w:numId w:val="40"/>
        </w:numPr>
        <w:rPr>
          <w:rFonts w:asciiTheme="minorHAnsi" w:eastAsia="Arial" w:hAnsiTheme="minorHAnsi" w:cstheme="minorHAnsi"/>
          <w:lang w:eastAsia="en-US"/>
        </w:rPr>
      </w:pPr>
      <w:r w:rsidRPr="00890130">
        <w:rPr>
          <w:rFonts w:asciiTheme="minorHAnsi" w:eastAsia="Arial" w:hAnsiTheme="minorHAnsi" w:cstheme="minorHAnsi"/>
          <w:lang w:eastAsia="en-US"/>
        </w:rPr>
        <w:t>sbc-portfolio-</w:t>
      </w:r>
      <w:r w:rsidR="00F77410" w:rsidRPr="00890130">
        <w:rPr>
          <w:rFonts w:asciiTheme="minorHAnsi" w:eastAsia="Arial" w:hAnsiTheme="minorHAnsi" w:cstheme="minorHAnsi"/>
          <w:lang w:eastAsia="en-US"/>
        </w:rPr>
        <w:t>2</w:t>
      </w:r>
      <w:r w:rsidRPr="00890130">
        <w:rPr>
          <w:rFonts w:asciiTheme="minorHAnsi" w:eastAsia="Arial" w:hAnsiTheme="minorHAnsi" w:cstheme="minorHAnsi"/>
          <w:lang w:eastAsia="en-US"/>
        </w:rPr>
        <w:t>az</w:t>
      </w:r>
      <w:r w:rsidR="00F77410" w:rsidRPr="00890130">
        <w:rPr>
          <w:rFonts w:asciiTheme="minorHAnsi" w:eastAsia="Arial" w:hAnsiTheme="minorHAnsi" w:cstheme="minorHAnsi"/>
          <w:lang w:eastAsia="en-US"/>
        </w:rPr>
        <w:t>2</w:t>
      </w:r>
      <w:r w:rsidRPr="00890130">
        <w:rPr>
          <w:rFonts w:asciiTheme="minorHAnsi" w:eastAsia="Arial" w:hAnsiTheme="minorHAnsi" w:cstheme="minorHAnsi"/>
          <w:lang w:eastAsia="en-US"/>
        </w:rPr>
        <w:t>sub</w:t>
      </w:r>
    </w:p>
    <w:p w14:paraId="719D46EC" w14:textId="77777777" w:rsidR="00451EAA" w:rsidRPr="00890130" w:rsidRDefault="00451EAA" w:rsidP="00451EAA">
      <w:pPr>
        <w:pStyle w:val="CGBodytext"/>
        <w:rPr>
          <w:rFonts w:asciiTheme="minorHAnsi" w:eastAsia="Arial" w:hAnsiTheme="minorHAnsi" w:cstheme="minorHAnsi"/>
          <w:lang w:eastAsia="en-US"/>
        </w:rPr>
      </w:pPr>
    </w:p>
    <w:p w14:paraId="35B45A53" w14:textId="67AA6C0D" w:rsidR="00B30ED1" w:rsidRPr="00890130" w:rsidRDefault="00B30ED1" w:rsidP="00B30ED1">
      <w:pPr>
        <w:pStyle w:val="CGHeading2-outlined"/>
        <w:numPr>
          <w:ilvl w:val="0"/>
          <w:numId w:val="41"/>
        </w:numPr>
        <w:spacing w:before="0" w:after="160" w:line="259" w:lineRule="auto"/>
        <w:rPr>
          <w:rFonts w:asciiTheme="minorHAnsi" w:eastAsia="Arial" w:hAnsiTheme="minorHAnsi" w:cstheme="minorHAnsi"/>
          <w:b/>
          <w:bCs/>
          <w:color w:val="auto"/>
          <w:sz w:val="24"/>
          <w:lang w:eastAsia="en-US"/>
        </w:rPr>
      </w:pPr>
      <w:r w:rsidRPr="00890130">
        <w:rPr>
          <w:rFonts w:asciiTheme="minorHAnsi" w:eastAsia="Arial" w:hAnsiTheme="minorHAnsi" w:cstheme="minorHAnsi"/>
          <w:b/>
          <w:bCs/>
          <w:color w:val="auto"/>
          <w:sz w:val="24"/>
          <w:lang w:eastAsia="en-US"/>
        </w:rPr>
        <w:t>sbc-2az</w:t>
      </w:r>
      <w:r w:rsidR="00791656" w:rsidRPr="00890130">
        <w:rPr>
          <w:rFonts w:asciiTheme="minorHAnsi" w:eastAsia="Arial" w:hAnsiTheme="minorHAnsi" w:cstheme="minorHAnsi"/>
          <w:b/>
          <w:bCs/>
          <w:color w:val="auto"/>
          <w:sz w:val="24"/>
          <w:lang w:eastAsia="en-US"/>
        </w:rPr>
        <w:t>4</w:t>
      </w:r>
      <w:r w:rsidRPr="00890130">
        <w:rPr>
          <w:rFonts w:asciiTheme="minorHAnsi" w:eastAsia="Arial" w:hAnsiTheme="minorHAnsi" w:cstheme="minorHAnsi"/>
          <w:b/>
          <w:bCs/>
          <w:color w:val="auto"/>
          <w:sz w:val="24"/>
          <w:lang w:eastAsia="en-US"/>
        </w:rPr>
        <w:t xml:space="preserve">sub </w:t>
      </w:r>
    </w:p>
    <w:p w14:paraId="62F9F1F3" w14:textId="254D1958" w:rsidR="00B30ED1" w:rsidRPr="00890130" w:rsidRDefault="00533086" w:rsidP="00B30ED1">
      <w:pPr>
        <w:pStyle w:val="CGHeading2-outlined"/>
        <w:numPr>
          <w:ilvl w:val="0"/>
          <w:numId w:val="0"/>
        </w:numPr>
        <w:spacing w:before="0" w:after="160" w:line="259" w:lineRule="auto"/>
        <w:ind w:left="720"/>
        <w:rPr>
          <w:rFonts w:asciiTheme="minorHAnsi" w:eastAsia="Arial" w:hAnsiTheme="minorHAnsi" w:cstheme="minorHAnsi"/>
          <w:b/>
          <w:bCs/>
          <w:color w:val="auto"/>
          <w:sz w:val="24"/>
          <w:lang w:eastAsia="en-US"/>
        </w:rPr>
      </w:pPr>
      <w:r w:rsidRPr="00890130">
        <w:rPr>
          <w:rFonts w:asciiTheme="minorHAnsi" w:eastAsia="Arial" w:hAnsiTheme="minorHAnsi" w:cstheme="minorHAnsi"/>
          <w:b/>
          <w:bCs/>
          <w:color w:val="auto"/>
          <w:sz w:val="24"/>
          <w:lang w:eastAsia="en-US"/>
        </w:rPr>
        <w:object w:dxaOrig="1600" w:dyaOrig="831" w14:anchorId="3FBF347B">
          <v:shape id="_x0000_i1031" type="#_x0000_t75" style="width:80pt;height:41.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Package" ShapeID="_x0000_i1031" DrawAspect="Content" ObjectID="_1722679731" r:id="rId75"/>
        </w:object>
      </w:r>
    </w:p>
    <w:p w14:paraId="29C3E247" w14:textId="55B94E1B" w:rsidR="00B30ED1" w:rsidRPr="00890130" w:rsidRDefault="00B30ED1" w:rsidP="00B30ED1">
      <w:pPr>
        <w:pStyle w:val="CGBodytext"/>
        <w:numPr>
          <w:ilvl w:val="0"/>
          <w:numId w:val="40"/>
        </w:numPr>
        <w:rPr>
          <w:rFonts w:asciiTheme="minorHAnsi" w:eastAsia="Arial" w:hAnsiTheme="minorHAnsi" w:cstheme="minorHAnsi"/>
          <w:lang w:eastAsia="en-US"/>
        </w:rPr>
      </w:pPr>
      <w:r w:rsidRPr="00890130">
        <w:rPr>
          <w:rFonts w:asciiTheme="minorHAnsi" w:eastAsia="Arial" w:hAnsiTheme="minorHAnsi" w:cstheme="minorHAnsi"/>
          <w:lang w:eastAsia="en-US"/>
        </w:rPr>
        <w:t>sbc-vpc-</w:t>
      </w:r>
      <w:r w:rsidR="00803E4C" w:rsidRPr="00890130">
        <w:rPr>
          <w:rFonts w:asciiTheme="minorHAnsi" w:eastAsia="Arial" w:hAnsiTheme="minorHAnsi" w:cstheme="minorHAnsi"/>
          <w:lang w:eastAsia="en-US"/>
        </w:rPr>
        <w:t>2</w:t>
      </w:r>
      <w:r w:rsidRPr="00890130">
        <w:rPr>
          <w:rFonts w:asciiTheme="minorHAnsi" w:eastAsia="Arial" w:hAnsiTheme="minorHAnsi" w:cstheme="minorHAnsi"/>
          <w:lang w:eastAsia="en-US"/>
        </w:rPr>
        <w:t>az</w:t>
      </w:r>
      <w:r w:rsidR="00803E4C" w:rsidRPr="00890130">
        <w:rPr>
          <w:rFonts w:asciiTheme="minorHAnsi" w:eastAsia="Arial" w:hAnsiTheme="minorHAnsi" w:cstheme="minorHAnsi"/>
          <w:lang w:eastAsia="en-US"/>
        </w:rPr>
        <w:t>4</w:t>
      </w:r>
      <w:r w:rsidRPr="00890130">
        <w:rPr>
          <w:rFonts w:asciiTheme="minorHAnsi" w:eastAsia="Arial" w:hAnsiTheme="minorHAnsi" w:cstheme="minorHAnsi"/>
          <w:lang w:eastAsia="en-US"/>
        </w:rPr>
        <w:t>sub</w:t>
      </w:r>
    </w:p>
    <w:p w14:paraId="54FCF541" w14:textId="2FEBE631" w:rsidR="004D65BD" w:rsidRPr="00890130" w:rsidRDefault="00B30ED1" w:rsidP="009C6207">
      <w:pPr>
        <w:pStyle w:val="CGBodytext"/>
        <w:numPr>
          <w:ilvl w:val="0"/>
          <w:numId w:val="40"/>
        </w:numPr>
        <w:rPr>
          <w:rFonts w:asciiTheme="minorHAnsi" w:eastAsia="Arial" w:hAnsiTheme="minorHAnsi" w:cstheme="minorHAnsi"/>
          <w:lang w:eastAsia="en-US"/>
        </w:rPr>
      </w:pPr>
      <w:r w:rsidRPr="00890130">
        <w:rPr>
          <w:rFonts w:asciiTheme="minorHAnsi" w:eastAsia="Arial" w:hAnsiTheme="minorHAnsi" w:cstheme="minorHAnsi"/>
          <w:lang w:eastAsia="en-US"/>
        </w:rPr>
        <w:t>sbc-portfolio-</w:t>
      </w:r>
      <w:r w:rsidR="00803E4C" w:rsidRPr="00890130">
        <w:rPr>
          <w:rFonts w:asciiTheme="minorHAnsi" w:eastAsia="Arial" w:hAnsiTheme="minorHAnsi" w:cstheme="minorHAnsi"/>
          <w:lang w:eastAsia="en-US"/>
        </w:rPr>
        <w:t>2</w:t>
      </w:r>
      <w:r w:rsidRPr="00890130">
        <w:rPr>
          <w:rFonts w:asciiTheme="minorHAnsi" w:eastAsia="Arial" w:hAnsiTheme="minorHAnsi" w:cstheme="minorHAnsi"/>
          <w:lang w:eastAsia="en-US"/>
        </w:rPr>
        <w:t>az</w:t>
      </w:r>
      <w:r w:rsidR="00803E4C" w:rsidRPr="00890130">
        <w:rPr>
          <w:rFonts w:asciiTheme="minorHAnsi" w:eastAsia="Arial" w:hAnsiTheme="minorHAnsi" w:cstheme="minorHAnsi"/>
          <w:lang w:eastAsia="en-US"/>
        </w:rPr>
        <w:t>4</w:t>
      </w:r>
      <w:r w:rsidRPr="00890130">
        <w:rPr>
          <w:rFonts w:asciiTheme="minorHAnsi" w:eastAsia="Arial" w:hAnsiTheme="minorHAnsi" w:cstheme="minorHAnsi"/>
          <w:lang w:eastAsia="en-US"/>
        </w:rPr>
        <w:t>sub</w:t>
      </w:r>
    </w:p>
    <w:p w14:paraId="6C11145D" w14:textId="418A5A99" w:rsidR="00C15D6A" w:rsidRPr="00890130" w:rsidRDefault="007F482D" w:rsidP="00A46A10">
      <w:pPr>
        <w:pStyle w:val="DocumentHeadingLevel1"/>
        <w:ind w:left="720"/>
        <w:rPr>
          <w:rFonts w:asciiTheme="minorHAnsi" w:hAnsiTheme="minorHAnsi" w:cstheme="minorHAnsi"/>
          <w:color w:val="00B0F0"/>
        </w:rPr>
      </w:pPr>
      <w:bookmarkStart w:id="23" w:name="_Toc112058154"/>
      <w:r w:rsidRPr="00890130">
        <w:rPr>
          <w:rFonts w:asciiTheme="minorHAnsi" w:hAnsiTheme="minorHAnsi" w:cstheme="minorHAnsi"/>
          <w:color w:val="00B0F0"/>
        </w:rPr>
        <w:t xml:space="preserve">Document </w:t>
      </w:r>
      <w:r w:rsidR="00DD7700" w:rsidRPr="00890130">
        <w:rPr>
          <w:rFonts w:asciiTheme="minorHAnsi" w:hAnsiTheme="minorHAnsi" w:cstheme="minorHAnsi"/>
          <w:color w:val="00B0F0"/>
        </w:rPr>
        <w:t>Control</w:t>
      </w:r>
      <w:r w:rsidR="00C62B7F" w:rsidRPr="00890130">
        <w:rPr>
          <w:rFonts w:asciiTheme="minorHAnsi" w:hAnsiTheme="minorHAnsi" w:cstheme="minorHAnsi"/>
          <w:color w:val="00B0F0"/>
        </w:rPr>
        <w:t xml:space="preserve"> -</w:t>
      </w:r>
      <w:r w:rsidR="00DD7700" w:rsidRPr="00890130">
        <w:rPr>
          <w:rFonts w:asciiTheme="minorHAnsi" w:hAnsiTheme="minorHAnsi" w:cstheme="minorHAnsi"/>
          <w:color w:val="00B0F0"/>
        </w:rPr>
        <w:t xml:space="preserve"> Version History</w:t>
      </w:r>
      <w:bookmarkEnd w:id="23"/>
    </w:p>
    <w:tbl>
      <w:tblPr>
        <w:tblW w:w="10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7"/>
        <w:gridCol w:w="1440"/>
        <w:gridCol w:w="1931"/>
        <w:gridCol w:w="1358"/>
        <w:gridCol w:w="867"/>
        <w:gridCol w:w="726"/>
        <w:gridCol w:w="3240"/>
      </w:tblGrid>
      <w:tr w:rsidR="00C62B7F" w:rsidRPr="00890130" w14:paraId="459A6492" w14:textId="77777777" w:rsidTr="00E01452">
        <w:trPr>
          <w:cantSplit/>
          <w:trHeight w:val="413"/>
        </w:trPr>
        <w:tc>
          <w:tcPr>
            <w:tcW w:w="10439" w:type="dxa"/>
            <w:gridSpan w:val="7"/>
            <w:shd w:val="clear" w:color="auto" w:fill="BFBFBF"/>
          </w:tcPr>
          <w:bookmarkEnd w:id="9"/>
          <w:bookmarkEnd w:id="10"/>
          <w:p w14:paraId="2DBCF89D" w14:textId="35091081" w:rsidR="002A167C" w:rsidRPr="00890130" w:rsidRDefault="002A167C" w:rsidP="00467891">
            <w:pPr>
              <w:spacing w:line="360" w:lineRule="auto"/>
              <w:ind w:right="231"/>
              <w:jc w:val="left"/>
              <w:rPr>
                <w:rFonts w:asciiTheme="minorHAnsi" w:hAnsiTheme="minorHAnsi" w:cstheme="minorHAnsi"/>
                <w:sz w:val="20"/>
              </w:rPr>
            </w:pPr>
            <w:r w:rsidRPr="00890130">
              <w:rPr>
                <w:rFonts w:asciiTheme="minorHAnsi" w:hAnsiTheme="minorHAnsi" w:cstheme="minorHAnsi"/>
                <w:b/>
                <w:bCs/>
                <w:sz w:val="20"/>
              </w:rPr>
              <w:t>AMENDMENT LOG</w:t>
            </w:r>
          </w:p>
        </w:tc>
      </w:tr>
      <w:tr w:rsidR="00C62B7F" w:rsidRPr="00890130" w14:paraId="65B68629" w14:textId="77777777" w:rsidTr="009762D5">
        <w:trPr>
          <w:trHeight w:val="350"/>
        </w:trPr>
        <w:tc>
          <w:tcPr>
            <w:tcW w:w="877" w:type="dxa"/>
          </w:tcPr>
          <w:p w14:paraId="4F10FE18" w14:textId="77777777" w:rsidR="002A167C" w:rsidRPr="00890130" w:rsidRDefault="002A167C" w:rsidP="000460E7">
            <w:pPr>
              <w:pStyle w:val="Bodytext0"/>
              <w:jc w:val="left"/>
              <w:rPr>
                <w:rFonts w:asciiTheme="minorHAnsi" w:hAnsiTheme="minorHAnsi" w:cstheme="minorHAnsi"/>
                <w:b/>
                <w:bCs/>
                <w:szCs w:val="18"/>
              </w:rPr>
            </w:pPr>
            <w:r w:rsidRPr="00890130">
              <w:rPr>
                <w:rFonts w:asciiTheme="minorHAnsi" w:hAnsiTheme="minorHAnsi" w:cstheme="minorHAnsi"/>
                <w:b/>
                <w:bCs/>
                <w:szCs w:val="18"/>
              </w:rPr>
              <w:t>Version</w:t>
            </w:r>
          </w:p>
        </w:tc>
        <w:tc>
          <w:tcPr>
            <w:tcW w:w="1440" w:type="dxa"/>
          </w:tcPr>
          <w:p w14:paraId="59F0BC61" w14:textId="77777777" w:rsidR="002A167C" w:rsidRPr="00890130" w:rsidRDefault="002A167C" w:rsidP="000460E7">
            <w:pPr>
              <w:pStyle w:val="Bodytext0"/>
              <w:jc w:val="left"/>
              <w:rPr>
                <w:rFonts w:asciiTheme="minorHAnsi" w:hAnsiTheme="minorHAnsi" w:cstheme="minorHAnsi"/>
                <w:b/>
                <w:bCs/>
                <w:szCs w:val="18"/>
              </w:rPr>
            </w:pPr>
            <w:r w:rsidRPr="00890130">
              <w:rPr>
                <w:rFonts w:asciiTheme="minorHAnsi" w:hAnsiTheme="minorHAnsi" w:cstheme="minorHAnsi"/>
                <w:b/>
                <w:bCs/>
                <w:szCs w:val="18"/>
              </w:rPr>
              <w:t>Date</w:t>
            </w:r>
          </w:p>
          <w:p w14:paraId="0377B108" w14:textId="61083886" w:rsidR="002A167C" w:rsidRPr="00890130" w:rsidRDefault="00D44690" w:rsidP="000460E7">
            <w:pPr>
              <w:pStyle w:val="Bodytext0"/>
              <w:jc w:val="left"/>
              <w:rPr>
                <w:rFonts w:asciiTheme="minorHAnsi" w:hAnsiTheme="minorHAnsi" w:cstheme="minorHAnsi"/>
                <w:b/>
                <w:bCs/>
                <w:szCs w:val="18"/>
              </w:rPr>
            </w:pPr>
            <w:r w:rsidRPr="00890130">
              <w:rPr>
                <w:rFonts w:asciiTheme="minorHAnsi" w:hAnsiTheme="minorHAnsi" w:cstheme="minorHAnsi"/>
                <w:b/>
                <w:bCs/>
                <w:szCs w:val="18"/>
              </w:rPr>
              <w:t>dd-</w:t>
            </w:r>
            <w:r w:rsidR="002A167C" w:rsidRPr="00890130">
              <w:rPr>
                <w:rFonts w:asciiTheme="minorHAnsi" w:hAnsiTheme="minorHAnsi" w:cstheme="minorHAnsi"/>
                <w:b/>
                <w:bCs/>
                <w:szCs w:val="18"/>
              </w:rPr>
              <w:t>mmm</w:t>
            </w:r>
            <w:r w:rsidRPr="00890130">
              <w:rPr>
                <w:rFonts w:asciiTheme="minorHAnsi" w:hAnsiTheme="minorHAnsi" w:cstheme="minorHAnsi"/>
                <w:b/>
                <w:bCs/>
                <w:szCs w:val="18"/>
              </w:rPr>
              <w:t>-</w:t>
            </w:r>
            <w:r w:rsidR="002A167C" w:rsidRPr="00890130">
              <w:rPr>
                <w:rFonts w:asciiTheme="minorHAnsi" w:hAnsiTheme="minorHAnsi" w:cstheme="minorHAnsi"/>
                <w:b/>
                <w:bCs/>
                <w:szCs w:val="18"/>
              </w:rPr>
              <w:t>yyyy</w:t>
            </w:r>
          </w:p>
        </w:tc>
        <w:tc>
          <w:tcPr>
            <w:tcW w:w="1931" w:type="dxa"/>
          </w:tcPr>
          <w:p w14:paraId="21CF2094" w14:textId="2BA91713" w:rsidR="002A167C" w:rsidRPr="00890130" w:rsidRDefault="002A167C" w:rsidP="000460E7">
            <w:pPr>
              <w:pStyle w:val="Bodytext0"/>
              <w:jc w:val="left"/>
              <w:rPr>
                <w:rFonts w:asciiTheme="minorHAnsi" w:hAnsiTheme="minorHAnsi" w:cstheme="minorHAnsi"/>
                <w:b/>
                <w:bCs/>
                <w:szCs w:val="18"/>
              </w:rPr>
            </w:pPr>
            <w:r w:rsidRPr="00890130">
              <w:rPr>
                <w:rFonts w:asciiTheme="minorHAnsi" w:hAnsiTheme="minorHAnsi" w:cstheme="minorHAnsi"/>
                <w:b/>
                <w:bCs/>
                <w:szCs w:val="18"/>
              </w:rPr>
              <w:t>Prepared By</w:t>
            </w:r>
          </w:p>
        </w:tc>
        <w:tc>
          <w:tcPr>
            <w:tcW w:w="1358" w:type="dxa"/>
          </w:tcPr>
          <w:p w14:paraId="07CD5A40" w14:textId="5E342B05" w:rsidR="002A167C" w:rsidRPr="00890130" w:rsidRDefault="00761EBD" w:rsidP="000460E7">
            <w:pPr>
              <w:pStyle w:val="Bodytext0"/>
              <w:jc w:val="left"/>
              <w:rPr>
                <w:rFonts w:asciiTheme="minorHAnsi" w:hAnsiTheme="minorHAnsi" w:cstheme="minorHAnsi"/>
                <w:b/>
                <w:bCs/>
                <w:szCs w:val="18"/>
              </w:rPr>
            </w:pPr>
            <w:r w:rsidRPr="00890130">
              <w:rPr>
                <w:rFonts w:asciiTheme="minorHAnsi" w:hAnsiTheme="minorHAnsi" w:cstheme="minorHAnsi"/>
                <w:b/>
                <w:bCs/>
                <w:szCs w:val="18"/>
              </w:rPr>
              <w:t>Reviewed</w:t>
            </w:r>
            <w:r w:rsidR="00D86A54" w:rsidRPr="00890130">
              <w:rPr>
                <w:rFonts w:asciiTheme="minorHAnsi" w:hAnsiTheme="minorHAnsi" w:cstheme="minorHAnsi"/>
                <w:b/>
                <w:bCs/>
                <w:szCs w:val="18"/>
              </w:rPr>
              <w:t xml:space="preserve"> By</w:t>
            </w:r>
          </w:p>
        </w:tc>
        <w:tc>
          <w:tcPr>
            <w:tcW w:w="867" w:type="dxa"/>
          </w:tcPr>
          <w:p w14:paraId="222188BD" w14:textId="73C5D6C6" w:rsidR="002A167C" w:rsidRPr="00890130" w:rsidRDefault="002A167C" w:rsidP="000460E7">
            <w:pPr>
              <w:pStyle w:val="Bodytext0"/>
              <w:jc w:val="left"/>
              <w:rPr>
                <w:rFonts w:asciiTheme="minorHAnsi" w:hAnsiTheme="minorHAnsi" w:cstheme="minorHAnsi"/>
                <w:b/>
                <w:bCs/>
                <w:szCs w:val="18"/>
              </w:rPr>
            </w:pPr>
            <w:r w:rsidRPr="00890130">
              <w:rPr>
                <w:rFonts w:asciiTheme="minorHAnsi" w:hAnsiTheme="minorHAnsi" w:cstheme="minorHAnsi"/>
                <w:b/>
                <w:bCs/>
                <w:szCs w:val="18"/>
              </w:rPr>
              <w:t>Section</w:t>
            </w:r>
          </w:p>
        </w:tc>
        <w:tc>
          <w:tcPr>
            <w:tcW w:w="726" w:type="dxa"/>
          </w:tcPr>
          <w:p w14:paraId="7B876C42" w14:textId="77777777" w:rsidR="002A167C" w:rsidRPr="00890130" w:rsidRDefault="002A167C" w:rsidP="000460E7">
            <w:pPr>
              <w:pStyle w:val="Bodytext0"/>
              <w:jc w:val="left"/>
              <w:rPr>
                <w:rFonts w:asciiTheme="minorHAnsi" w:hAnsiTheme="minorHAnsi" w:cstheme="minorHAnsi"/>
                <w:b/>
                <w:bCs/>
                <w:szCs w:val="18"/>
              </w:rPr>
            </w:pPr>
            <w:r w:rsidRPr="00890130">
              <w:rPr>
                <w:rFonts w:asciiTheme="minorHAnsi" w:hAnsiTheme="minorHAnsi" w:cstheme="minorHAnsi"/>
                <w:b/>
                <w:bCs/>
                <w:szCs w:val="18"/>
              </w:rPr>
              <w:t>A/M/D</w:t>
            </w:r>
          </w:p>
        </w:tc>
        <w:tc>
          <w:tcPr>
            <w:tcW w:w="3240" w:type="dxa"/>
          </w:tcPr>
          <w:p w14:paraId="1551299F" w14:textId="77777777" w:rsidR="002A167C" w:rsidRPr="00890130" w:rsidRDefault="002A167C" w:rsidP="000460E7">
            <w:pPr>
              <w:pStyle w:val="Bodytext0"/>
              <w:jc w:val="left"/>
              <w:rPr>
                <w:rFonts w:asciiTheme="minorHAnsi" w:hAnsiTheme="minorHAnsi" w:cstheme="minorHAnsi"/>
                <w:b/>
                <w:bCs/>
                <w:szCs w:val="18"/>
              </w:rPr>
            </w:pPr>
            <w:r w:rsidRPr="00890130">
              <w:rPr>
                <w:rFonts w:asciiTheme="minorHAnsi" w:hAnsiTheme="minorHAnsi" w:cstheme="minorHAnsi"/>
                <w:b/>
                <w:bCs/>
                <w:szCs w:val="18"/>
              </w:rPr>
              <w:t>Brief Description of change</w:t>
            </w:r>
          </w:p>
        </w:tc>
      </w:tr>
      <w:tr w:rsidR="00612AE2" w:rsidRPr="00890130" w14:paraId="1B802960" w14:textId="77777777" w:rsidTr="009762D5">
        <w:trPr>
          <w:trHeight w:val="575"/>
        </w:trPr>
        <w:tc>
          <w:tcPr>
            <w:tcW w:w="877" w:type="dxa"/>
          </w:tcPr>
          <w:p w14:paraId="2F80EE7B" w14:textId="0F15096A" w:rsidR="00612AE2" w:rsidRPr="00890130" w:rsidRDefault="00612AE2" w:rsidP="00D12800">
            <w:pPr>
              <w:pStyle w:val="Bodytext0"/>
              <w:jc w:val="left"/>
              <w:rPr>
                <w:rFonts w:asciiTheme="minorHAnsi" w:hAnsiTheme="minorHAnsi" w:cstheme="minorHAnsi"/>
                <w:sz w:val="20"/>
                <w:szCs w:val="20"/>
              </w:rPr>
            </w:pPr>
            <w:r w:rsidRPr="00890130">
              <w:rPr>
                <w:rFonts w:asciiTheme="minorHAnsi" w:hAnsiTheme="minorHAnsi" w:cstheme="minorHAnsi"/>
                <w:sz w:val="20"/>
                <w:szCs w:val="20"/>
              </w:rPr>
              <w:t>1.0</w:t>
            </w:r>
          </w:p>
        </w:tc>
        <w:tc>
          <w:tcPr>
            <w:tcW w:w="1440" w:type="dxa"/>
          </w:tcPr>
          <w:p w14:paraId="0049A9C6" w14:textId="0F72F99D" w:rsidR="00612AE2" w:rsidRPr="00890130" w:rsidRDefault="00402592" w:rsidP="00D12800">
            <w:pPr>
              <w:pStyle w:val="CGTabletext2"/>
              <w:rPr>
                <w:rFonts w:asciiTheme="minorHAnsi" w:hAnsiTheme="minorHAnsi" w:cstheme="minorHAnsi"/>
              </w:rPr>
            </w:pPr>
            <w:r w:rsidRPr="00890130">
              <w:rPr>
                <w:rFonts w:asciiTheme="minorHAnsi" w:hAnsiTheme="minorHAnsi" w:cstheme="minorHAnsi"/>
              </w:rPr>
              <w:t>1</w:t>
            </w:r>
            <w:r w:rsidR="00591851" w:rsidRPr="00890130">
              <w:rPr>
                <w:rFonts w:asciiTheme="minorHAnsi" w:hAnsiTheme="minorHAnsi" w:cstheme="minorHAnsi"/>
              </w:rPr>
              <w:t>8</w:t>
            </w:r>
            <w:r w:rsidR="00612AE2" w:rsidRPr="00890130">
              <w:rPr>
                <w:rFonts w:asciiTheme="minorHAnsi" w:hAnsiTheme="minorHAnsi" w:cstheme="minorHAnsi"/>
              </w:rPr>
              <w:t>-</w:t>
            </w:r>
            <w:r w:rsidR="0021475D" w:rsidRPr="00890130">
              <w:rPr>
                <w:rFonts w:asciiTheme="minorHAnsi" w:hAnsiTheme="minorHAnsi" w:cstheme="minorHAnsi"/>
              </w:rPr>
              <w:t>May</w:t>
            </w:r>
            <w:r w:rsidR="00612AE2" w:rsidRPr="00890130">
              <w:rPr>
                <w:rFonts w:asciiTheme="minorHAnsi" w:hAnsiTheme="minorHAnsi" w:cstheme="minorHAnsi"/>
              </w:rPr>
              <w:t>-2022</w:t>
            </w:r>
          </w:p>
        </w:tc>
        <w:tc>
          <w:tcPr>
            <w:tcW w:w="1931" w:type="dxa"/>
          </w:tcPr>
          <w:p w14:paraId="2502B02D" w14:textId="4831B7B8" w:rsidR="00612AE2" w:rsidRPr="00890130" w:rsidRDefault="00591851" w:rsidP="00D12800">
            <w:pPr>
              <w:pStyle w:val="CGTabletext2"/>
              <w:rPr>
                <w:rFonts w:asciiTheme="minorHAnsi" w:hAnsiTheme="minorHAnsi" w:cstheme="minorHAnsi"/>
              </w:rPr>
            </w:pPr>
            <w:r w:rsidRPr="00890130">
              <w:rPr>
                <w:rFonts w:asciiTheme="minorHAnsi" w:hAnsiTheme="minorHAnsi" w:cstheme="minorHAnsi"/>
              </w:rPr>
              <w:t>Satish</w:t>
            </w:r>
            <w:r w:rsidR="003E004C" w:rsidRPr="00890130">
              <w:rPr>
                <w:rFonts w:asciiTheme="minorHAnsi" w:hAnsiTheme="minorHAnsi" w:cstheme="minorHAnsi"/>
              </w:rPr>
              <w:t xml:space="preserve"> Koilada</w:t>
            </w:r>
            <w:r w:rsidRPr="00890130">
              <w:rPr>
                <w:rFonts w:asciiTheme="minorHAnsi" w:hAnsiTheme="minorHAnsi" w:cstheme="minorHAnsi"/>
              </w:rPr>
              <w:t xml:space="preserve"> and Somalinga</w:t>
            </w:r>
            <w:r w:rsidR="003E004C" w:rsidRPr="00890130">
              <w:rPr>
                <w:rFonts w:asciiTheme="minorHAnsi" w:hAnsiTheme="minorHAnsi" w:cstheme="minorHAnsi"/>
              </w:rPr>
              <w:t xml:space="preserve"> Gowda</w:t>
            </w:r>
          </w:p>
        </w:tc>
        <w:tc>
          <w:tcPr>
            <w:tcW w:w="1358" w:type="dxa"/>
          </w:tcPr>
          <w:p w14:paraId="732D7E5F" w14:textId="188A2502" w:rsidR="00612AE2" w:rsidRPr="00890130" w:rsidRDefault="00612AE2" w:rsidP="00D12800">
            <w:pPr>
              <w:pStyle w:val="CGTabletext2"/>
              <w:rPr>
                <w:rFonts w:asciiTheme="minorHAnsi" w:hAnsiTheme="minorHAnsi" w:cstheme="minorHAnsi"/>
              </w:rPr>
            </w:pPr>
            <w:r w:rsidRPr="00890130">
              <w:rPr>
                <w:rFonts w:asciiTheme="minorHAnsi" w:hAnsiTheme="minorHAnsi" w:cstheme="minorHAnsi"/>
              </w:rPr>
              <w:t>SBC</w:t>
            </w:r>
          </w:p>
        </w:tc>
        <w:tc>
          <w:tcPr>
            <w:tcW w:w="867" w:type="dxa"/>
          </w:tcPr>
          <w:p w14:paraId="3355EA70" w14:textId="1249DC04" w:rsidR="00612AE2" w:rsidRPr="00890130" w:rsidRDefault="00612AE2" w:rsidP="00D12800">
            <w:pPr>
              <w:pStyle w:val="CGTabletext2"/>
              <w:rPr>
                <w:rFonts w:asciiTheme="minorHAnsi" w:hAnsiTheme="minorHAnsi" w:cstheme="minorHAnsi"/>
              </w:rPr>
            </w:pPr>
            <w:r w:rsidRPr="00890130">
              <w:rPr>
                <w:rFonts w:asciiTheme="minorHAnsi" w:hAnsiTheme="minorHAnsi" w:cstheme="minorHAnsi"/>
              </w:rPr>
              <w:t>All</w:t>
            </w:r>
          </w:p>
        </w:tc>
        <w:tc>
          <w:tcPr>
            <w:tcW w:w="726" w:type="dxa"/>
          </w:tcPr>
          <w:p w14:paraId="020FA222" w14:textId="0B4281A6" w:rsidR="00612AE2" w:rsidRPr="00890130" w:rsidRDefault="00903053" w:rsidP="00D12800">
            <w:pPr>
              <w:pStyle w:val="CGTabletext2"/>
              <w:rPr>
                <w:rFonts w:asciiTheme="minorHAnsi" w:hAnsiTheme="minorHAnsi" w:cstheme="minorHAnsi"/>
              </w:rPr>
            </w:pPr>
            <w:r w:rsidRPr="00890130">
              <w:rPr>
                <w:rFonts w:asciiTheme="minorHAnsi" w:hAnsiTheme="minorHAnsi" w:cstheme="minorHAnsi"/>
              </w:rPr>
              <w:t>A</w:t>
            </w:r>
          </w:p>
        </w:tc>
        <w:tc>
          <w:tcPr>
            <w:tcW w:w="3240" w:type="dxa"/>
          </w:tcPr>
          <w:p w14:paraId="2CCBA4DB" w14:textId="5CCE5D5C" w:rsidR="00612AE2" w:rsidRPr="00890130" w:rsidRDefault="008113B3" w:rsidP="00D12800">
            <w:pPr>
              <w:pStyle w:val="CGTabletext2"/>
              <w:rPr>
                <w:rFonts w:asciiTheme="minorHAnsi" w:hAnsiTheme="minorHAnsi" w:cstheme="minorHAnsi"/>
              </w:rPr>
            </w:pPr>
            <w:r w:rsidRPr="00890130">
              <w:rPr>
                <w:rFonts w:asciiTheme="minorHAnsi" w:hAnsiTheme="minorHAnsi" w:cstheme="minorHAnsi"/>
              </w:rPr>
              <w:t xml:space="preserve">Initial version of </w:t>
            </w:r>
            <w:r w:rsidR="00591851" w:rsidRPr="00890130">
              <w:rPr>
                <w:rFonts w:asciiTheme="minorHAnsi" w:hAnsiTheme="minorHAnsi" w:cstheme="minorHAnsi"/>
              </w:rPr>
              <w:t>VPC provisioning steps</w:t>
            </w:r>
          </w:p>
        </w:tc>
      </w:tr>
      <w:tr w:rsidR="00640CE2" w:rsidRPr="00890130" w14:paraId="74CACB7A" w14:textId="77777777" w:rsidTr="009762D5">
        <w:trPr>
          <w:trHeight w:val="575"/>
        </w:trPr>
        <w:tc>
          <w:tcPr>
            <w:tcW w:w="877" w:type="dxa"/>
          </w:tcPr>
          <w:p w14:paraId="6316243D" w14:textId="31045C9B" w:rsidR="00640CE2" w:rsidRPr="00890130" w:rsidRDefault="00640CE2" w:rsidP="00D12800">
            <w:pPr>
              <w:pStyle w:val="Bodytext0"/>
              <w:jc w:val="left"/>
              <w:rPr>
                <w:rFonts w:asciiTheme="minorHAnsi" w:hAnsiTheme="minorHAnsi" w:cstheme="minorHAnsi"/>
                <w:sz w:val="20"/>
                <w:szCs w:val="20"/>
              </w:rPr>
            </w:pPr>
            <w:r w:rsidRPr="00890130">
              <w:rPr>
                <w:rFonts w:asciiTheme="minorHAnsi" w:hAnsiTheme="minorHAnsi" w:cstheme="minorHAnsi"/>
                <w:sz w:val="20"/>
                <w:szCs w:val="20"/>
              </w:rPr>
              <w:t>1.1</w:t>
            </w:r>
          </w:p>
        </w:tc>
        <w:tc>
          <w:tcPr>
            <w:tcW w:w="1440" w:type="dxa"/>
          </w:tcPr>
          <w:p w14:paraId="6379222F" w14:textId="4752442A" w:rsidR="00640CE2" w:rsidRPr="00890130" w:rsidRDefault="00EB7FAF" w:rsidP="00D12800">
            <w:pPr>
              <w:pStyle w:val="CGTabletext2"/>
              <w:rPr>
                <w:rFonts w:asciiTheme="minorHAnsi" w:hAnsiTheme="minorHAnsi" w:cstheme="minorHAnsi"/>
              </w:rPr>
            </w:pPr>
            <w:r w:rsidRPr="00890130">
              <w:rPr>
                <w:rFonts w:asciiTheme="minorHAnsi" w:hAnsiTheme="minorHAnsi" w:cstheme="minorHAnsi"/>
              </w:rPr>
              <w:t>17-Jun-2022</w:t>
            </w:r>
          </w:p>
        </w:tc>
        <w:tc>
          <w:tcPr>
            <w:tcW w:w="1931" w:type="dxa"/>
          </w:tcPr>
          <w:p w14:paraId="39213FBD" w14:textId="49D7C92A" w:rsidR="00640CE2" w:rsidRPr="00890130" w:rsidRDefault="008F5788" w:rsidP="00D12800">
            <w:pPr>
              <w:pStyle w:val="CGTabletext2"/>
              <w:rPr>
                <w:rFonts w:asciiTheme="minorHAnsi" w:hAnsiTheme="minorHAnsi" w:cstheme="minorHAnsi"/>
              </w:rPr>
            </w:pPr>
            <w:r w:rsidRPr="00890130">
              <w:rPr>
                <w:rFonts w:asciiTheme="minorHAnsi" w:hAnsiTheme="minorHAnsi" w:cstheme="minorHAnsi"/>
              </w:rPr>
              <w:t>Satish</w:t>
            </w:r>
            <w:r w:rsidR="00350D64" w:rsidRPr="00890130">
              <w:rPr>
                <w:rFonts w:asciiTheme="minorHAnsi" w:hAnsiTheme="minorHAnsi" w:cstheme="minorHAnsi"/>
              </w:rPr>
              <w:t xml:space="preserve"> Koilada</w:t>
            </w:r>
          </w:p>
        </w:tc>
        <w:tc>
          <w:tcPr>
            <w:tcW w:w="1358" w:type="dxa"/>
          </w:tcPr>
          <w:p w14:paraId="4B970742" w14:textId="68DE5490" w:rsidR="00640CE2" w:rsidRPr="00890130" w:rsidRDefault="000E70AB" w:rsidP="00D12800">
            <w:pPr>
              <w:pStyle w:val="CGTabletext2"/>
              <w:rPr>
                <w:rFonts w:asciiTheme="minorHAnsi" w:hAnsiTheme="minorHAnsi" w:cstheme="minorHAnsi"/>
              </w:rPr>
            </w:pPr>
            <w:r w:rsidRPr="00890130">
              <w:rPr>
                <w:rFonts w:asciiTheme="minorHAnsi" w:hAnsiTheme="minorHAnsi" w:cstheme="minorHAnsi"/>
              </w:rPr>
              <w:t>SBC</w:t>
            </w:r>
          </w:p>
        </w:tc>
        <w:tc>
          <w:tcPr>
            <w:tcW w:w="867" w:type="dxa"/>
          </w:tcPr>
          <w:p w14:paraId="7BFE4165" w14:textId="65576075" w:rsidR="00640CE2" w:rsidRPr="00890130" w:rsidRDefault="00172FAE" w:rsidP="00D12800">
            <w:pPr>
              <w:pStyle w:val="CGTabletext2"/>
              <w:rPr>
                <w:rFonts w:asciiTheme="minorHAnsi" w:hAnsiTheme="minorHAnsi" w:cstheme="minorHAnsi"/>
              </w:rPr>
            </w:pPr>
            <w:r w:rsidRPr="00890130">
              <w:rPr>
                <w:rFonts w:asciiTheme="minorHAnsi" w:hAnsiTheme="minorHAnsi" w:cstheme="minorHAnsi"/>
              </w:rPr>
              <w:t>5</w:t>
            </w:r>
          </w:p>
        </w:tc>
        <w:tc>
          <w:tcPr>
            <w:tcW w:w="726" w:type="dxa"/>
          </w:tcPr>
          <w:p w14:paraId="641FB866" w14:textId="0940653D" w:rsidR="00640CE2" w:rsidRPr="00890130" w:rsidRDefault="002D019A" w:rsidP="00D12800">
            <w:pPr>
              <w:pStyle w:val="CGTabletext2"/>
              <w:rPr>
                <w:rFonts w:asciiTheme="minorHAnsi" w:hAnsiTheme="minorHAnsi" w:cstheme="minorHAnsi"/>
              </w:rPr>
            </w:pPr>
            <w:r w:rsidRPr="00890130">
              <w:rPr>
                <w:rFonts w:asciiTheme="minorHAnsi" w:hAnsiTheme="minorHAnsi" w:cstheme="minorHAnsi"/>
              </w:rPr>
              <w:t>A</w:t>
            </w:r>
          </w:p>
        </w:tc>
        <w:tc>
          <w:tcPr>
            <w:tcW w:w="3240" w:type="dxa"/>
          </w:tcPr>
          <w:p w14:paraId="2FF212DF" w14:textId="2C326FBF" w:rsidR="00640CE2" w:rsidRPr="00890130" w:rsidRDefault="00D6585C" w:rsidP="00D12800">
            <w:pPr>
              <w:pStyle w:val="CGTabletext2"/>
              <w:rPr>
                <w:rFonts w:asciiTheme="minorHAnsi" w:hAnsiTheme="minorHAnsi" w:cstheme="minorHAnsi"/>
              </w:rPr>
            </w:pPr>
            <w:r w:rsidRPr="00890130">
              <w:rPr>
                <w:rFonts w:asciiTheme="minorHAnsi" w:hAnsiTheme="minorHAnsi" w:cstheme="minorHAnsi"/>
              </w:rPr>
              <w:t>Section</w:t>
            </w:r>
            <w:r w:rsidR="00A7763B" w:rsidRPr="00890130">
              <w:rPr>
                <w:rFonts w:asciiTheme="minorHAnsi" w:hAnsiTheme="minorHAnsi" w:cstheme="minorHAnsi"/>
              </w:rPr>
              <w:t>-</w:t>
            </w:r>
            <w:r w:rsidR="00172FAE" w:rsidRPr="00890130">
              <w:rPr>
                <w:rFonts w:asciiTheme="minorHAnsi" w:hAnsiTheme="minorHAnsi" w:cstheme="minorHAnsi"/>
              </w:rPr>
              <w:t>5</w:t>
            </w:r>
            <w:r w:rsidR="00A7763B" w:rsidRPr="00890130">
              <w:rPr>
                <w:rFonts w:asciiTheme="minorHAnsi" w:hAnsiTheme="minorHAnsi" w:cstheme="minorHAnsi"/>
              </w:rPr>
              <w:t xml:space="preserve"> is for</w:t>
            </w:r>
            <w:r w:rsidR="00255085" w:rsidRPr="00890130">
              <w:rPr>
                <w:rFonts w:asciiTheme="minorHAnsi" w:hAnsiTheme="minorHAnsi" w:cstheme="minorHAnsi"/>
              </w:rPr>
              <w:t xml:space="preserve"> deploying pre-requisites using automation</w:t>
            </w:r>
            <w:r w:rsidR="007C5F53" w:rsidRPr="00890130">
              <w:rPr>
                <w:rFonts w:asciiTheme="minorHAnsi" w:hAnsiTheme="minorHAnsi" w:cstheme="minorHAnsi"/>
              </w:rPr>
              <w:t xml:space="preserve"> </w:t>
            </w:r>
          </w:p>
        </w:tc>
      </w:tr>
      <w:tr w:rsidR="00714E5D" w:rsidRPr="00890130" w14:paraId="1371C878" w14:textId="77777777" w:rsidTr="009762D5">
        <w:trPr>
          <w:trHeight w:val="575"/>
        </w:trPr>
        <w:tc>
          <w:tcPr>
            <w:tcW w:w="877" w:type="dxa"/>
          </w:tcPr>
          <w:p w14:paraId="4C6CC094" w14:textId="71949112" w:rsidR="00714E5D" w:rsidRPr="00890130" w:rsidRDefault="00714E5D" w:rsidP="00D12800">
            <w:pPr>
              <w:pStyle w:val="Bodytext0"/>
              <w:jc w:val="left"/>
              <w:rPr>
                <w:rFonts w:asciiTheme="minorHAnsi" w:hAnsiTheme="minorHAnsi" w:cstheme="minorHAnsi"/>
                <w:sz w:val="20"/>
                <w:szCs w:val="20"/>
              </w:rPr>
            </w:pPr>
            <w:r w:rsidRPr="00890130">
              <w:rPr>
                <w:rFonts w:asciiTheme="minorHAnsi" w:hAnsiTheme="minorHAnsi" w:cstheme="minorHAnsi"/>
                <w:sz w:val="20"/>
                <w:szCs w:val="20"/>
              </w:rPr>
              <w:t>1.2</w:t>
            </w:r>
          </w:p>
        </w:tc>
        <w:tc>
          <w:tcPr>
            <w:tcW w:w="1440" w:type="dxa"/>
          </w:tcPr>
          <w:p w14:paraId="0324D8FE" w14:textId="6F126F7D" w:rsidR="00714E5D" w:rsidRPr="00890130" w:rsidRDefault="00714E5D" w:rsidP="00D12800">
            <w:pPr>
              <w:pStyle w:val="CGTabletext2"/>
              <w:rPr>
                <w:rFonts w:asciiTheme="minorHAnsi" w:hAnsiTheme="minorHAnsi" w:cstheme="minorHAnsi"/>
              </w:rPr>
            </w:pPr>
            <w:r w:rsidRPr="00890130">
              <w:rPr>
                <w:rFonts w:asciiTheme="minorHAnsi" w:hAnsiTheme="minorHAnsi" w:cstheme="minorHAnsi"/>
              </w:rPr>
              <w:t>27-Jun-2022</w:t>
            </w:r>
          </w:p>
        </w:tc>
        <w:tc>
          <w:tcPr>
            <w:tcW w:w="1931" w:type="dxa"/>
          </w:tcPr>
          <w:p w14:paraId="37A538FA" w14:textId="257E12EE" w:rsidR="00714E5D" w:rsidRPr="00890130" w:rsidRDefault="00714E5D" w:rsidP="00D12800">
            <w:pPr>
              <w:pStyle w:val="CGTabletext2"/>
              <w:rPr>
                <w:rFonts w:asciiTheme="minorHAnsi" w:hAnsiTheme="minorHAnsi" w:cstheme="minorHAnsi"/>
              </w:rPr>
            </w:pPr>
            <w:r w:rsidRPr="00890130">
              <w:rPr>
                <w:rFonts w:asciiTheme="minorHAnsi" w:hAnsiTheme="minorHAnsi" w:cstheme="minorHAnsi"/>
              </w:rPr>
              <w:t xml:space="preserve">Sagarika </w:t>
            </w:r>
            <w:r w:rsidR="00B61276" w:rsidRPr="00890130">
              <w:rPr>
                <w:rFonts w:asciiTheme="minorHAnsi" w:hAnsiTheme="minorHAnsi" w:cstheme="minorHAnsi"/>
              </w:rPr>
              <w:t>Kanikella</w:t>
            </w:r>
          </w:p>
        </w:tc>
        <w:tc>
          <w:tcPr>
            <w:tcW w:w="1358" w:type="dxa"/>
          </w:tcPr>
          <w:p w14:paraId="5887AB35" w14:textId="03F6849A" w:rsidR="00714E5D" w:rsidRPr="00890130" w:rsidRDefault="00B61276" w:rsidP="00D12800">
            <w:pPr>
              <w:pStyle w:val="CGTabletext2"/>
              <w:rPr>
                <w:rFonts w:asciiTheme="minorHAnsi" w:hAnsiTheme="minorHAnsi" w:cstheme="minorHAnsi"/>
              </w:rPr>
            </w:pPr>
            <w:r w:rsidRPr="00890130">
              <w:rPr>
                <w:rFonts w:asciiTheme="minorHAnsi" w:hAnsiTheme="minorHAnsi" w:cstheme="minorHAnsi"/>
              </w:rPr>
              <w:t>SBC</w:t>
            </w:r>
          </w:p>
        </w:tc>
        <w:tc>
          <w:tcPr>
            <w:tcW w:w="867" w:type="dxa"/>
          </w:tcPr>
          <w:p w14:paraId="67BFFFAC" w14:textId="4ED79164" w:rsidR="00714E5D" w:rsidRPr="00890130" w:rsidRDefault="00E814C0" w:rsidP="00D12800">
            <w:pPr>
              <w:pStyle w:val="CGTabletext2"/>
              <w:rPr>
                <w:rFonts w:asciiTheme="minorHAnsi" w:hAnsiTheme="minorHAnsi" w:cstheme="minorHAnsi"/>
              </w:rPr>
            </w:pPr>
            <w:r w:rsidRPr="00890130">
              <w:rPr>
                <w:rFonts w:asciiTheme="minorHAnsi" w:hAnsiTheme="minorHAnsi" w:cstheme="minorHAnsi"/>
              </w:rPr>
              <w:t>10</w:t>
            </w:r>
          </w:p>
        </w:tc>
        <w:tc>
          <w:tcPr>
            <w:tcW w:w="726" w:type="dxa"/>
          </w:tcPr>
          <w:p w14:paraId="4BC04725" w14:textId="602BFE72" w:rsidR="00714E5D" w:rsidRPr="00890130" w:rsidRDefault="00B61276" w:rsidP="00D12800">
            <w:pPr>
              <w:pStyle w:val="CGTabletext2"/>
              <w:rPr>
                <w:rFonts w:asciiTheme="minorHAnsi" w:hAnsiTheme="minorHAnsi" w:cstheme="minorHAnsi"/>
              </w:rPr>
            </w:pPr>
            <w:r w:rsidRPr="00890130">
              <w:rPr>
                <w:rFonts w:asciiTheme="minorHAnsi" w:hAnsiTheme="minorHAnsi" w:cstheme="minorHAnsi"/>
              </w:rPr>
              <w:t>A</w:t>
            </w:r>
          </w:p>
        </w:tc>
        <w:tc>
          <w:tcPr>
            <w:tcW w:w="3240" w:type="dxa"/>
          </w:tcPr>
          <w:p w14:paraId="2A76323B" w14:textId="29F442C2" w:rsidR="00714E5D" w:rsidRPr="00890130" w:rsidRDefault="00B61276" w:rsidP="00D12800">
            <w:pPr>
              <w:pStyle w:val="CGTabletext2"/>
              <w:rPr>
                <w:rFonts w:asciiTheme="minorHAnsi" w:hAnsiTheme="minorHAnsi" w:cstheme="minorHAnsi"/>
              </w:rPr>
            </w:pPr>
            <w:r w:rsidRPr="00890130">
              <w:rPr>
                <w:rFonts w:asciiTheme="minorHAnsi" w:hAnsiTheme="minorHAnsi" w:cstheme="minorHAnsi"/>
              </w:rPr>
              <w:t>Added Appendix A</w:t>
            </w:r>
          </w:p>
        </w:tc>
      </w:tr>
      <w:tr w:rsidR="00E814C0" w:rsidRPr="00890130" w14:paraId="3E6B5168" w14:textId="77777777" w:rsidTr="009762D5">
        <w:trPr>
          <w:trHeight w:val="575"/>
        </w:trPr>
        <w:tc>
          <w:tcPr>
            <w:tcW w:w="877" w:type="dxa"/>
          </w:tcPr>
          <w:p w14:paraId="043A1D12" w14:textId="0AF05CAC" w:rsidR="00E814C0" w:rsidRPr="00890130" w:rsidRDefault="00E814C0" w:rsidP="00D12800">
            <w:pPr>
              <w:pStyle w:val="Bodytext0"/>
              <w:jc w:val="left"/>
              <w:rPr>
                <w:rFonts w:asciiTheme="minorHAnsi" w:hAnsiTheme="minorHAnsi" w:cstheme="minorHAnsi"/>
                <w:sz w:val="20"/>
                <w:szCs w:val="20"/>
              </w:rPr>
            </w:pPr>
            <w:r w:rsidRPr="00890130">
              <w:rPr>
                <w:rFonts w:asciiTheme="minorHAnsi" w:hAnsiTheme="minorHAnsi" w:cstheme="minorHAnsi"/>
                <w:sz w:val="20"/>
                <w:szCs w:val="20"/>
              </w:rPr>
              <w:t>1.3</w:t>
            </w:r>
          </w:p>
        </w:tc>
        <w:tc>
          <w:tcPr>
            <w:tcW w:w="1440" w:type="dxa"/>
          </w:tcPr>
          <w:p w14:paraId="4479F2D6" w14:textId="31508043" w:rsidR="00E814C0" w:rsidRPr="00890130" w:rsidRDefault="00E814C0" w:rsidP="00D12800">
            <w:pPr>
              <w:pStyle w:val="CGTabletext2"/>
              <w:rPr>
                <w:rFonts w:asciiTheme="minorHAnsi" w:hAnsiTheme="minorHAnsi" w:cstheme="minorHAnsi"/>
              </w:rPr>
            </w:pPr>
            <w:r w:rsidRPr="00890130">
              <w:rPr>
                <w:rFonts w:asciiTheme="minorHAnsi" w:hAnsiTheme="minorHAnsi" w:cstheme="minorHAnsi"/>
              </w:rPr>
              <w:t>12-Aug-2022</w:t>
            </w:r>
          </w:p>
        </w:tc>
        <w:tc>
          <w:tcPr>
            <w:tcW w:w="1931" w:type="dxa"/>
          </w:tcPr>
          <w:p w14:paraId="1565D788" w14:textId="4BFAD031" w:rsidR="00E814C0" w:rsidRPr="00890130" w:rsidRDefault="00E814C0" w:rsidP="00D12800">
            <w:pPr>
              <w:pStyle w:val="CGTabletext2"/>
              <w:rPr>
                <w:rFonts w:asciiTheme="minorHAnsi" w:hAnsiTheme="minorHAnsi" w:cstheme="minorHAnsi"/>
              </w:rPr>
            </w:pPr>
            <w:r w:rsidRPr="00890130">
              <w:rPr>
                <w:rFonts w:asciiTheme="minorHAnsi" w:hAnsiTheme="minorHAnsi" w:cstheme="minorHAnsi"/>
              </w:rPr>
              <w:t>Sagarika Kanikella</w:t>
            </w:r>
          </w:p>
        </w:tc>
        <w:tc>
          <w:tcPr>
            <w:tcW w:w="1358" w:type="dxa"/>
          </w:tcPr>
          <w:p w14:paraId="7F0A436F" w14:textId="0BBA8A22" w:rsidR="00E814C0" w:rsidRPr="00890130" w:rsidRDefault="00E814C0" w:rsidP="00D12800">
            <w:pPr>
              <w:pStyle w:val="CGTabletext2"/>
              <w:rPr>
                <w:rFonts w:asciiTheme="minorHAnsi" w:hAnsiTheme="minorHAnsi" w:cstheme="minorHAnsi"/>
              </w:rPr>
            </w:pPr>
            <w:r w:rsidRPr="00890130">
              <w:rPr>
                <w:rFonts w:asciiTheme="minorHAnsi" w:hAnsiTheme="minorHAnsi" w:cstheme="minorHAnsi"/>
              </w:rPr>
              <w:t>SBC</w:t>
            </w:r>
          </w:p>
        </w:tc>
        <w:tc>
          <w:tcPr>
            <w:tcW w:w="867" w:type="dxa"/>
          </w:tcPr>
          <w:p w14:paraId="47CA0105" w14:textId="3680BB7A" w:rsidR="00E814C0" w:rsidRPr="00890130" w:rsidRDefault="00E814C0" w:rsidP="00D12800">
            <w:pPr>
              <w:pStyle w:val="CGTabletext2"/>
              <w:rPr>
                <w:rFonts w:asciiTheme="minorHAnsi" w:hAnsiTheme="minorHAnsi" w:cstheme="minorHAnsi"/>
              </w:rPr>
            </w:pPr>
            <w:r w:rsidRPr="00890130">
              <w:rPr>
                <w:rFonts w:asciiTheme="minorHAnsi" w:hAnsiTheme="minorHAnsi" w:cstheme="minorHAnsi"/>
              </w:rPr>
              <w:t>9</w:t>
            </w:r>
          </w:p>
        </w:tc>
        <w:tc>
          <w:tcPr>
            <w:tcW w:w="726" w:type="dxa"/>
          </w:tcPr>
          <w:p w14:paraId="2B95F4DC" w14:textId="18856CD8" w:rsidR="00E814C0" w:rsidRPr="00890130" w:rsidRDefault="00E814C0" w:rsidP="00D12800">
            <w:pPr>
              <w:pStyle w:val="CGTabletext2"/>
              <w:rPr>
                <w:rFonts w:asciiTheme="minorHAnsi" w:hAnsiTheme="minorHAnsi" w:cstheme="minorHAnsi"/>
              </w:rPr>
            </w:pPr>
            <w:r w:rsidRPr="00890130">
              <w:rPr>
                <w:rFonts w:asciiTheme="minorHAnsi" w:hAnsiTheme="minorHAnsi" w:cstheme="minorHAnsi"/>
              </w:rPr>
              <w:t>A</w:t>
            </w:r>
          </w:p>
        </w:tc>
        <w:tc>
          <w:tcPr>
            <w:tcW w:w="3240" w:type="dxa"/>
          </w:tcPr>
          <w:p w14:paraId="32DF5FCF" w14:textId="2295D250" w:rsidR="00E814C0" w:rsidRPr="00890130" w:rsidRDefault="00E814C0" w:rsidP="00D12800">
            <w:pPr>
              <w:pStyle w:val="CGTabletext2"/>
              <w:rPr>
                <w:rFonts w:asciiTheme="minorHAnsi" w:hAnsiTheme="minorHAnsi" w:cstheme="minorHAnsi"/>
              </w:rPr>
            </w:pPr>
            <w:r w:rsidRPr="00890130">
              <w:rPr>
                <w:rFonts w:asciiTheme="minorHAnsi" w:hAnsiTheme="minorHAnsi" w:cstheme="minorHAnsi"/>
              </w:rPr>
              <w:t>Section-9 is for adding another custom VPC in the same AWS account.</w:t>
            </w:r>
          </w:p>
        </w:tc>
      </w:tr>
      <w:tr w:rsidR="002158CC" w:rsidRPr="00890130" w14:paraId="29B8969B" w14:textId="77777777" w:rsidTr="009762D5">
        <w:trPr>
          <w:trHeight w:val="575"/>
        </w:trPr>
        <w:tc>
          <w:tcPr>
            <w:tcW w:w="877" w:type="dxa"/>
          </w:tcPr>
          <w:p w14:paraId="0058B18C" w14:textId="51AE36D2" w:rsidR="002158CC" w:rsidRPr="00890130" w:rsidRDefault="002158CC" w:rsidP="00D12800">
            <w:pPr>
              <w:pStyle w:val="Bodytext0"/>
              <w:jc w:val="left"/>
              <w:rPr>
                <w:rFonts w:asciiTheme="minorHAnsi" w:hAnsiTheme="minorHAnsi" w:cstheme="minorHAnsi"/>
                <w:sz w:val="20"/>
                <w:szCs w:val="20"/>
              </w:rPr>
            </w:pPr>
            <w:r w:rsidRPr="00890130">
              <w:rPr>
                <w:rFonts w:asciiTheme="minorHAnsi" w:hAnsiTheme="minorHAnsi" w:cstheme="minorHAnsi"/>
                <w:sz w:val="20"/>
                <w:szCs w:val="20"/>
              </w:rPr>
              <w:t>1.4</w:t>
            </w:r>
          </w:p>
        </w:tc>
        <w:tc>
          <w:tcPr>
            <w:tcW w:w="1440" w:type="dxa"/>
          </w:tcPr>
          <w:p w14:paraId="65A008F8" w14:textId="42E0008C" w:rsidR="002158CC" w:rsidRPr="00890130" w:rsidRDefault="002158CC" w:rsidP="00D12800">
            <w:pPr>
              <w:pStyle w:val="CGTabletext2"/>
              <w:rPr>
                <w:rFonts w:asciiTheme="minorHAnsi" w:hAnsiTheme="minorHAnsi" w:cstheme="minorHAnsi"/>
              </w:rPr>
            </w:pPr>
            <w:r w:rsidRPr="00890130">
              <w:rPr>
                <w:rFonts w:asciiTheme="minorHAnsi" w:hAnsiTheme="minorHAnsi" w:cstheme="minorHAnsi"/>
              </w:rPr>
              <w:t>16-Aug-2022</w:t>
            </w:r>
          </w:p>
        </w:tc>
        <w:tc>
          <w:tcPr>
            <w:tcW w:w="1931" w:type="dxa"/>
          </w:tcPr>
          <w:p w14:paraId="47850C61" w14:textId="685C7182" w:rsidR="002158CC" w:rsidRPr="00890130" w:rsidRDefault="002158CC" w:rsidP="00D12800">
            <w:pPr>
              <w:pStyle w:val="CGTabletext2"/>
              <w:rPr>
                <w:rFonts w:asciiTheme="minorHAnsi" w:hAnsiTheme="minorHAnsi" w:cstheme="minorHAnsi"/>
              </w:rPr>
            </w:pPr>
            <w:r w:rsidRPr="00890130">
              <w:rPr>
                <w:rFonts w:asciiTheme="minorHAnsi" w:hAnsiTheme="minorHAnsi" w:cstheme="minorHAnsi"/>
              </w:rPr>
              <w:t>Sagarika Kanikella</w:t>
            </w:r>
          </w:p>
        </w:tc>
        <w:tc>
          <w:tcPr>
            <w:tcW w:w="1358" w:type="dxa"/>
          </w:tcPr>
          <w:p w14:paraId="5638B7E2" w14:textId="42C3094B" w:rsidR="002158CC" w:rsidRPr="00890130" w:rsidRDefault="002158CC" w:rsidP="00D12800">
            <w:pPr>
              <w:pStyle w:val="CGTabletext2"/>
              <w:rPr>
                <w:rFonts w:asciiTheme="minorHAnsi" w:hAnsiTheme="minorHAnsi" w:cstheme="minorHAnsi"/>
              </w:rPr>
            </w:pPr>
            <w:r w:rsidRPr="00890130">
              <w:rPr>
                <w:rFonts w:asciiTheme="minorHAnsi" w:hAnsiTheme="minorHAnsi" w:cstheme="minorHAnsi"/>
              </w:rPr>
              <w:t>SBC</w:t>
            </w:r>
          </w:p>
        </w:tc>
        <w:tc>
          <w:tcPr>
            <w:tcW w:w="867" w:type="dxa"/>
          </w:tcPr>
          <w:p w14:paraId="58F3405A" w14:textId="09413491" w:rsidR="002158CC" w:rsidRPr="00890130" w:rsidRDefault="002158CC" w:rsidP="00D12800">
            <w:pPr>
              <w:pStyle w:val="CGTabletext2"/>
              <w:rPr>
                <w:rFonts w:asciiTheme="minorHAnsi" w:hAnsiTheme="minorHAnsi" w:cstheme="minorHAnsi"/>
              </w:rPr>
            </w:pPr>
            <w:r w:rsidRPr="00890130">
              <w:rPr>
                <w:rFonts w:asciiTheme="minorHAnsi" w:hAnsiTheme="minorHAnsi" w:cstheme="minorHAnsi"/>
              </w:rPr>
              <w:t>10</w:t>
            </w:r>
          </w:p>
        </w:tc>
        <w:tc>
          <w:tcPr>
            <w:tcW w:w="726" w:type="dxa"/>
          </w:tcPr>
          <w:p w14:paraId="06F8A214" w14:textId="3A4965E0" w:rsidR="002158CC" w:rsidRPr="00890130" w:rsidRDefault="002158CC" w:rsidP="00D12800">
            <w:pPr>
              <w:pStyle w:val="CGTabletext2"/>
              <w:rPr>
                <w:rFonts w:asciiTheme="minorHAnsi" w:hAnsiTheme="minorHAnsi" w:cstheme="minorHAnsi"/>
              </w:rPr>
            </w:pPr>
            <w:r w:rsidRPr="00890130">
              <w:rPr>
                <w:rFonts w:asciiTheme="minorHAnsi" w:hAnsiTheme="minorHAnsi" w:cstheme="minorHAnsi"/>
              </w:rPr>
              <w:t>A</w:t>
            </w:r>
          </w:p>
        </w:tc>
        <w:tc>
          <w:tcPr>
            <w:tcW w:w="3240" w:type="dxa"/>
          </w:tcPr>
          <w:p w14:paraId="0B6E8387" w14:textId="41C7F061" w:rsidR="002158CC" w:rsidRPr="00890130" w:rsidRDefault="002158CC" w:rsidP="00D12800">
            <w:pPr>
              <w:pStyle w:val="CGTabletext2"/>
              <w:rPr>
                <w:rFonts w:asciiTheme="minorHAnsi" w:hAnsiTheme="minorHAnsi" w:cstheme="minorHAnsi"/>
              </w:rPr>
            </w:pPr>
            <w:r w:rsidRPr="00890130">
              <w:rPr>
                <w:rFonts w:asciiTheme="minorHAnsi" w:hAnsiTheme="minorHAnsi" w:cstheme="minorHAnsi"/>
              </w:rPr>
              <w:t>Section-10 are approach to create products in single step.</w:t>
            </w:r>
          </w:p>
        </w:tc>
      </w:tr>
      <w:tr w:rsidR="0011376F" w:rsidRPr="00890130" w14:paraId="008FDBEB" w14:textId="77777777" w:rsidTr="009762D5">
        <w:trPr>
          <w:trHeight w:val="575"/>
        </w:trPr>
        <w:tc>
          <w:tcPr>
            <w:tcW w:w="877" w:type="dxa"/>
          </w:tcPr>
          <w:p w14:paraId="535E1C56" w14:textId="0469434A" w:rsidR="0011376F" w:rsidRPr="00890130" w:rsidRDefault="0011376F" w:rsidP="00D12800">
            <w:pPr>
              <w:pStyle w:val="Bodytext0"/>
              <w:jc w:val="left"/>
              <w:rPr>
                <w:rFonts w:asciiTheme="minorHAnsi" w:hAnsiTheme="minorHAnsi" w:cstheme="minorHAnsi"/>
                <w:sz w:val="20"/>
                <w:szCs w:val="20"/>
              </w:rPr>
            </w:pPr>
            <w:r>
              <w:rPr>
                <w:rFonts w:asciiTheme="minorHAnsi" w:hAnsiTheme="minorHAnsi" w:cstheme="minorHAnsi"/>
                <w:sz w:val="20"/>
                <w:szCs w:val="20"/>
              </w:rPr>
              <w:t>1.5</w:t>
            </w:r>
          </w:p>
        </w:tc>
        <w:tc>
          <w:tcPr>
            <w:tcW w:w="1440" w:type="dxa"/>
          </w:tcPr>
          <w:p w14:paraId="5C71E961" w14:textId="333D4D13" w:rsidR="0011376F" w:rsidRPr="00890130" w:rsidRDefault="0011376F" w:rsidP="00D12800">
            <w:pPr>
              <w:pStyle w:val="CGTabletext2"/>
              <w:rPr>
                <w:rFonts w:asciiTheme="minorHAnsi" w:hAnsiTheme="minorHAnsi" w:cstheme="minorHAnsi"/>
              </w:rPr>
            </w:pPr>
            <w:r>
              <w:rPr>
                <w:rFonts w:asciiTheme="minorHAnsi" w:hAnsiTheme="minorHAnsi" w:cstheme="minorHAnsi"/>
              </w:rPr>
              <w:t>22-Aug-2022</w:t>
            </w:r>
          </w:p>
        </w:tc>
        <w:tc>
          <w:tcPr>
            <w:tcW w:w="1931" w:type="dxa"/>
          </w:tcPr>
          <w:p w14:paraId="19131BC9" w14:textId="40510DE2" w:rsidR="0011376F" w:rsidRPr="00890130" w:rsidRDefault="0011376F" w:rsidP="00D12800">
            <w:pPr>
              <w:pStyle w:val="CGTabletext2"/>
              <w:rPr>
                <w:rFonts w:asciiTheme="minorHAnsi" w:hAnsiTheme="minorHAnsi" w:cstheme="minorHAnsi"/>
              </w:rPr>
            </w:pPr>
            <w:r>
              <w:rPr>
                <w:rFonts w:asciiTheme="minorHAnsi" w:hAnsiTheme="minorHAnsi" w:cstheme="minorHAnsi"/>
              </w:rPr>
              <w:t>Sagarika Kanikella</w:t>
            </w:r>
          </w:p>
        </w:tc>
        <w:tc>
          <w:tcPr>
            <w:tcW w:w="1358" w:type="dxa"/>
          </w:tcPr>
          <w:p w14:paraId="0D1DB6EE" w14:textId="4F321233" w:rsidR="0011376F" w:rsidRPr="00890130" w:rsidRDefault="0011376F" w:rsidP="00D12800">
            <w:pPr>
              <w:pStyle w:val="CGTabletext2"/>
              <w:rPr>
                <w:rFonts w:asciiTheme="minorHAnsi" w:hAnsiTheme="minorHAnsi" w:cstheme="minorHAnsi"/>
              </w:rPr>
            </w:pPr>
            <w:r>
              <w:rPr>
                <w:rFonts w:asciiTheme="minorHAnsi" w:hAnsiTheme="minorHAnsi" w:cstheme="minorHAnsi"/>
              </w:rPr>
              <w:t>SBC</w:t>
            </w:r>
          </w:p>
        </w:tc>
        <w:tc>
          <w:tcPr>
            <w:tcW w:w="867" w:type="dxa"/>
          </w:tcPr>
          <w:p w14:paraId="47FF71D2" w14:textId="1A6511A5" w:rsidR="0011376F" w:rsidRPr="00890130" w:rsidRDefault="0011376F" w:rsidP="00D12800">
            <w:pPr>
              <w:pStyle w:val="CGTabletext2"/>
              <w:rPr>
                <w:rFonts w:asciiTheme="minorHAnsi" w:hAnsiTheme="minorHAnsi" w:cstheme="minorHAnsi"/>
              </w:rPr>
            </w:pPr>
            <w:r>
              <w:rPr>
                <w:rFonts w:asciiTheme="minorHAnsi" w:hAnsiTheme="minorHAnsi" w:cstheme="minorHAnsi"/>
              </w:rPr>
              <w:t>8</w:t>
            </w:r>
          </w:p>
        </w:tc>
        <w:tc>
          <w:tcPr>
            <w:tcW w:w="726" w:type="dxa"/>
          </w:tcPr>
          <w:p w14:paraId="2DBE6952" w14:textId="26D92D56" w:rsidR="0011376F" w:rsidRPr="00890130" w:rsidRDefault="0011376F" w:rsidP="00D12800">
            <w:pPr>
              <w:pStyle w:val="CGTabletext2"/>
              <w:rPr>
                <w:rFonts w:asciiTheme="minorHAnsi" w:hAnsiTheme="minorHAnsi" w:cstheme="minorHAnsi"/>
              </w:rPr>
            </w:pPr>
            <w:r>
              <w:rPr>
                <w:rFonts w:asciiTheme="minorHAnsi" w:hAnsiTheme="minorHAnsi" w:cstheme="minorHAnsi"/>
              </w:rPr>
              <w:t>A</w:t>
            </w:r>
          </w:p>
        </w:tc>
        <w:tc>
          <w:tcPr>
            <w:tcW w:w="3240" w:type="dxa"/>
          </w:tcPr>
          <w:p w14:paraId="7CDB3512" w14:textId="09D331A2" w:rsidR="0011376F" w:rsidRPr="00890130" w:rsidRDefault="0011376F" w:rsidP="00D12800">
            <w:pPr>
              <w:pStyle w:val="CGTabletext2"/>
              <w:rPr>
                <w:rFonts w:asciiTheme="minorHAnsi" w:hAnsiTheme="minorHAnsi" w:cstheme="minorHAnsi"/>
              </w:rPr>
            </w:pPr>
            <w:r>
              <w:rPr>
                <w:rFonts w:asciiTheme="minorHAnsi" w:hAnsiTheme="minorHAnsi" w:cstheme="minorHAnsi"/>
              </w:rPr>
              <w:t>Section-8 is new way for VPC Provisioning.</w:t>
            </w:r>
          </w:p>
        </w:tc>
      </w:tr>
    </w:tbl>
    <w:p w14:paraId="2FBB79FF" w14:textId="164E7441" w:rsidR="00417B18" w:rsidRPr="00890130" w:rsidRDefault="00417B18" w:rsidP="00417B18">
      <w:pPr>
        <w:rPr>
          <w:rFonts w:asciiTheme="minorHAnsi" w:hAnsiTheme="minorHAnsi" w:cstheme="minorHAnsi"/>
        </w:rPr>
      </w:pPr>
    </w:p>
    <w:p w14:paraId="3F4B79B1" w14:textId="77777777" w:rsidR="00417B18" w:rsidRPr="00890130" w:rsidRDefault="00417B18" w:rsidP="00417B18">
      <w:pPr>
        <w:numPr>
          <w:ilvl w:val="12"/>
          <w:numId w:val="0"/>
        </w:numPr>
        <w:rPr>
          <w:rFonts w:asciiTheme="minorHAnsi" w:hAnsiTheme="minorHAnsi" w:cstheme="minorHAnsi"/>
        </w:rPr>
      </w:pPr>
    </w:p>
    <w:sectPr w:rsidR="00417B18" w:rsidRPr="00890130" w:rsidSect="0074440B">
      <w:headerReference w:type="first" r:id="rId76"/>
      <w:footerReference w:type="first" r:id="rId77"/>
      <w:pgSz w:w="11909" w:h="16834" w:code="9"/>
      <w:pgMar w:top="1134" w:right="851" w:bottom="851" w:left="851"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3E985E" w14:textId="77777777" w:rsidR="00294383" w:rsidRDefault="00294383" w:rsidP="005C04D7">
      <w:pPr>
        <w:spacing w:after="0"/>
      </w:pPr>
      <w:r>
        <w:separator/>
      </w:r>
    </w:p>
  </w:endnote>
  <w:endnote w:type="continuationSeparator" w:id="0">
    <w:p w14:paraId="4939B3F6" w14:textId="77777777" w:rsidR="00294383" w:rsidRDefault="00294383" w:rsidP="005C04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New Roman Bold">
    <w:panose1 w:val="00000000000000000000"/>
    <w:charset w:val="00"/>
    <w:family w:val="roman"/>
    <w:notTrueType/>
    <w:pitch w:val="default"/>
  </w:font>
  <w:font w:name="Tms Rmn 12p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6BF2E" w14:textId="77777777" w:rsidR="005C0205" w:rsidRDefault="005C0205" w:rsidP="006F00AF">
    <w:pP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7E6EC" w14:textId="17764950" w:rsidR="005C0205" w:rsidRDefault="005C0205">
    <w:pPr>
      <w:pStyle w:val="Footer"/>
      <w:pBdr>
        <w:top w:val="thinThickSmallGap" w:sz="24" w:space="1" w:color="713E0D" w:themeColor="accent2" w:themeShade="7F"/>
      </w:pBdr>
      <w:rPr>
        <w:rFonts w:asciiTheme="majorHAnsi" w:hAnsiTheme="majorHAnsi"/>
      </w:rPr>
    </w:pPr>
    <w:r>
      <w:rPr>
        <w:sz w:val="20"/>
      </w:rPr>
      <w:t>Version 1.</w:t>
    </w:r>
    <w:r w:rsidR="000F5904">
      <w:rPr>
        <w:sz w:val="20"/>
      </w:rPr>
      <w:t>2</w:t>
    </w:r>
    <w:r>
      <w:rPr>
        <w:sz w:val="20"/>
      </w:rPr>
      <w:t xml:space="preserve">                    </w:t>
    </w:r>
    <w:r>
      <w:rPr>
        <w:sz w:val="20"/>
      </w:rPr>
      <w:tab/>
    </w:r>
    <w:r w:rsidR="00F064DA">
      <w:rPr>
        <w:sz w:val="20"/>
      </w:rPr>
      <w:t>SBC AWS Landing Zone</w:t>
    </w:r>
    <w:r w:rsidR="00255F03">
      <w:rPr>
        <w:sz w:val="20"/>
      </w:rPr>
      <w:t xml:space="preserve"> </w:t>
    </w:r>
    <w:r w:rsidR="00004A55">
      <w:rPr>
        <w:sz w:val="20"/>
      </w:rPr>
      <w:t xml:space="preserve">User Guide </w:t>
    </w:r>
    <w:r w:rsidR="00933C6D">
      <w:rPr>
        <w:sz w:val="20"/>
      </w:rPr>
      <w:t>–</w:t>
    </w:r>
    <w:r w:rsidR="00773FCD">
      <w:rPr>
        <w:sz w:val="20"/>
      </w:rPr>
      <w:t xml:space="preserve"> </w:t>
    </w:r>
    <w:r w:rsidR="0016671D">
      <w:rPr>
        <w:sz w:val="20"/>
      </w:rPr>
      <w:t>VPC Provisioning</w:t>
    </w:r>
    <w:r w:rsidR="00D16EB3">
      <w:rPr>
        <w:sz w:val="20"/>
      </w:rPr>
      <w:t xml:space="preserve"> using Service Catalog</w:t>
    </w:r>
    <w:r w:rsidR="0016671D">
      <w:rPr>
        <w:sz w:val="20"/>
      </w:rPr>
      <w:t xml:space="preserve"> </w:t>
    </w:r>
    <w:r>
      <w:rPr>
        <w:sz w:val="20"/>
      </w:rPr>
      <w:tab/>
      <w:t xml:space="preserve">                                                      </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653CB1" w:rsidRPr="00653CB1">
      <w:rPr>
        <w:rFonts w:asciiTheme="majorHAnsi" w:hAnsiTheme="majorHAnsi"/>
        <w:noProof/>
      </w:rPr>
      <w:t>25</w:t>
    </w:r>
    <w:r>
      <w:rPr>
        <w:rFonts w:asciiTheme="majorHAnsi" w:hAnsiTheme="majorHAnsi"/>
        <w:noProof/>
      </w:rPr>
      <w:fldChar w:fldCharType="end"/>
    </w:r>
  </w:p>
  <w:p w14:paraId="08129E8A" w14:textId="77777777" w:rsidR="005C0205" w:rsidRPr="000F57F2" w:rsidRDefault="005C0205" w:rsidP="00976A6A">
    <w:pPr>
      <w:spacing w:before="0" w:after="0" w:line="240" w:lineRule="auto"/>
      <w:jc w:val="right"/>
      <w:rPr>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0" w:type="dxa"/>
        <w:right w:w="0" w:type="dxa"/>
      </w:tblCellMar>
      <w:tblLook w:val="04A0" w:firstRow="1" w:lastRow="0" w:firstColumn="1" w:lastColumn="0" w:noHBand="0" w:noVBand="1"/>
    </w:tblPr>
    <w:tblGrid>
      <w:gridCol w:w="4501"/>
      <w:gridCol w:w="2000"/>
      <w:gridCol w:w="3708"/>
    </w:tblGrid>
    <w:tr w:rsidR="005C0205" w14:paraId="30D608C5" w14:textId="77777777" w:rsidTr="000F57F2">
      <w:tc>
        <w:tcPr>
          <w:tcW w:w="4501" w:type="dxa"/>
          <w:vAlign w:val="center"/>
        </w:tcPr>
        <w:p w14:paraId="0253B322" w14:textId="77777777" w:rsidR="005C0205" w:rsidRDefault="005C0205" w:rsidP="000F57F2">
          <w:pPr>
            <w:pStyle w:val="CapgeminiPageNumber"/>
            <w:jc w:val="left"/>
          </w:pPr>
          <w:r>
            <w:rPr>
              <w:noProof/>
              <w:lang w:val="en-IN" w:eastAsia="en-IN"/>
            </w:rPr>
            <w:drawing>
              <wp:inline distT="0" distB="0" distL="0" distR="0" wp14:anchorId="6CF103D7" wp14:editId="752D2E30">
                <wp:extent cx="1472565" cy="344170"/>
                <wp:effectExtent l="0" t="0" r="0" b="0"/>
                <wp:docPr id="37" name="Picture 37" descr="Description: 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apgemini_logo_hr_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2565" cy="344170"/>
                        </a:xfrm>
                        <a:prstGeom prst="rect">
                          <a:avLst/>
                        </a:prstGeom>
                        <a:noFill/>
                        <a:ln>
                          <a:noFill/>
                        </a:ln>
                      </pic:spPr>
                    </pic:pic>
                  </a:graphicData>
                </a:graphic>
              </wp:inline>
            </w:drawing>
          </w:r>
        </w:p>
      </w:tc>
      <w:tc>
        <w:tcPr>
          <w:tcW w:w="2000" w:type="dxa"/>
          <w:vAlign w:val="center"/>
        </w:tcPr>
        <w:p w14:paraId="600BD287" w14:textId="77777777" w:rsidR="005C0205" w:rsidRPr="00573990" w:rsidRDefault="005C0205" w:rsidP="000F57F2">
          <w:pPr>
            <w:pStyle w:val="CapgeminiPageNumber"/>
            <w:jc w:val="center"/>
            <w:rPr>
              <w:color w:val="909090"/>
            </w:rPr>
          </w:pPr>
          <w:r w:rsidRPr="00573990">
            <w:rPr>
              <w:noProof/>
              <w:color w:val="909090"/>
              <w:lang w:val="en-GB" w:eastAsia="en-GB"/>
            </w:rPr>
            <w:t>Client Logo</w:t>
          </w:r>
        </w:p>
      </w:tc>
      <w:tc>
        <w:tcPr>
          <w:tcW w:w="3708" w:type="dxa"/>
          <w:tcBorders>
            <w:left w:val="nil"/>
          </w:tcBorders>
          <w:vAlign w:val="center"/>
        </w:tcPr>
        <w:p w14:paraId="40986135" w14:textId="77777777" w:rsidR="005C0205" w:rsidRPr="00230E6A" w:rsidRDefault="005C0205" w:rsidP="006F00AF">
          <w:pPr>
            <w:pStyle w:val="CapgeminiPageNumber"/>
          </w:pPr>
          <w:r w:rsidRPr="000F57F2">
            <w:rPr>
              <w:b/>
              <w:color w:val="998C85"/>
            </w:rPr>
            <w:t>Document Title</w:t>
          </w:r>
          <w:r w:rsidRPr="00230E6A">
            <w:tab/>
          </w:r>
          <w:r>
            <w:fldChar w:fldCharType="begin"/>
          </w:r>
          <w:r>
            <w:instrText xml:space="preserve">PAGE  </w:instrText>
          </w:r>
          <w:r>
            <w:fldChar w:fldCharType="separate"/>
          </w:r>
          <w:r>
            <w:rPr>
              <w:noProof/>
            </w:rPr>
            <w:t>2</w:t>
          </w:r>
          <w:r>
            <w:rPr>
              <w:noProof/>
            </w:rPr>
            <w:fldChar w:fldCharType="end"/>
          </w:r>
        </w:p>
      </w:tc>
    </w:tr>
  </w:tbl>
  <w:p w14:paraId="1E1B313B" w14:textId="77777777" w:rsidR="005C0205" w:rsidRPr="00292562" w:rsidRDefault="005C0205" w:rsidP="00292562">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2CF7F" w14:textId="77777777" w:rsidR="005C0205" w:rsidRDefault="005C0205" w:rsidP="00230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68E444" w14:textId="77777777" w:rsidR="00294383" w:rsidRDefault="00294383" w:rsidP="005C04D7">
      <w:pPr>
        <w:spacing w:after="0"/>
      </w:pPr>
      <w:r>
        <w:separator/>
      </w:r>
    </w:p>
  </w:footnote>
  <w:footnote w:type="continuationSeparator" w:id="0">
    <w:p w14:paraId="6A3ADA30" w14:textId="77777777" w:rsidR="00294383" w:rsidRDefault="00294383" w:rsidP="005C04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CDF6F" w14:textId="77777777" w:rsidR="005C0205" w:rsidRDefault="005C0205" w:rsidP="006F00AF"/>
  <w:tbl>
    <w:tblPr>
      <w:tblW w:w="0" w:type="auto"/>
      <w:tblCellMar>
        <w:left w:w="0" w:type="dxa"/>
        <w:right w:w="0" w:type="dxa"/>
      </w:tblCellMar>
      <w:tblLook w:val="04A0" w:firstRow="1" w:lastRow="0" w:firstColumn="1" w:lastColumn="0" w:noHBand="0" w:noVBand="1"/>
    </w:tblPr>
    <w:tblGrid>
      <w:gridCol w:w="5166"/>
      <w:gridCol w:w="5041"/>
    </w:tblGrid>
    <w:tr w:rsidR="005C0205" w:rsidRPr="005F63DD" w14:paraId="13BFC96C" w14:textId="77777777" w:rsidTr="00946405">
      <w:trPr>
        <w:trHeight w:val="936"/>
      </w:trPr>
      <w:tc>
        <w:tcPr>
          <w:tcW w:w="5166" w:type="dxa"/>
          <w:vAlign w:val="center"/>
        </w:tcPr>
        <w:p w14:paraId="32A47965" w14:textId="77777777" w:rsidR="005C0205" w:rsidRPr="005F63DD" w:rsidRDefault="005C0205" w:rsidP="00946405">
          <w:pPr>
            <w:jc w:val="left"/>
          </w:pPr>
          <w:r w:rsidRPr="00E7132B">
            <w:rPr>
              <w:noProof/>
              <w:lang w:val="en-IN" w:eastAsia="en-IN"/>
            </w:rPr>
            <w:drawing>
              <wp:inline distT="0" distB="0" distL="0" distR="0" wp14:anchorId="63C99BF1" wp14:editId="48704963">
                <wp:extent cx="2543175" cy="5968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18280" cy="614495"/>
                        </a:xfrm>
                        <a:prstGeom prst="rect">
                          <a:avLst/>
                        </a:prstGeom>
                        <a:noFill/>
                        <a:ln>
                          <a:noFill/>
                        </a:ln>
                      </pic:spPr>
                    </pic:pic>
                  </a:graphicData>
                </a:graphic>
              </wp:inline>
            </w:drawing>
          </w:r>
        </w:p>
      </w:tc>
      <w:tc>
        <w:tcPr>
          <w:tcW w:w="5041" w:type="dxa"/>
          <w:vAlign w:val="center"/>
        </w:tcPr>
        <w:p w14:paraId="6AD1F563" w14:textId="77777777" w:rsidR="005C0205" w:rsidRPr="00573990" w:rsidRDefault="005C0205" w:rsidP="00946405">
          <w:pPr>
            <w:pStyle w:val="Cover-Sector"/>
            <w:spacing w:after="0"/>
          </w:pPr>
        </w:p>
      </w:tc>
    </w:tr>
  </w:tbl>
  <w:p w14:paraId="3F9EE610" w14:textId="1106718C" w:rsidR="005C0205" w:rsidRPr="00CE2602" w:rsidRDefault="005C0205" w:rsidP="006F00AF">
    <w:pPr>
      <w:spacing w:after="0"/>
      <w:rPr>
        <w:sz w:val="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7322A" w14:textId="77777777" w:rsidR="005C0205" w:rsidRDefault="005C0205" w:rsidP="00091D79">
    <w:pPr>
      <w:rPr>
        <w:noProof/>
      </w:rPr>
    </w:pPr>
    <w:r w:rsidRPr="00E7132B">
      <w:rPr>
        <w:noProof/>
        <w:lang w:val="en-IN" w:eastAsia="en-IN"/>
      </w:rPr>
      <w:drawing>
        <wp:inline distT="0" distB="0" distL="0" distR="0" wp14:anchorId="2FB543AA" wp14:editId="57F1A919">
          <wp:extent cx="1133475" cy="26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3475" cy="266700"/>
                  </a:xfrm>
                  <a:prstGeom prst="rect">
                    <a:avLst/>
                  </a:prstGeom>
                  <a:noFill/>
                  <a:ln>
                    <a:noFill/>
                  </a:ln>
                </pic:spPr>
              </pic:pic>
            </a:graphicData>
          </a:graphic>
        </wp:inline>
      </w:drawing>
    </w:r>
  </w:p>
  <w:p w14:paraId="708C60A1" w14:textId="77777777" w:rsidR="005C0205" w:rsidRPr="00CE2602" w:rsidRDefault="005C0205" w:rsidP="00091D79">
    <w:pPr>
      <w:spacing w:after="0"/>
      <w:rPr>
        <w:sz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EB341" w14:textId="77777777" w:rsidR="005C0205" w:rsidRDefault="005C0205"/>
  <w:p w14:paraId="2EBFB5D5" w14:textId="77777777" w:rsidR="005C0205" w:rsidRPr="00CE2602" w:rsidRDefault="005C0205" w:rsidP="006F00AF">
    <w:pPr>
      <w:spacing w:after="0"/>
      <w:rPr>
        <w:sz w:val="2"/>
      </w:rPr>
    </w:pPr>
  </w:p>
  <w:p w14:paraId="0BAF7177" w14:textId="77777777" w:rsidR="005C0205" w:rsidRPr="00245B4C" w:rsidRDefault="005C0205">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4F5E4" w14:textId="77777777" w:rsidR="005C0205" w:rsidRDefault="005C0205" w:rsidP="006F00AF"/>
  <w:tbl>
    <w:tblPr>
      <w:tblW w:w="0" w:type="auto"/>
      <w:tblCellMar>
        <w:left w:w="0" w:type="dxa"/>
        <w:right w:w="0" w:type="dxa"/>
      </w:tblCellMar>
      <w:tblLook w:val="04A0" w:firstRow="1" w:lastRow="0" w:firstColumn="1" w:lastColumn="0" w:noHBand="0" w:noVBand="1"/>
    </w:tblPr>
    <w:tblGrid>
      <w:gridCol w:w="5166"/>
      <w:gridCol w:w="5041"/>
    </w:tblGrid>
    <w:tr w:rsidR="005C0205" w:rsidRPr="005F63DD" w14:paraId="7F8013FA" w14:textId="77777777" w:rsidTr="006F00AF">
      <w:trPr>
        <w:trHeight w:val="936"/>
      </w:trPr>
      <w:tc>
        <w:tcPr>
          <w:tcW w:w="5166" w:type="dxa"/>
        </w:tcPr>
        <w:p w14:paraId="26FA249D" w14:textId="77777777" w:rsidR="005C0205" w:rsidRPr="005F63DD" w:rsidRDefault="005C0205" w:rsidP="006F00AF">
          <w:r>
            <w:rPr>
              <w:noProof/>
              <w:lang w:val="en-IN" w:eastAsia="en-IN"/>
            </w:rPr>
            <w:drawing>
              <wp:inline distT="0" distB="0" distL="0" distR="0" wp14:anchorId="6151D49B" wp14:editId="1B56312D">
                <wp:extent cx="2505710" cy="581660"/>
                <wp:effectExtent l="0" t="0" r="8890" b="8890"/>
                <wp:docPr id="1" name="Picture 1" descr="Description: Capgemi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apgemini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5710" cy="581660"/>
                        </a:xfrm>
                        <a:prstGeom prst="rect">
                          <a:avLst/>
                        </a:prstGeom>
                        <a:noFill/>
                        <a:ln>
                          <a:noFill/>
                        </a:ln>
                      </pic:spPr>
                    </pic:pic>
                  </a:graphicData>
                </a:graphic>
              </wp:inline>
            </w:drawing>
          </w:r>
        </w:p>
      </w:tc>
      <w:tc>
        <w:tcPr>
          <w:tcW w:w="5041" w:type="dxa"/>
          <w:vAlign w:val="center"/>
        </w:tcPr>
        <w:p w14:paraId="655B6D61" w14:textId="77777777" w:rsidR="005C0205" w:rsidRPr="00573990" w:rsidRDefault="005C0205" w:rsidP="006F00AF">
          <w:pPr>
            <w:pStyle w:val="Cover-Sector"/>
            <w:spacing w:after="0"/>
          </w:pPr>
        </w:p>
      </w:tc>
    </w:tr>
  </w:tbl>
  <w:p w14:paraId="6F8B53AE" w14:textId="77777777" w:rsidR="005C0205" w:rsidRPr="00CE2602" w:rsidRDefault="005C0205" w:rsidP="006F00AF">
    <w:pPr>
      <w:spacing w:after="0"/>
      <w:rPr>
        <w:sz w:val="2"/>
      </w:rPr>
    </w:pPr>
  </w:p>
  <w:p w14:paraId="4F162FC6" w14:textId="77777777" w:rsidR="005C0205" w:rsidRPr="00B85364" w:rsidRDefault="005C0205" w:rsidP="006F00AF">
    <w:pPr>
      <w:spacing w:after="0"/>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pStyle w:val="BulletItem"/>
      <w:lvlText w:val="*"/>
      <w:lvlJc w:val="left"/>
    </w:lvl>
  </w:abstractNum>
  <w:abstractNum w:abstractNumId="1" w15:restartNumberingAfterBreak="0">
    <w:nsid w:val="06674C52"/>
    <w:multiLevelType w:val="hybridMultilevel"/>
    <w:tmpl w:val="5F941168"/>
    <w:lvl w:ilvl="0" w:tplc="46FA4112">
      <w:start w:val="1"/>
      <w:numFmt w:val="bullet"/>
      <w:pStyle w:val="TableBullet3"/>
      <w:lvlText w:val="•"/>
      <w:lvlJc w:val="left"/>
      <w:pPr>
        <w:ind w:left="720" w:hanging="360"/>
      </w:pPr>
      <w:rPr>
        <w:rFonts w:ascii="Book Antiqua" w:hAnsi="Book Antiqua" w:hint="default"/>
        <w:b w:val="0"/>
        <w:i w:val="0"/>
        <w:color w:val="E47E1A"/>
      </w:rPr>
    </w:lvl>
    <w:lvl w:ilvl="1" w:tplc="AD528D72" w:tentative="1">
      <w:start w:val="1"/>
      <w:numFmt w:val="bullet"/>
      <w:lvlText w:val="o"/>
      <w:lvlJc w:val="left"/>
      <w:pPr>
        <w:ind w:left="1440" w:hanging="360"/>
      </w:pPr>
      <w:rPr>
        <w:rFonts w:ascii="Courier New" w:hAnsi="Courier New" w:cs="Courier New" w:hint="default"/>
      </w:rPr>
    </w:lvl>
    <w:lvl w:ilvl="2" w:tplc="BC28E77A" w:tentative="1">
      <w:start w:val="1"/>
      <w:numFmt w:val="bullet"/>
      <w:lvlText w:val=""/>
      <w:lvlJc w:val="left"/>
      <w:pPr>
        <w:ind w:left="2160" w:hanging="360"/>
      </w:pPr>
      <w:rPr>
        <w:rFonts w:ascii="Wingdings" w:hAnsi="Wingdings" w:hint="default"/>
      </w:rPr>
    </w:lvl>
    <w:lvl w:ilvl="3" w:tplc="C08AFC82" w:tentative="1">
      <w:start w:val="1"/>
      <w:numFmt w:val="bullet"/>
      <w:lvlText w:val=""/>
      <w:lvlJc w:val="left"/>
      <w:pPr>
        <w:ind w:left="2880" w:hanging="360"/>
      </w:pPr>
      <w:rPr>
        <w:rFonts w:ascii="Symbol" w:hAnsi="Symbol" w:hint="default"/>
      </w:rPr>
    </w:lvl>
    <w:lvl w:ilvl="4" w:tplc="97C29B0E" w:tentative="1">
      <w:start w:val="1"/>
      <w:numFmt w:val="bullet"/>
      <w:lvlText w:val="o"/>
      <w:lvlJc w:val="left"/>
      <w:pPr>
        <w:ind w:left="3600" w:hanging="360"/>
      </w:pPr>
      <w:rPr>
        <w:rFonts w:ascii="Courier New" w:hAnsi="Courier New" w:cs="Courier New" w:hint="default"/>
      </w:rPr>
    </w:lvl>
    <w:lvl w:ilvl="5" w:tplc="F6C8FDCA" w:tentative="1">
      <w:start w:val="1"/>
      <w:numFmt w:val="bullet"/>
      <w:lvlText w:val=""/>
      <w:lvlJc w:val="left"/>
      <w:pPr>
        <w:ind w:left="4320" w:hanging="360"/>
      </w:pPr>
      <w:rPr>
        <w:rFonts w:ascii="Wingdings" w:hAnsi="Wingdings" w:hint="default"/>
      </w:rPr>
    </w:lvl>
    <w:lvl w:ilvl="6" w:tplc="D082C642" w:tentative="1">
      <w:start w:val="1"/>
      <w:numFmt w:val="bullet"/>
      <w:lvlText w:val=""/>
      <w:lvlJc w:val="left"/>
      <w:pPr>
        <w:ind w:left="5040" w:hanging="360"/>
      </w:pPr>
      <w:rPr>
        <w:rFonts w:ascii="Symbol" w:hAnsi="Symbol" w:hint="default"/>
      </w:rPr>
    </w:lvl>
    <w:lvl w:ilvl="7" w:tplc="5784FA22" w:tentative="1">
      <w:start w:val="1"/>
      <w:numFmt w:val="bullet"/>
      <w:lvlText w:val="o"/>
      <w:lvlJc w:val="left"/>
      <w:pPr>
        <w:ind w:left="5760" w:hanging="360"/>
      </w:pPr>
      <w:rPr>
        <w:rFonts w:ascii="Courier New" w:hAnsi="Courier New" w:cs="Courier New" w:hint="default"/>
      </w:rPr>
    </w:lvl>
    <w:lvl w:ilvl="8" w:tplc="8A986C98" w:tentative="1">
      <w:start w:val="1"/>
      <w:numFmt w:val="bullet"/>
      <w:lvlText w:val=""/>
      <w:lvlJc w:val="left"/>
      <w:pPr>
        <w:ind w:left="6480" w:hanging="360"/>
      </w:pPr>
      <w:rPr>
        <w:rFonts w:ascii="Wingdings" w:hAnsi="Wingdings" w:hint="default"/>
      </w:rPr>
    </w:lvl>
  </w:abstractNum>
  <w:abstractNum w:abstractNumId="2" w15:restartNumberingAfterBreak="0">
    <w:nsid w:val="0B59782E"/>
    <w:multiLevelType w:val="hybridMultilevel"/>
    <w:tmpl w:val="EEA85BE0"/>
    <w:lvl w:ilvl="0" w:tplc="EB26B520">
      <w:start w:val="1"/>
      <w:numFmt w:val="bullet"/>
      <w:pStyle w:val="TableBullet1"/>
      <w:lvlText w:val="■"/>
      <w:lvlJc w:val="left"/>
      <w:pPr>
        <w:ind w:left="468" w:hanging="360"/>
      </w:pPr>
      <w:rPr>
        <w:rFonts w:ascii="Arial" w:hAnsi="Arial" w:hint="default"/>
        <w:color w:val="0098C7" w:themeColor="accent5"/>
      </w:rPr>
    </w:lvl>
    <w:lvl w:ilvl="1" w:tplc="3F7E2820" w:tentative="1">
      <w:start w:val="1"/>
      <w:numFmt w:val="bullet"/>
      <w:lvlText w:val="o"/>
      <w:lvlJc w:val="left"/>
      <w:pPr>
        <w:tabs>
          <w:tab w:val="num" w:pos="1440"/>
        </w:tabs>
        <w:ind w:left="1440" w:hanging="360"/>
      </w:pPr>
      <w:rPr>
        <w:rFonts w:ascii="Courier New" w:hAnsi="Courier New" w:cs="Courier New" w:hint="default"/>
      </w:rPr>
    </w:lvl>
    <w:lvl w:ilvl="2" w:tplc="AC388948" w:tentative="1">
      <w:start w:val="1"/>
      <w:numFmt w:val="bullet"/>
      <w:lvlText w:val=""/>
      <w:lvlJc w:val="left"/>
      <w:pPr>
        <w:tabs>
          <w:tab w:val="num" w:pos="2160"/>
        </w:tabs>
        <w:ind w:left="2160" w:hanging="360"/>
      </w:pPr>
      <w:rPr>
        <w:rFonts w:ascii="Wingdings" w:hAnsi="Wingdings" w:hint="default"/>
      </w:rPr>
    </w:lvl>
    <w:lvl w:ilvl="3" w:tplc="391C6830" w:tentative="1">
      <w:start w:val="1"/>
      <w:numFmt w:val="bullet"/>
      <w:lvlText w:val=""/>
      <w:lvlJc w:val="left"/>
      <w:pPr>
        <w:tabs>
          <w:tab w:val="num" w:pos="2880"/>
        </w:tabs>
        <w:ind w:left="2880" w:hanging="360"/>
      </w:pPr>
      <w:rPr>
        <w:rFonts w:ascii="Symbol" w:hAnsi="Symbol" w:hint="default"/>
      </w:rPr>
    </w:lvl>
    <w:lvl w:ilvl="4" w:tplc="60DEABFE" w:tentative="1">
      <w:start w:val="1"/>
      <w:numFmt w:val="bullet"/>
      <w:lvlText w:val="o"/>
      <w:lvlJc w:val="left"/>
      <w:pPr>
        <w:tabs>
          <w:tab w:val="num" w:pos="3600"/>
        </w:tabs>
        <w:ind w:left="3600" w:hanging="360"/>
      </w:pPr>
      <w:rPr>
        <w:rFonts w:ascii="Courier New" w:hAnsi="Courier New" w:cs="Courier New" w:hint="default"/>
      </w:rPr>
    </w:lvl>
    <w:lvl w:ilvl="5" w:tplc="B9D22D42" w:tentative="1">
      <w:start w:val="1"/>
      <w:numFmt w:val="bullet"/>
      <w:lvlText w:val=""/>
      <w:lvlJc w:val="left"/>
      <w:pPr>
        <w:tabs>
          <w:tab w:val="num" w:pos="4320"/>
        </w:tabs>
        <w:ind w:left="4320" w:hanging="360"/>
      </w:pPr>
      <w:rPr>
        <w:rFonts w:ascii="Wingdings" w:hAnsi="Wingdings" w:hint="default"/>
      </w:rPr>
    </w:lvl>
    <w:lvl w:ilvl="6" w:tplc="A64E71CA" w:tentative="1">
      <w:start w:val="1"/>
      <w:numFmt w:val="bullet"/>
      <w:lvlText w:val=""/>
      <w:lvlJc w:val="left"/>
      <w:pPr>
        <w:tabs>
          <w:tab w:val="num" w:pos="5040"/>
        </w:tabs>
        <w:ind w:left="5040" w:hanging="360"/>
      </w:pPr>
      <w:rPr>
        <w:rFonts w:ascii="Symbol" w:hAnsi="Symbol" w:hint="default"/>
      </w:rPr>
    </w:lvl>
    <w:lvl w:ilvl="7" w:tplc="B8EA9E3C" w:tentative="1">
      <w:start w:val="1"/>
      <w:numFmt w:val="bullet"/>
      <w:lvlText w:val="o"/>
      <w:lvlJc w:val="left"/>
      <w:pPr>
        <w:tabs>
          <w:tab w:val="num" w:pos="5760"/>
        </w:tabs>
        <w:ind w:left="5760" w:hanging="360"/>
      </w:pPr>
      <w:rPr>
        <w:rFonts w:ascii="Courier New" w:hAnsi="Courier New" w:cs="Courier New" w:hint="default"/>
      </w:rPr>
    </w:lvl>
    <w:lvl w:ilvl="8" w:tplc="D7E4C49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461777"/>
    <w:multiLevelType w:val="hybridMultilevel"/>
    <w:tmpl w:val="500A025A"/>
    <w:lvl w:ilvl="0" w:tplc="04090005">
      <w:start w:val="1"/>
      <w:numFmt w:val="bullet"/>
      <w:pStyle w:val="Bullet2"/>
      <w:lvlText w:val=""/>
      <w:lvlJc w:val="left"/>
      <w:pPr>
        <w:ind w:left="720" w:hanging="360"/>
      </w:pPr>
      <w:rPr>
        <w:rFonts w:ascii="Wingdings" w:hAnsi="Wingdings" w:cs="Times New Roman" w:hint="default"/>
        <w:b w:val="0"/>
        <w:i w:val="0"/>
        <w:color w:val="AC2B3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6267D"/>
    <w:multiLevelType w:val="multilevel"/>
    <w:tmpl w:val="53E60B5E"/>
    <w:styleLink w:val="CGBullets"/>
    <w:lvl w:ilvl="0">
      <w:start w:val="1"/>
      <w:numFmt w:val="bullet"/>
      <w:lvlText w:val="■"/>
      <w:lvlJc w:val="left"/>
      <w:pPr>
        <w:ind w:left="288" w:hanging="288"/>
      </w:pPr>
      <w:rPr>
        <w:rFonts w:ascii="Arial" w:hAnsi="Arial" w:hint="default"/>
        <w:b w:val="0"/>
        <w:i w:val="0"/>
        <w:color w:val="0098C7" w:themeColor="accent5"/>
        <w:sz w:val="14"/>
      </w:rPr>
    </w:lvl>
    <w:lvl w:ilvl="1">
      <w:start w:val="1"/>
      <w:numFmt w:val="bullet"/>
      <w:lvlText w:val="●"/>
      <w:lvlJc w:val="left"/>
      <w:pPr>
        <w:ind w:left="576" w:hanging="288"/>
      </w:pPr>
      <w:rPr>
        <w:rFonts w:ascii="Arial" w:hAnsi="Arial" w:hint="default"/>
        <w:b w:val="0"/>
        <w:i w:val="0"/>
        <w:color w:val="AC2B37" w:themeColor="accent3"/>
        <w:sz w:val="16"/>
      </w:rPr>
    </w:lvl>
    <w:lvl w:ilvl="2">
      <w:start w:val="1"/>
      <w:numFmt w:val="bullet"/>
      <w:lvlText w:val="●"/>
      <w:lvlJc w:val="left"/>
      <w:pPr>
        <w:ind w:left="864" w:hanging="288"/>
      </w:pPr>
      <w:rPr>
        <w:rFonts w:ascii="Arial" w:hAnsi="Arial" w:hint="default"/>
        <w:b w:val="0"/>
        <w:i w:val="0"/>
        <w:color w:val="E47E1A" w:themeColor="accent2"/>
        <w:sz w:val="14"/>
      </w:rPr>
    </w:lvl>
    <w:lvl w:ilvl="3">
      <w:start w:val="1"/>
      <w:numFmt w:val="bullet"/>
      <w:lvlText w:val="‒"/>
      <w:lvlJc w:val="left"/>
      <w:pPr>
        <w:ind w:left="1152" w:hanging="288"/>
      </w:pPr>
      <w:rPr>
        <w:rFonts w:ascii="Arial" w:hAnsi="Arial" w:hint="default"/>
        <w:b w:val="0"/>
        <w:i w:val="0"/>
        <w:color w:val="AC2B37" w:themeColor="accent3"/>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B63F34"/>
    <w:multiLevelType w:val="singleLevel"/>
    <w:tmpl w:val="E04C43B6"/>
    <w:lvl w:ilvl="0">
      <w:start w:val="1"/>
      <w:numFmt w:val="bullet"/>
      <w:pStyle w:val="EA-Bullet1"/>
      <w:lvlText w:val=""/>
      <w:lvlJc w:val="left"/>
      <w:pPr>
        <w:tabs>
          <w:tab w:val="num" w:pos="360"/>
        </w:tabs>
        <w:ind w:left="360" w:hanging="360"/>
      </w:pPr>
      <w:rPr>
        <w:rFonts w:ascii="Symbol" w:hAnsi="Symbol" w:hint="default"/>
      </w:rPr>
    </w:lvl>
  </w:abstractNum>
  <w:abstractNum w:abstractNumId="6" w15:restartNumberingAfterBreak="0">
    <w:nsid w:val="1BF06D22"/>
    <w:multiLevelType w:val="multilevel"/>
    <w:tmpl w:val="740A0D1A"/>
    <w:styleLink w:val="CGOutlineHeadings"/>
    <w:lvl w:ilvl="0">
      <w:start w:val="1"/>
      <w:numFmt w:val="decimal"/>
      <w:pStyle w:val="CGHeading1-outlined"/>
      <w:lvlText w:val="%1"/>
      <w:lvlJc w:val="left"/>
      <w:pPr>
        <w:ind w:left="720" w:hanging="720"/>
      </w:pPr>
      <w:rPr>
        <w:rFonts w:ascii="Arial" w:hAnsi="Arial" w:hint="default"/>
        <w:b w:val="0"/>
        <w:i w:val="0"/>
        <w:color w:val="909090" w:themeColor="background2"/>
        <w:sz w:val="60"/>
      </w:rPr>
    </w:lvl>
    <w:lvl w:ilvl="1">
      <w:start w:val="1"/>
      <w:numFmt w:val="decimal"/>
      <w:pStyle w:val="CGHeading2-outlined"/>
      <w:lvlText w:val="%1.%2"/>
      <w:lvlJc w:val="left"/>
      <w:pPr>
        <w:ind w:left="864" w:hanging="864"/>
      </w:pPr>
      <w:rPr>
        <w:rFonts w:ascii="Arial" w:hAnsi="Arial" w:hint="default"/>
        <w:b w:val="0"/>
        <w:i w:val="0"/>
        <w:color w:val="263147" w:themeColor="text1"/>
        <w:sz w:val="40"/>
      </w:rPr>
    </w:lvl>
    <w:lvl w:ilvl="2">
      <w:start w:val="1"/>
      <w:numFmt w:val="decimal"/>
      <w:pStyle w:val="CGHeading3-outlined"/>
      <w:lvlText w:val="%1.%2.%3"/>
      <w:lvlJc w:val="left"/>
      <w:pPr>
        <w:ind w:left="1080" w:hanging="1080"/>
      </w:pPr>
      <w:rPr>
        <w:rFonts w:ascii="Arial" w:hAnsi="Arial" w:hint="default"/>
        <w:b w:val="0"/>
        <w:i w:val="0"/>
        <w:color w:val="762C7C" w:themeColor="accent4"/>
        <w:sz w:val="36"/>
      </w:rPr>
    </w:lvl>
    <w:lvl w:ilvl="3">
      <w:start w:val="1"/>
      <w:numFmt w:val="decimal"/>
      <w:pStyle w:val="CGHeading4-outlined"/>
      <w:lvlText w:val="%1.%2.%3.%4"/>
      <w:lvlJc w:val="left"/>
      <w:pPr>
        <w:ind w:left="1224" w:hanging="1224"/>
      </w:pPr>
      <w:rPr>
        <w:rFonts w:ascii="Arial" w:hAnsi="Arial" w:hint="default"/>
        <w:b w:val="0"/>
        <w:i w:val="0"/>
        <w:color w:val="263147" w:themeColor="text1"/>
        <w:sz w:val="32"/>
      </w:rPr>
    </w:lvl>
    <w:lvl w:ilvl="4">
      <w:start w:val="1"/>
      <w:numFmt w:val="decimal"/>
      <w:pStyle w:val="CGHeading5-outlined"/>
      <w:lvlText w:val="%1.%2.%3.%4.%5"/>
      <w:lvlJc w:val="left"/>
      <w:pPr>
        <w:ind w:left="1296" w:hanging="1296"/>
      </w:pPr>
      <w:rPr>
        <w:rFonts w:ascii="Arial" w:hAnsi="Arial" w:hint="default"/>
        <w:b w:val="0"/>
        <w:i w:val="0"/>
        <w:color w:val="762C7C" w:themeColor="accent4"/>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0B20743"/>
    <w:multiLevelType w:val="hybridMultilevel"/>
    <w:tmpl w:val="2F309064"/>
    <w:lvl w:ilvl="0" w:tplc="029A10C2">
      <w:numFmt w:val="bullet"/>
      <w:lvlText w:val="-"/>
      <w:lvlJc w:val="left"/>
      <w:pPr>
        <w:ind w:left="1224" w:hanging="360"/>
      </w:pPr>
      <w:rPr>
        <w:rFonts w:ascii="Arial" w:eastAsia="Arial" w:hAnsi="Arial" w:cs="Aria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8" w15:restartNumberingAfterBreak="0">
    <w:nsid w:val="2383165B"/>
    <w:multiLevelType w:val="hybridMultilevel"/>
    <w:tmpl w:val="B896CC36"/>
    <w:lvl w:ilvl="0" w:tplc="70B8D402">
      <w:start w:val="1"/>
      <w:numFmt w:val="bullet"/>
      <w:lvlText w:val="■"/>
      <w:lvlJc w:val="left"/>
      <w:pPr>
        <w:tabs>
          <w:tab w:val="num" w:pos="216"/>
        </w:tabs>
        <w:ind w:left="216" w:hanging="216"/>
      </w:pPr>
      <w:rPr>
        <w:rFonts w:ascii="Arial" w:hAnsi="Arial" w:hint="default"/>
        <w:color w:val="009BCC"/>
        <w:sz w:val="18"/>
        <w:szCs w:val="18"/>
      </w:rPr>
    </w:lvl>
    <w:lvl w:ilvl="1" w:tplc="E6CCD310">
      <w:start w:val="1"/>
      <w:numFmt w:val="bullet"/>
      <w:pStyle w:val="TableBullets2"/>
      <w:lvlText w:val=""/>
      <w:lvlJc w:val="left"/>
      <w:pPr>
        <w:tabs>
          <w:tab w:val="num" w:pos="432"/>
        </w:tabs>
        <w:ind w:left="432" w:hanging="216"/>
      </w:pPr>
      <w:rPr>
        <w:rFonts w:ascii="Symbol" w:hAnsi="Symbol" w:hint="default"/>
        <w:color w:val="004B66"/>
        <w:sz w:val="18"/>
        <w:szCs w:val="18"/>
      </w:rPr>
    </w:lvl>
    <w:lvl w:ilvl="2" w:tplc="9D429BE4">
      <w:start w:val="1"/>
      <w:numFmt w:val="bullet"/>
      <w:lvlText w:val=""/>
      <w:lvlJc w:val="left"/>
      <w:pPr>
        <w:tabs>
          <w:tab w:val="num" w:pos="864"/>
        </w:tabs>
        <w:ind w:left="864" w:hanging="288"/>
      </w:pPr>
      <w:rPr>
        <w:rFonts w:ascii="Symbol" w:hAnsi="Symbol" w:hint="default"/>
        <w:color w:val="004B66"/>
        <w:sz w:val="18"/>
        <w:szCs w:val="18"/>
      </w:rPr>
    </w:lvl>
    <w:lvl w:ilvl="3" w:tplc="21DEBB80" w:tentative="1">
      <w:start w:val="1"/>
      <w:numFmt w:val="bullet"/>
      <w:lvlText w:val=""/>
      <w:lvlJc w:val="left"/>
      <w:pPr>
        <w:tabs>
          <w:tab w:val="num" w:pos="2880"/>
        </w:tabs>
        <w:ind w:left="2880" w:hanging="360"/>
      </w:pPr>
      <w:rPr>
        <w:rFonts w:ascii="Symbol" w:hAnsi="Symbol" w:hint="default"/>
      </w:rPr>
    </w:lvl>
    <w:lvl w:ilvl="4" w:tplc="9A6835D6" w:tentative="1">
      <w:start w:val="1"/>
      <w:numFmt w:val="bullet"/>
      <w:lvlText w:val="o"/>
      <w:lvlJc w:val="left"/>
      <w:pPr>
        <w:tabs>
          <w:tab w:val="num" w:pos="3600"/>
        </w:tabs>
        <w:ind w:left="3600" w:hanging="360"/>
      </w:pPr>
      <w:rPr>
        <w:rFonts w:ascii="Courier New" w:hAnsi="Courier New" w:hint="default"/>
      </w:rPr>
    </w:lvl>
    <w:lvl w:ilvl="5" w:tplc="BFFCD4BA" w:tentative="1">
      <w:start w:val="1"/>
      <w:numFmt w:val="bullet"/>
      <w:lvlText w:val=""/>
      <w:lvlJc w:val="left"/>
      <w:pPr>
        <w:tabs>
          <w:tab w:val="num" w:pos="4320"/>
        </w:tabs>
        <w:ind w:left="4320" w:hanging="360"/>
      </w:pPr>
      <w:rPr>
        <w:rFonts w:ascii="Wingdings" w:hAnsi="Wingdings" w:hint="default"/>
      </w:rPr>
    </w:lvl>
    <w:lvl w:ilvl="6" w:tplc="6D0853AE" w:tentative="1">
      <w:start w:val="1"/>
      <w:numFmt w:val="bullet"/>
      <w:lvlText w:val=""/>
      <w:lvlJc w:val="left"/>
      <w:pPr>
        <w:tabs>
          <w:tab w:val="num" w:pos="5040"/>
        </w:tabs>
        <w:ind w:left="5040" w:hanging="360"/>
      </w:pPr>
      <w:rPr>
        <w:rFonts w:ascii="Symbol" w:hAnsi="Symbol" w:hint="default"/>
      </w:rPr>
    </w:lvl>
    <w:lvl w:ilvl="7" w:tplc="8F6CA3BE" w:tentative="1">
      <w:start w:val="1"/>
      <w:numFmt w:val="bullet"/>
      <w:lvlText w:val="o"/>
      <w:lvlJc w:val="left"/>
      <w:pPr>
        <w:tabs>
          <w:tab w:val="num" w:pos="5760"/>
        </w:tabs>
        <w:ind w:left="5760" w:hanging="360"/>
      </w:pPr>
      <w:rPr>
        <w:rFonts w:ascii="Courier New" w:hAnsi="Courier New" w:hint="default"/>
      </w:rPr>
    </w:lvl>
    <w:lvl w:ilvl="8" w:tplc="1FE85AA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5A73C0A"/>
    <w:multiLevelType w:val="multilevel"/>
    <w:tmpl w:val="FF2E47B0"/>
    <w:lvl w:ilvl="0">
      <w:start w:val="1"/>
      <w:numFmt w:val="bullet"/>
      <w:pStyle w:val="CGBullet-Level1"/>
      <w:lvlText w:val=""/>
      <w:lvlJc w:val="left"/>
      <w:pPr>
        <w:ind w:left="288" w:hanging="288"/>
      </w:pPr>
      <w:rPr>
        <w:rFonts w:ascii="Wingdings" w:hAnsi="Wingdings" w:hint="default"/>
        <w:b w:val="0"/>
        <w:i w:val="0"/>
        <w:color w:val="0098C7" w:themeColor="accent5"/>
        <w:sz w:val="20"/>
      </w:rPr>
    </w:lvl>
    <w:lvl w:ilvl="1">
      <w:start w:val="1"/>
      <w:numFmt w:val="bullet"/>
      <w:pStyle w:val="CGBullet-Level2"/>
      <w:lvlText w:val="●"/>
      <w:lvlJc w:val="left"/>
      <w:pPr>
        <w:ind w:left="576" w:hanging="288"/>
      </w:pPr>
      <w:rPr>
        <w:rFonts w:ascii="Arial" w:hAnsi="Arial" w:hint="default"/>
        <w:b w:val="0"/>
        <w:i w:val="0"/>
        <w:color w:val="998C85" w:themeColor="text2"/>
        <w:sz w:val="16"/>
      </w:rPr>
    </w:lvl>
    <w:lvl w:ilvl="2">
      <w:start w:val="1"/>
      <w:numFmt w:val="bullet"/>
      <w:pStyle w:val="CGBullet-Level3"/>
      <w:lvlText w:val="●"/>
      <w:lvlJc w:val="left"/>
      <w:pPr>
        <w:ind w:left="864" w:hanging="288"/>
      </w:pPr>
      <w:rPr>
        <w:rFonts w:ascii="Arial" w:hAnsi="Arial" w:hint="default"/>
        <w:b w:val="0"/>
        <w:i w:val="0"/>
        <w:color w:val="AC2B37" w:themeColor="accent3"/>
        <w:sz w:val="14"/>
      </w:rPr>
    </w:lvl>
    <w:lvl w:ilvl="3">
      <w:start w:val="1"/>
      <w:numFmt w:val="bullet"/>
      <w:pStyle w:val="CGBullet-Level4"/>
      <w:lvlText w:val="‒"/>
      <w:lvlJc w:val="left"/>
      <w:pPr>
        <w:ind w:left="1152" w:hanging="288"/>
      </w:pPr>
      <w:rPr>
        <w:rFonts w:ascii="Arial" w:hAnsi="Arial" w:hint="default"/>
        <w:b w:val="0"/>
        <w:i w:val="0"/>
        <w:color w:val="AC2B37" w:themeColor="accent3"/>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5E754CC"/>
    <w:multiLevelType w:val="multilevel"/>
    <w:tmpl w:val="471ED5C4"/>
    <w:styleLink w:val="StyleOutlinenumbered"/>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sz w:val="24"/>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27040DDC"/>
    <w:multiLevelType w:val="hybridMultilevel"/>
    <w:tmpl w:val="B69E775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7E54839"/>
    <w:multiLevelType w:val="multilevel"/>
    <w:tmpl w:val="F45E4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597ED5"/>
    <w:multiLevelType w:val="multilevel"/>
    <w:tmpl w:val="E5A8ECC8"/>
    <w:styleLink w:val="CGNumberings"/>
    <w:lvl w:ilvl="0">
      <w:start w:val="1"/>
      <w:numFmt w:val="decimal"/>
      <w:pStyle w:val="CGNumbering-Level1"/>
      <w:lvlText w:val="%1."/>
      <w:lvlJc w:val="left"/>
      <w:pPr>
        <w:ind w:left="360" w:hanging="360"/>
      </w:pPr>
      <w:rPr>
        <w:rFonts w:ascii="Arial" w:hAnsi="Arial" w:hint="default"/>
        <w:b w:val="0"/>
        <w:i w:val="0"/>
        <w:color w:val="0098C7" w:themeColor="accent5"/>
        <w:sz w:val="20"/>
      </w:rPr>
    </w:lvl>
    <w:lvl w:ilvl="1">
      <w:start w:val="1"/>
      <w:numFmt w:val="lowerLetter"/>
      <w:pStyle w:val="CGNumbering-Level2"/>
      <w:lvlText w:val="%2."/>
      <w:lvlJc w:val="left"/>
      <w:pPr>
        <w:ind w:left="720" w:hanging="360"/>
      </w:pPr>
      <w:rPr>
        <w:rFonts w:ascii="Arial" w:hAnsi="Arial" w:hint="default"/>
        <w:b w:val="0"/>
        <w:i w:val="0"/>
        <w:color w:val="AC2B37" w:themeColor="accent3"/>
        <w:sz w:val="20"/>
      </w:rPr>
    </w:lvl>
    <w:lvl w:ilvl="2">
      <w:start w:val="1"/>
      <w:numFmt w:val="lowerRoman"/>
      <w:pStyle w:val="CGNumbering-Level3"/>
      <w:lvlText w:val="%3."/>
      <w:lvlJc w:val="left"/>
      <w:pPr>
        <w:ind w:left="1080" w:hanging="360"/>
      </w:pPr>
      <w:rPr>
        <w:rFonts w:ascii="Arial" w:hAnsi="Arial" w:hint="default"/>
        <w:b w:val="0"/>
        <w:i w:val="0"/>
        <w:color w:val="E47E1A" w:themeColor="accent2"/>
        <w:sz w:val="20"/>
      </w:rPr>
    </w:lvl>
    <w:lvl w:ilvl="3">
      <w:start w:val="1"/>
      <w:numFmt w:val="lowerLetter"/>
      <w:pStyle w:val="CGNumbering-Level4"/>
      <w:lvlText w:val="%4."/>
      <w:lvlJc w:val="left"/>
      <w:pPr>
        <w:ind w:left="1440" w:hanging="360"/>
      </w:pPr>
      <w:rPr>
        <w:rFonts w:ascii="Arial" w:hAnsi="Arial" w:hint="default"/>
        <w:b w:val="0"/>
        <w:i w:val="0"/>
        <w:color w:val="AC2B37" w:themeColor="accent3"/>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9A5EC4"/>
    <w:multiLevelType w:val="multilevel"/>
    <w:tmpl w:val="E5A8ECC8"/>
    <w:numStyleLink w:val="CGNumberings"/>
  </w:abstractNum>
  <w:abstractNum w:abstractNumId="15" w15:restartNumberingAfterBreak="0">
    <w:nsid w:val="326F043B"/>
    <w:multiLevelType w:val="multilevel"/>
    <w:tmpl w:val="53E60B5E"/>
    <w:numStyleLink w:val="CGBullets"/>
  </w:abstractNum>
  <w:abstractNum w:abstractNumId="16" w15:restartNumberingAfterBreak="0">
    <w:nsid w:val="43497A0F"/>
    <w:multiLevelType w:val="multilevel"/>
    <w:tmpl w:val="740A0D1A"/>
    <w:numStyleLink w:val="CGOutlineHeadings"/>
  </w:abstractNum>
  <w:abstractNum w:abstractNumId="17" w15:restartNumberingAfterBreak="0">
    <w:nsid w:val="46D40104"/>
    <w:multiLevelType w:val="hybridMultilevel"/>
    <w:tmpl w:val="8CA2A484"/>
    <w:lvl w:ilvl="0" w:tplc="0409000D">
      <w:start w:val="1"/>
      <w:numFmt w:val="bullet"/>
      <w:lvlText w:val="■"/>
      <w:lvlJc w:val="left"/>
      <w:pPr>
        <w:tabs>
          <w:tab w:val="num" w:pos="216"/>
        </w:tabs>
        <w:ind w:left="216" w:hanging="216"/>
      </w:pPr>
      <w:rPr>
        <w:rFonts w:ascii="Arial" w:hAnsi="Arial" w:hint="default"/>
        <w:color w:val="009BCC"/>
        <w:sz w:val="18"/>
        <w:szCs w:val="18"/>
      </w:rPr>
    </w:lvl>
    <w:lvl w:ilvl="1" w:tplc="04090019">
      <w:start w:val="1"/>
      <w:numFmt w:val="bullet"/>
      <w:lvlText w:val=""/>
      <w:lvlJc w:val="left"/>
      <w:pPr>
        <w:tabs>
          <w:tab w:val="num" w:pos="432"/>
        </w:tabs>
        <w:ind w:left="432" w:hanging="216"/>
      </w:pPr>
      <w:rPr>
        <w:rFonts w:ascii="Symbol" w:hAnsi="Symbol" w:hint="default"/>
        <w:color w:val="004B66"/>
        <w:sz w:val="18"/>
        <w:szCs w:val="18"/>
      </w:rPr>
    </w:lvl>
    <w:lvl w:ilvl="2" w:tplc="0409001B">
      <w:start w:val="1"/>
      <w:numFmt w:val="bullet"/>
      <w:pStyle w:val="TableBullets3"/>
      <w:lvlText w:val=""/>
      <w:lvlJc w:val="left"/>
      <w:pPr>
        <w:tabs>
          <w:tab w:val="num" w:pos="648"/>
        </w:tabs>
        <w:ind w:left="648" w:hanging="216"/>
      </w:pPr>
      <w:rPr>
        <w:rFonts w:ascii="Symbol" w:hAnsi="Symbol" w:hint="default"/>
        <w:color w:val="004B66"/>
        <w:sz w:val="18"/>
        <w:szCs w:val="18"/>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71F4043"/>
    <w:multiLevelType w:val="hybridMultilevel"/>
    <w:tmpl w:val="4E06B982"/>
    <w:lvl w:ilvl="0" w:tplc="805CE088">
      <w:start w:val="1"/>
      <w:numFmt w:val="bullet"/>
      <w:pStyle w:val="TableBullet10"/>
      <w:lvlText w:val=""/>
      <w:lvlJc w:val="left"/>
      <w:pPr>
        <w:ind w:left="720" w:hanging="360"/>
      </w:pPr>
      <w:rPr>
        <w:rFonts w:ascii="Wingdings" w:hAnsi="Wingdings" w:cs="Times New Roman" w:hint="default"/>
        <w:b w:val="0"/>
        <w:i w:val="0"/>
        <w:color w:val="0098C7"/>
      </w:rPr>
    </w:lvl>
    <w:lvl w:ilvl="1" w:tplc="67B8961E">
      <w:start w:val="1"/>
      <w:numFmt w:val="bullet"/>
      <w:lvlText w:val="o"/>
      <w:lvlJc w:val="left"/>
      <w:pPr>
        <w:ind w:left="1440" w:hanging="360"/>
      </w:pPr>
      <w:rPr>
        <w:rFonts w:ascii="Courier New" w:hAnsi="Courier New" w:cs="Courier New" w:hint="default"/>
      </w:rPr>
    </w:lvl>
    <w:lvl w:ilvl="2" w:tplc="7AA699CC" w:tentative="1">
      <w:start w:val="1"/>
      <w:numFmt w:val="bullet"/>
      <w:lvlText w:val=""/>
      <w:lvlJc w:val="left"/>
      <w:pPr>
        <w:ind w:left="2160" w:hanging="360"/>
      </w:pPr>
      <w:rPr>
        <w:rFonts w:ascii="Wingdings" w:hAnsi="Wingdings" w:hint="default"/>
      </w:rPr>
    </w:lvl>
    <w:lvl w:ilvl="3" w:tplc="D2188B34" w:tentative="1">
      <w:start w:val="1"/>
      <w:numFmt w:val="bullet"/>
      <w:lvlText w:val=""/>
      <w:lvlJc w:val="left"/>
      <w:pPr>
        <w:ind w:left="2880" w:hanging="360"/>
      </w:pPr>
      <w:rPr>
        <w:rFonts w:ascii="Symbol" w:hAnsi="Symbol" w:hint="default"/>
      </w:rPr>
    </w:lvl>
    <w:lvl w:ilvl="4" w:tplc="E3A0F99E" w:tentative="1">
      <w:start w:val="1"/>
      <w:numFmt w:val="bullet"/>
      <w:lvlText w:val="o"/>
      <w:lvlJc w:val="left"/>
      <w:pPr>
        <w:ind w:left="3600" w:hanging="360"/>
      </w:pPr>
      <w:rPr>
        <w:rFonts w:ascii="Courier New" w:hAnsi="Courier New" w:cs="Courier New" w:hint="default"/>
      </w:rPr>
    </w:lvl>
    <w:lvl w:ilvl="5" w:tplc="DFFC46F6" w:tentative="1">
      <w:start w:val="1"/>
      <w:numFmt w:val="bullet"/>
      <w:lvlText w:val=""/>
      <w:lvlJc w:val="left"/>
      <w:pPr>
        <w:ind w:left="4320" w:hanging="360"/>
      </w:pPr>
      <w:rPr>
        <w:rFonts w:ascii="Wingdings" w:hAnsi="Wingdings" w:hint="default"/>
      </w:rPr>
    </w:lvl>
    <w:lvl w:ilvl="6" w:tplc="CCB24BBE" w:tentative="1">
      <w:start w:val="1"/>
      <w:numFmt w:val="bullet"/>
      <w:lvlText w:val=""/>
      <w:lvlJc w:val="left"/>
      <w:pPr>
        <w:ind w:left="5040" w:hanging="360"/>
      </w:pPr>
      <w:rPr>
        <w:rFonts w:ascii="Symbol" w:hAnsi="Symbol" w:hint="default"/>
      </w:rPr>
    </w:lvl>
    <w:lvl w:ilvl="7" w:tplc="1632CD76" w:tentative="1">
      <w:start w:val="1"/>
      <w:numFmt w:val="bullet"/>
      <w:lvlText w:val="o"/>
      <w:lvlJc w:val="left"/>
      <w:pPr>
        <w:ind w:left="5760" w:hanging="360"/>
      </w:pPr>
      <w:rPr>
        <w:rFonts w:ascii="Courier New" w:hAnsi="Courier New" w:cs="Courier New" w:hint="default"/>
      </w:rPr>
    </w:lvl>
    <w:lvl w:ilvl="8" w:tplc="C724673A" w:tentative="1">
      <w:start w:val="1"/>
      <w:numFmt w:val="bullet"/>
      <w:lvlText w:val=""/>
      <w:lvlJc w:val="left"/>
      <w:pPr>
        <w:ind w:left="6480" w:hanging="360"/>
      </w:pPr>
      <w:rPr>
        <w:rFonts w:ascii="Wingdings" w:hAnsi="Wingdings" w:hint="default"/>
      </w:rPr>
    </w:lvl>
  </w:abstractNum>
  <w:abstractNum w:abstractNumId="19" w15:restartNumberingAfterBreak="0">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4C1C1DF4"/>
    <w:multiLevelType w:val="hybridMultilevel"/>
    <w:tmpl w:val="1EEE123A"/>
    <w:lvl w:ilvl="0" w:tplc="04090001">
      <w:start w:val="1"/>
      <w:numFmt w:val="bullet"/>
      <w:pStyle w:val="ListBullet"/>
      <w:lvlText w:val="■"/>
      <w:lvlJc w:val="left"/>
      <w:pPr>
        <w:tabs>
          <w:tab w:val="num" w:pos="288"/>
        </w:tabs>
        <w:ind w:left="288" w:hanging="288"/>
      </w:pPr>
      <w:rPr>
        <w:rFonts w:ascii="Arial" w:hAnsi="Arial" w:hint="default"/>
        <w:color w:val="009BCC"/>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C714651"/>
    <w:multiLevelType w:val="multilevel"/>
    <w:tmpl w:val="6FB2663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502267F5"/>
    <w:multiLevelType w:val="multilevel"/>
    <w:tmpl w:val="8862B1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C15443"/>
    <w:multiLevelType w:val="hybridMultilevel"/>
    <w:tmpl w:val="91CCC4B0"/>
    <w:lvl w:ilvl="0" w:tplc="04090001">
      <w:start w:val="1"/>
      <w:numFmt w:val="lowerLetter"/>
      <w:pStyle w:val="Numbering3"/>
      <w:lvlText w:val="%1."/>
      <w:lvlJc w:val="left"/>
      <w:pPr>
        <w:ind w:left="720" w:hanging="360"/>
      </w:pPr>
      <w:rPr>
        <w:rFonts w:hint="default"/>
        <w:color w:val="E47E1A"/>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4" w15:restartNumberingAfterBreak="0">
    <w:nsid w:val="55072820"/>
    <w:multiLevelType w:val="hybridMultilevel"/>
    <w:tmpl w:val="A45CD094"/>
    <w:lvl w:ilvl="0" w:tplc="46D0F450">
      <w:start w:val="1"/>
      <w:numFmt w:val="bullet"/>
      <w:pStyle w:val="TableBullet2"/>
      <w:lvlText w:val=""/>
      <w:lvlJc w:val="left"/>
      <w:pPr>
        <w:ind w:left="1080" w:hanging="360"/>
      </w:pPr>
      <w:rPr>
        <w:rFonts w:ascii="Wingdings" w:hAnsi="Wingdings" w:cs="Times New Roman" w:hint="default"/>
        <w:b w:val="0"/>
        <w:i w:val="0"/>
        <w:color w:val="AC2B37"/>
      </w:rPr>
    </w:lvl>
    <w:lvl w:ilvl="1" w:tplc="4F16836C">
      <w:start w:val="1"/>
      <w:numFmt w:val="bullet"/>
      <w:lvlText w:val="o"/>
      <w:lvlJc w:val="left"/>
      <w:pPr>
        <w:ind w:left="1800" w:hanging="360"/>
      </w:pPr>
      <w:rPr>
        <w:rFonts w:ascii="Courier New" w:hAnsi="Courier New" w:cs="Courier New" w:hint="default"/>
      </w:rPr>
    </w:lvl>
    <w:lvl w:ilvl="2" w:tplc="5836A314" w:tentative="1">
      <w:start w:val="1"/>
      <w:numFmt w:val="bullet"/>
      <w:lvlText w:val=""/>
      <w:lvlJc w:val="left"/>
      <w:pPr>
        <w:ind w:left="2520" w:hanging="360"/>
      </w:pPr>
      <w:rPr>
        <w:rFonts w:ascii="Wingdings" w:hAnsi="Wingdings" w:hint="default"/>
      </w:rPr>
    </w:lvl>
    <w:lvl w:ilvl="3" w:tplc="B3EAC990" w:tentative="1">
      <w:start w:val="1"/>
      <w:numFmt w:val="bullet"/>
      <w:lvlText w:val=""/>
      <w:lvlJc w:val="left"/>
      <w:pPr>
        <w:ind w:left="3240" w:hanging="360"/>
      </w:pPr>
      <w:rPr>
        <w:rFonts w:ascii="Symbol" w:hAnsi="Symbol" w:hint="default"/>
      </w:rPr>
    </w:lvl>
    <w:lvl w:ilvl="4" w:tplc="1FA0A396" w:tentative="1">
      <w:start w:val="1"/>
      <w:numFmt w:val="bullet"/>
      <w:lvlText w:val="o"/>
      <w:lvlJc w:val="left"/>
      <w:pPr>
        <w:ind w:left="3960" w:hanging="360"/>
      </w:pPr>
      <w:rPr>
        <w:rFonts w:ascii="Courier New" w:hAnsi="Courier New" w:cs="Courier New" w:hint="default"/>
      </w:rPr>
    </w:lvl>
    <w:lvl w:ilvl="5" w:tplc="4F9EEBC8" w:tentative="1">
      <w:start w:val="1"/>
      <w:numFmt w:val="bullet"/>
      <w:lvlText w:val=""/>
      <w:lvlJc w:val="left"/>
      <w:pPr>
        <w:ind w:left="4680" w:hanging="360"/>
      </w:pPr>
      <w:rPr>
        <w:rFonts w:ascii="Wingdings" w:hAnsi="Wingdings" w:hint="default"/>
      </w:rPr>
    </w:lvl>
    <w:lvl w:ilvl="6" w:tplc="FC5ABE24" w:tentative="1">
      <w:start w:val="1"/>
      <w:numFmt w:val="bullet"/>
      <w:lvlText w:val=""/>
      <w:lvlJc w:val="left"/>
      <w:pPr>
        <w:ind w:left="5400" w:hanging="360"/>
      </w:pPr>
      <w:rPr>
        <w:rFonts w:ascii="Symbol" w:hAnsi="Symbol" w:hint="default"/>
      </w:rPr>
    </w:lvl>
    <w:lvl w:ilvl="7" w:tplc="225EF1AE" w:tentative="1">
      <w:start w:val="1"/>
      <w:numFmt w:val="bullet"/>
      <w:lvlText w:val="o"/>
      <w:lvlJc w:val="left"/>
      <w:pPr>
        <w:ind w:left="6120" w:hanging="360"/>
      </w:pPr>
      <w:rPr>
        <w:rFonts w:ascii="Courier New" w:hAnsi="Courier New" w:cs="Courier New" w:hint="default"/>
      </w:rPr>
    </w:lvl>
    <w:lvl w:ilvl="8" w:tplc="3E72175E" w:tentative="1">
      <w:start w:val="1"/>
      <w:numFmt w:val="bullet"/>
      <w:lvlText w:val=""/>
      <w:lvlJc w:val="left"/>
      <w:pPr>
        <w:ind w:left="6840" w:hanging="360"/>
      </w:pPr>
      <w:rPr>
        <w:rFonts w:ascii="Wingdings" w:hAnsi="Wingdings" w:hint="default"/>
      </w:rPr>
    </w:lvl>
  </w:abstractNum>
  <w:abstractNum w:abstractNumId="25" w15:restartNumberingAfterBreak="0">
    <w:nsid w:val="55BC5A35"/>
    <w:multiLevelType w:val="hybridMultilevel"/>
    <w:tmpl w:val="C4A68E02"/>
    <w:lvl w:ilvl="0" w:tplc="ED602146">
      <w:numFmt w:val="bullet"/>
      <w:lvlText w:val="-"/>
      <w:lvlJc w:val="left"/>
      <w:pPr>
        <w:ind w:left="360" w:hanging="360"/>
      </w:pPr>
      <w:rPr>
        <w:rFonts w:ascii="Arial" w:eastAsia="Arial" w:hAnsi="Arial" w:cs="Aria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5B5C1F6E"/>
    <w:multiLevelType w:val="multilevel"/>
    <w:tmpl w:val="8862B1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C30CD2"/>
    <w:multiLevelType w:val="hybridMultilevel"/>
    <w:tmpl w:val="02C0CA74"/>
    <w:lvl w:ilvl="0" w:tplc="609801D8">
      <w:start w:val="1"/>
      <w:numFmt w:val="bullet"/>
      <w:pStyle w:val="Bullet3"/>
      <w:lvlText w:val="•"/>
      <w:lvlJc w:val="left"/>
      <w:pPr>
        <w:ind w:left="1004" w:hanging="360"/>
      </w:pPr>
      <w:rPr>
        <w:rFonts w:ascii="Book Antiqua" w:hAnsi="Book Antiqua" w:hint="default"/>
        <w:b w:val="0"/>
        <w:i w:val="0"/>
        <w:color w:val="E47E1A"/>
      </w:rPr>
    </w:lvl>
    <w:lvl w:ilvl="1" w:tplc="3A02F148" w:tentative="1">
      <w:start w:val="1"/>
      <w:numFmt w:val="bullet"/>
      <w:lvlText w:val="o"/>
      <w:lvlJc w:val="left"/>
      <w:pPr>
        <w:ind w:left="1724" w:hanging="360"/>
      </w:pPr>
      <w:rPr>
        <w:rFonts w:ascii="Courier New" w:hAnsi="Courier New" w:cs="Courier New" w:hint="default"/>
      </w:rPr>
    </w:lvl>
    <w:lvl w:ilvl="2" w:tplc="D864207E" w:tentative="1">
      <w:start w:val="1"/>
      <w:numFmt w:val="bullet"/>
      <w:lvlText w:val=""/>
      <w:lvlJc w:val="left"/>
      <w:pPr>
        <w:ind w:left="2444" w:hanging="360"/>
      </w:pPr>
      <w:rPr>
        <w:rFonts w:ascii="Wingdings" w:hAnsi="Wingdings" w:hint="default"/>
      </w:rPr>
    </w:lvl>
    <w:lvl w:ilvl="3" w:tplc="046884F2" w:tentative="1">
      <w:start w:val="1"/>
      <w:numFmt w:val="bullet"/>
      <w:lvlText w:val=""/>
      <w:lvlJc w:val="left"/>
      <w:pPr>
        <w:ind w:left="3164" w:hanging="360"/>
      </w:pPr>
      <w:rPr>
        <w:rFonts w:ascii="Symbol" w:hAnsi="Symbol" w:hint="default"/>
      </w:rPr>
    </w:lvl>
    <w:lvl w:ilvl="4" w:tplc="B796A14A" w:tentative="1">
      <w:start w:val="1"/>
      <w:numFmt w:val="bullet"/>
      <w:lvlText w:val="o"/>
      <w:lvlJc w:val="left"/>
      <w:pPr>
        <w:ind w:left="3884" w:hanging="360"/>
      </w:pPr>
      <w:rPr>
        <w:rFonts w:ascii="Courier New" w:hAnsi="Courier New" w:cs="Courier New" w:hint="default"/>
      </w:rPr>
    </w:lvl>
    <w:lvl w:ilvl="5" w:tplc="0BBEE8BE" w:tentative="1">
      <w:start w:val="1"/>
      <w:numFmt w:val="bullet"/>
      <w:lvlText w:val=""/>
      <w:lvlJc w:val="left"/>
      <w:pPr>
        <w:ind w:left="4604" w:hanging="360"/>
      </w:pPr>
      <w:rPr>
        <w:rFonts w:ascii="Wingdings" w:hAnsi="Wingdings" w:hint="default"/>
      </w:rPr>
    </w:lvl>
    <w:lvl w:ilvl="6" w:tplc="4148B468" w:tentative="1">
      <w:start w:val="1"/>
      <w:numFmt w:val="bullet"/>
      <w:lvlText w:val=""/>
      <w:lvlJc w:val="left"/>
      <w:pPr>
        <w:ind w:left="5324" w:hanging="360"/>
      </w:pPr>
      <w:rPr>
        <w:rFonts w:ascii="Symbol" w:hAnsi="Symbol" w:hint="default"/>
      </w:rPr>
    </w:lvl>
    <w:lvl w:ilvl="7" w:tplc="81FABB2A" w:tentative="1">
      <w:start w:val="1"/>
      <w:numFmt w:val="bullet"/>
      <w:lvlText w:val="o"/>
      <w:lvlJc w:val="left"/>
      <w:pPr>
        <w:ind w:left="6044" w:hanging="360"/>
      </w:pPr>
      <w:rPr>
        <w:rFonts w:ascii="Courier New" w:hAnsi="Courier New" w:cs="Courier New" w:hint="default"/>
      </w:rPr>
    </w:lvl>
    <w:lvl w:ilvl="8" w:tplc="D98EA314" w:tentative="1">
      <w:start w:val="1"/>
      <w:numFmt w:val="bullet"/>
      <w:lvlText w:val=""/>
      <w:lvlJc w:val="left"/>
      <w:pPr>
        <w:ind w:left="6764" w:hanging="360"/>
      </w:pPr>
      <w:rPr>
        <w:rFonts w:ascii="Wingdings" w:hAnsi="Wingdings" w:hint="default"/>
      </w:rPr>
    </w:lvl>
  </w:abstractNum>
  <w:abstractNum w:abstractNumId="28" w15:restartNumberingAfterBreak="0">
    <w:nsid w:val="5C6F4939"/>
    <w:multiLevelType w:val="hybridMultilevel"/>
    <w:tmpl w:val="E7B21B28"/>
    <w:lvl w:ilvl="0" w:tplc="34C4C1F0">
      <w:start w:val="1"/>
      <w:numFmt w:val="lowerRoman"/>
      <w:pStyle w:val="Numbering2"/>
      <w:lvlText w:val="%1."/>
      <w:lvlJc w:val="left"/>
      <w:pPr>
        <w:ind w:left="786" w:hanging="360"/>
      </w:pPr>
      <w:rPr>
        <w:rFonts w:hint="default"/>
        <w:b w:val="0"/>
        <w:i w:val="0"/>
        <w:color w:val="AC2B37"/>
      </w:rPr>
    </w:lvl>
    <w:lvl w:ilvl="1" w:tplc="9E385396" w:tentative="1">
      <w:start w:val="1"/>
      <w:numFmt w:val="lowerLetter"/>
      <w:lvlText w:val="%2."/>
      <w:lvlJc w:val="left"/>
      <w:pPr>
        <w:ind w:left="1440" w:hanging="360"/>
      </w:pPr>
    </w:lvl>
    <w:lvl w:ilvl="2" w:tplc="32B017FE" w:tentative="1">
      <w:start w:val="1"/>
      <w:numFmt w:val="lowerRoman"/>
      <w:lvlText w:val="%3."/>
      <w:lvlJc w:val="right"/>
      <w:pPr>
        <w:ind w:left="2160" w:hanging="180"/>
      </w:pPr>
    </w:lvl>
    <w:lvl w:ilvl="3" w:tplc="B6C4134E" w:tentative="1">
      <w:start w:val="1"/>
      <w:numFmt w:val="decimal"/>
      <w:lvlText w:val="%4."/>
      <w:lvlJc w:val="left"/>
      <w:pPr>
        <w:ind w:left="2880" w:hanging="360"/>
      </w:pPr>
    </w:lvl>
    <w:lvl w:ilvl="4" w:tplc="DB18C93A" w:tentative="1">
      <w:start w:val="1"/>
      <w:numFmt w:val="lowerLetter"/>
      <w:lvlText w:val="%5."/>
      <w:lvlJc w:val="left"/>
      <w:pPr>
        <w:ind w:left="3600" w:hanging="360"/>
      </w:pPr>
    </w:lvl>
    <w:lvl w:ilvl="5" w:tplc="58181966" w:tentative="1">
      <w:start w:val="1"/>
      <w:numFmt w:val="lowerRoman"/>
      <w:lvlText w:val="%6."/>
      <w:lvlJc w:val="right"/>
      <w:pPr>
        <w:ind w:left="4320" w:hanging="180"/>
      </w:pPr>
    </w:lvl>
    <w:lvl w:ilvl="6" w:tplc="D5D00EA4" w:tentative="1">
      <w:start w:val="1"/>
      <w:numFmt w:val="decimal"/>
      <w:lvlText w:val="%7."/>
      <w:lvlJc w:val="left"/>
      <w:pPr>
        <w:ind w:left="5040" w:hanging="360"/>
      </w:pPr>
    </w:lvl>
    <w:lvl w:ilvl="7" w:tplc="FD86816A" w:tentative="1">
      <w:start w:val="1"/>
      <w:numFmt w:val="lowerLetter"/>
      <w:lvlText w:val="%8."/>
      <w:lvlJc w:val="left"/>
      <w:pPr>
        <w:ind w:left="5760" w:hanging="360"/>
      </w:pPr>
    </w:lvl>
    <w:lvl w:ilvl="8" w:tplc="474219B8" w:tentative="1">
      <w:start w:val="1"/>
      <w:numFmt w:val="lowerRoman"/>
      <w:lvlText w:val="%9."/>
      <w:lvlJc w:val="right"/>
      <w:pPr>
        <w:ind w:left="6480" w:hanging="180"/>
      </w:pPr>
    </w:lvl>
  </w:abstractNum>
  <w:abstractNum w:abstractNumId="29" w15:restartNumberingAfterBreak="0">
    <w:nsid w:val="5CDF1240"/>
    <w:multiLevelType w:val="multilevel"/>
    <w:tmpl w:val="B85892A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8183BE6"/>
    <w:multiLevelType w:val="hybridMultilevel"/>
    <w:tmpl w:val="6F4E90F8"/>
    <w:lvl w:ilvl="0" w:tplc="04090001">
      <w:start w:val="1"/>
      <w:numFmt w:val="bullet"/>
      <w:pStyle w:val="ListBullet2"/>
      <w:lvlText w:val=""/>
      <w:lvlJc w:val="left"/>
      <w:pPr>
        <w:tabs>
          <w:tab w:val="num" w:pos="576"/>
        </w:tabs>
        <w:ind w:left="576" w:hanging="288"/>
      </w:pPr>
      <w:rPr>
        <w:rFonts w:ascii="Symbol" w:hAnsi="Symbol" w:hint="default"/>
        <w:color w:val="004B6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E4B7948"/>
    <w:multiLevelType w:val="hybridMultilevel"/>
    <w:tmpl w:val="ACA4B486"/>
    <w:lvl w:ilvl="0" w:tplc="684E0AAE">
      <w:start w:val="1"/>
      <w:numFmt w:val="bullet"/>
      <w:pStyle w:val="ListBullet3"/>
      <w:lvlText w:val="–"/>
      <w:lvlJc w:val="left"/>
      <w:pPr>
        <w:tabs>
          <w:tab w:val="num" w:pos="864"/>
        </w:tabs>
        <w:ind w:left="864" w:hanging="288"/>
      </w:pPr>
      <w:rPr>
        <w:rFonts w:ascii="Arial" w:hAnsi="Arial" w:hint="default"/>
        <w:color w:val="004B66"/>
      </w:rPr>
    </w:lvl>
    <w:lvl w:ilvl="1" w:tplc="F6500734" w:tentative="1">
      <w:start w:val="1"/>
      <w:numFmt w:val="bullet"/>
      <w:lvlText w:val="o"/>
      <w:lvlJc w:val="left"/>
      <w:pPr>
        <w:tabs>
          <w:tab w:val="num" w:pos="1440"/>
        </w:tabs>
        <w:ind w:left="1440" w:hanging="360"/>
      </w:pPr>
      <w:rPr>
        <w:rFonts w:ascii="Courier New" w:hAnsi="Courier New" w:hint="default"/>
      </w:rPr>
    </w:lvl>
    <w:lvl w:ilvl="2" w:tplc="A9387D70" w:tentative="1">
      <w:start w:val="1"/>
      <w:numFmt w:val="bullet"/>
      <w:lvlText w:val=""/>
      <w:lvlJc w:val="left"/>
      <w:pPr>
        <w:tabs>
          <w:tab w:val="num" w:pos="2160"/>
        </w:tabs>
        <w:ind w:left="2160" w:hanging="360"/>
      </w:pPr>
      <w:rPr>
        <w:rFonts w:ascii="Wingdings" w:hAnsi="Wingdings" w:hint="default"/>
      </w:rPr>
    </w:lvl>
    <w:lvl w:ilvl="3" w:tplc="BAA4CE90" w:tentative="1">
      <w:start w:val="1"/>
      <w:numFmt w:val="bullet"/>
      <w:lvlText w:val=""/>
      <w:lvlJc w:val="left"/>
      <w:pPr>
        <w:tabs>
          <w:tab w:val="num" w:pos="2880"/>
        </w:tabs>
        <w:ind w:left="2880" w:hanging="360"/>
      </w:pPr>
      <w:rPr>
        <w:rFonts w:ascii="Symbol" w:hAnsi="Symbol" w:hint="default"/>
      </w:rPr>
    </w:lvl>
    <w:lvl w:ilvl="4" w:tplc="E17A8922" w:tentative="1">
      <w:start w:val="1"/>
      <w:numFmt w:val="bullet"/>
      <w:lvlText w:val="o"/>
      <w:lvlJc w:val="left"/>
      <w:pPr>
        <w:tabs>
          <w:tab w:val="num" w:pos="3600"/>
        </w:tabs>
        <w:ind w:left="3600" w:hanging="360"/>
      </w:pPr>
      <w:rPr>
        <w:rFonts w:ascii="Courier New" w:hAnsi="Courier New" w:hint="default"/>
      </w:rPr>
    </w:lvl>
    <w:lvl w:ilvl="5" w:tplc="887EC358" w:tentative="1">
      <w:start w:val="1"/>
      <w:numFmt w:val="bullet"/>
      <w:lvlText w:val=""/>
      <w:lvlJc w:val="left"/>
      <w:pPr>
        <w:tabs>
          <w:tab w:val="num" w:pos="4320"/>
        </w:tabs>
        <w:ind w:left="4320" w:hanging="360"/>
      </w:pPr>
      <w:rPr>
        <w:rFonts w:ascii="Wingdings" w:hAnsi="Wingdings" w:hint="default"/>
      </w:rPr>
    </w:lvl>
    <w:lvl w:ilvl="6" w:tplc="AD02D0C0" w:tentative="1">
      <w:start w:val="1"/>
      <w:numFmt w:val="bullet"/>
      <w:lvlText w:val=""/>
      <w:lvlJc w:val="left"/>
      <w:pPr>
        <w:tabs>
          <w:tab w:val="num" w:pos="5040"/>
        </w:tabs>
        <w:ind w:left="5040" w:hanging="360"/>
      </w:pPr>
      <w:rPr>
        <w:rFonts w:ascii="Symbol" w:hAnsi="Symbol" w:hint="default"/>
      </w:rPr>
    </w:lvl>
    <w:lvl w:ilvl="7" w:tplc="E5BCF0FA" w:tentative="1">
      <w:start w:val="1"/>
      <w:numFmt w:val="bullet"/>
      <w:lvlText w:val="o"/>
      <w:lvlJc w:val="left"/>
      <w:pPr>
        <w:tabs>
          <w:tab w:val="num" w:pos="5760"/>
        </w:tabs>
        <w:ind w:left="5760" w:hanging="360"/>
      </w:pPr>
      <w:rPr>
        <w:rFonts w:ascii="Courier New" w:hAnsi="Courier New" w:hint="default"/>
      </w:rPr>
    </w:lvl>
    <w:lvl w:ilvl="8" w:tplc="711A701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14D76EF"/>
    <w:multiLevelType w:val="hybridMultilevel"/>
    <w:tmpl w:val="2184229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35C5E80"/>
    <w:multiLevelType w:val="hybridMultilevel"/>
    <w:tmpl w:val="23FA7B94"/>
    <w:lvl w:ilvl="0" w:tplc="4BDE1C5A">
      <w:start w:val="1"/>
      <w:numFmt w:val="decimal"/>
      <w:pStyle w:val="Numbering1"/>
      <w:lvlText w:val="%1."/>
      <w:lvlJc w:val="left"/>
      <w:pPr>
        <w:ind w:left="720" w:hanging="360"/>
      </w:pPr>
      <w:rPr>
        <w:rFonts w:ascii="Arial" w:hAnsi="Arial" w:hint="default"/>
        <w:b w:val="0"/>
        <w:i w:val="0"/>
        <w:color w:val="0098C7"/>
        <w:sz w:val="20"/>
      </w:rPr>
    </w:lvl>
    <w:lvl w:ilvl="1" w:tplc="F64A2B48" w:tentative="1">
      <w:start w:val="1"/>
      <w:numFmt w:val="lowerLetter"/>
      <w:lvlText w:val="%2."/>
      <w:lvlJc w:val="left"/>
      <w:pPr>
        <w:ind w:left="1440" w:hanging="360"/>
      </w:pPr>
    </w:lvl>
    <w:lvl w:ilvl="2" w:tplc="F8266EA8" w:tentative="1">
      <w:start w:val="1"/>
      <w:numFmt w:val="lowerRoman"/>
      <w:lvlText w:val="%3."/>
      <w:lvlJc w:val="right"/>
      <w:pPr>
        <w:ind w:left="2160" w:hanging="180"/>
      </w:pPr>
    </w:lvl>
    <w:lvl w:ilvl="3" w:tplc="926A81C0" w:tentative="1">
      <w:start w:val="1"/>
      <w:numFmt w:val="decimal"/>
      <w:lvlText w:val="%4."/>
      <w:lvlJc w:val="left"/>
      <w:pPr>
        <w:ind w:left="2880" w:hanging="360"/>
      </w:pPr>
    </w:lvl>
    <w:lvl w:ilvl="4" w:tplc="23A4C486" w:tentative="1">
      <w:start w:val="1"/>
      <w:numFmt w:val="lowerLetter"/>
      <w:lvlText w:val="%5."/>
      <w:lvlJc w:val="left"/>
      <w:pPr>
        <w:ind w:left="3600" w:hanging="360"/>
      </w:pPr>
    </w:lvl>
    <w:lvl w:ilvl="5" w:tplc="E8E8B9D6" w:tentative="1">
      <w:start w:val="1"/>
      <w:numFmt w:val="lowerRoman"/>
      <w:lvlText w:val="%6."/>
      <w:lvlJc w:val="right"/>
      <w:pPr>
        <w:ind w:left="4320" w:hanging="180"/>
      </w:pPr>
    </w:lvl>
    <w:lvl w:ilvl="6" w:tplc="C9F667E2" w:tentative="1">
      <w:start w:val="1"/>
      <w:numFmt w:val="decimal"/>
      <w:lvlText w:val="%7."/>
      <w:lvlJc w:val="left"/>
      <w:pPr>
        <w:ind w:left="5040" w:hanging="360"/>
      </w:pPr>
    </w:lvl>
    <w:lvl w:ilvl="7" w:tplc="CDF49DA2" w:tentative="1">
      <w:start w:val="1"/>
      <w:numFmt w:val="lowerLetter"/>
      <w:lvlText w:val="%8."/>
      <w:lvlJc w:val="left"/>
      <w:pPr>
        <w:ind w:left="5760" w:hanging="360"/>
      </w:pPr>
    </w:lvl>
    <w:lvl w:ilvl="8" w:tplc="BD062432" w:tentative="1">
      <w:start w:val="1"/>
      <w:numFmt w:val="lowerRoman"/>
      <w:lvlText w:val="%9."/>
      <w:lvlJc w:val="right"/>
      <w:pPr>
        <w:ind w:left="6480" w:hanging="180"/>
      </w:pPr>
    </w:lvl>
  </w:abstractNum>
  <w:abstractNum w:abstractNumId="34" w15:restartNumberingAfterBreak="0">
    <w:nsid w:val="779D028B"/>
    <w:multiLevelType w:val="multilevel"/>
    <w:tmpl w:val="BAB42464"/>
    <w:lvl w:ilvl="0">
      <w:start w:val="1"/>
      <w:numFmt w:val="upperLetter"/>
      <w:pStyle w:val="Bijlage1"/>
      <w:lvlText w:val="Bijlage %1."/>
      <w:lvlJc w:val="left"/>
      <w:pPr>
        <w:tabs>
          <w:tab w:val="num" w:pos="432"/>
        </w:tabs>
        <w:ind w:left="432" w:hanging="432"/>
      </w:pPr>
      <w:rPr>
        <w:rFonts w:hint="default"/>
      </w:rPr>
    </w:lvl>
    <w:lvl w:ilvl="1">
      <w:start w:val="1"/>
      <w:numFmt w:val="decimal"/>
      <w:pStyle w:val="Bijlage2"/>
      <w:lvlText w:val="%1.%2"/>
      <w:lvlJc w:val="left"/>
      <w:pPr>
        <w:tabs>
          <w:tab w:val="num" w:pos="576"/>
        </w:tabs>
        <w:ind w:left="576" w:hanging="576"/>
      </w:pPr>
      <w:rPr>
        <w:rFonts w:hint="default"/>
      </w:rPr>
    </w:lvl>
    <w:lvl w:ilvl="2">
      <w:start w:val="1"/>
      <w:numFmt w:val="decimal"/>
      <w:pStyle w:val="Bijlage3"/>
      <w:lvlText w:val="%1.%2.%3"/>
      <w:lvlJc w:val="left"/>
      <w:pPr>
        <w:tabs>
          <w:tab w:val="num" w:pos="720"/>
        </w:tabs>
        <w:ind w:left="720" w:hanging="720"/>
      </w:pPr>
      <w:rPr>
        <w:rFonts w:hint="default"/>
      </w:rPr>
    </w:lvl>
    <w:lvl w:ilvl="3">
      <w:start w:val="1"/>
      <w:numFmt w:val="decimal"/>
      <w:pStyle w:val="Bijlage4"/>
      <w:lvlText w:val="%1.%2.%3.%4"/>
      <w:lvlJc w:val="left"/>
      <w:pPr>
        <w:tabs>
          <w:tab w:val="num" w:pos="864"/>
        </w:tabs>
        <w:ind w:left="864" w:hanging="864"/>
      </w:pPr>
      <w:rPr>
        <w:rFonts w:hint="default"/>
      </w:rPr>
    </w:lvl>
    <w:lvl w:ilvl="4">
      <w:start w:val="1"/>
      <w:numFmt w:val="decimal"/>
      <w:pStyle w:val="Bijlage5"/>
      <w:lvlText w:val="%1.%2.%3.%4.%5"/>
      <w:lvlJc w:val="left"/>
      <w:pPr>
        <w:tabs>
          <w:tab w:val="num" w:pos="1008"/>
        </w:tabs>
        <w:ind w:left="1008" w:hanging="1008"/>
      </w:pPr>
      <w:rPr>
        <w:rFonts w:hint="default"/>
      </w:rPr>
    </w:lvl>
    <w:lvl w:ilvl="5">
      <w:start w:val="1"/>
      <w:numFmt w:val="decimal"/>
      <w:pStyle w:val="Bijlage6"/>
      <w:lvlText w:val="%1.%2.%3.%4.%5.%6"/>
      <w:lvlJc w:val="left"/>
      <w:pPr>
        <w:tabs>
          <w:tab w:val="num" w:pos="1152"/>
        </w:tabs>
        <w:ind w:left="1152" w:hanging="1152"/>
      </w:pPr>
      <w:rPr>
        <w:rFonts w:hint="default"/>
      </w:rPr>
    </w:lvl>
    <w:lvl w:ilvl="6">
      <w:start w:val="1"/>
      <w:numFmt w:val="decimal"/>
      <w:pStyle w:val="Bijlage7"/>
      <w:lvlText w:val="%1.%2.%3.%4.%5.%6.%7"/>
      <w:lvlJc w:val="left"/>
      <w:pPr>
        <w:tabs>
          <w:tab w:val="num" w:pos="1296"/>
        </w:tabs>
        <w:ind w:left="1296" w:hanging="1296"/>
      </w:pPr>
      <w:rPr>
        <w:rFonts w:hint="default"/>
      </w:rPr>
    </w:lvl>
    <w:lvl w:ilvl="7">
      <w:start w:val="1"/>
      <w:numFmt w:val="decimal"/>
      <w:pStyle w:val="Bijlage8"/>
      <w:lvlText w:val="%1.%2.%3.%4.%5.%6.%7.%8"/>
      <w:lvlJc w:val="left"/>
      <w:pPr>
        <w:tabs>
          <w:tab w:val="num" w:pos="1440"/>
        </w:tabs>
        <w:ind w:left="1440" w:hanging="1440"/>
      </w:pPr>
      <w:rPr>
        <w:rFonts w:hint="default"/>
      </w:rPr>
    </w:lvl>
    <w:lvl w:ilvl="8">
      <w:start w:val="1"/>
      <w:numFmt w:val="decimal"/>
      <w:pStyle w:val="Bijlage9"/>
      <w:lvlText w:val="%1.%2.%3.%4.%5.%6.%7.%8.%9"/>
      <w:lvlJc w:val="left"/>
      <w:pPr>
        <w:tabs>
          <w:tab w:val="num" w:pos="1584"/>
        </w:tabs>
        <w:ind w:left="1584" w:hanging="1584"/>
      </w:pPr>
      <w:rPr>
        <w:rFonts w:hint="default"/>
      </w:rPr>
    </w:lvl>
  </w:abstractNum>
  <w:abstractNum w:abstractNumId="35" w15:restartNumberingAfterBreak="0">
    <w:nsid w:val="7DB25CC3"/>
    <w:multiLevelType w:val="hybridMultilevel"/>
    <w:tmpl w:val="C6342EB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E3E5859"/>
    <w:multiLevelType w:val="hybridMultilevel"/>
    <w:tmpl w:val="C3947750"/>
    <w:lvl w:ilvl="0" w:tplc="04130001">
      <w:start w:val="1"/>
      <w:numFmt w:val="bullet"/>
      <w:pStyle w:val="Bullet1"/>
      <w:lvlText w:val=""/>
      <w:lvlJc w:val="left"/>
      <w:pPr>
        <w:ind w:left="360" w:hanging="360"/>
      </w:pPr>
      <w:rPr>
        <w:rFonts w:ascii="Wingdings" w:hAnsi="Wingdings" w:cs="Times New Roman" w:hint="default"/>
        <w:b w:val="0"/>
        <w:i w:val="0"/>
        <w:color w:val="0098C7"/>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FEA03D2"/>
    <w:multiLevelType w:val="multilevel"/>
    <w:tmpl w:val="8862B1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27"/>
  </w:num>
  <w:num w:numId="3">
    <w:abstractNumId w:val="33"/>
  </w:num>
  <w:num w:numId="4">
    <w:abstractNumId w:val="28"/>
  </w:num>
  <w:num w:numId="5">
    <w:abstractNumId w:val="23"/>
  </w:num>
  <w:num w:numId="6">
    <w:abstractNumId w:val="18"/>
  </w:num>
  <w:num w:numId="7">
    <w:abstractNumId w:val="24"/>
  </w:num>
  <w:num w:numId="8">
    <w:abstractNumId w:val="3"/>
  </w:num>
  <w:num w:numId="9">
    <w:abstractNumId w:val="1"/>
    <w:lvlOverride w:ilvl="0">
      <w:startOverride w:val="1"/>
    </w:lvlOverride>
  </w:num>
  <w:num w:numId="10">
    <w:abstractNumId w:val="21"/>
  </w:num>
  <w:num w:numId="11">
    <w:abstractNumId w:val="2"/>
  </w:num>
  <w:num w:numId="12">
    <w:abstractNumId w:val="20"/>
  </w:num>
  <w:num w:numId="13">
    <w:abstractNumId w:val="30"/>
  </w:num>
  <w:num w:numId="14">
    <w:abstractNumId w:val="31"/>
  </w:num>
  <w:num w:numId="15">
    <w:abstractNumId w:val="19"/>
  </w:num>
  <w:num w:numId="16">
    <w:abstractNumId w:val="8"/>
  </w:num>
  <w:num w:numId="17">
    <w:abstractNumId w:val="17"/>
  </w:num>
  <w:num w:numId="18">
    <w:abstractNumId w:val="6"/>
  </w:num>
  <w:num w:numId="19">
    <w:abstractNumId w:val="4"/>
  </w:num>
  <w:num w:numId="20">
    <w:abstractNumId w:val="16"/>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21">
    <w:abstractNumId w:val="13"/>
  </w:num>
  <w:num w:numId="22">
    <w:abstractNumId w:val="14"/>
    <w:lvlOverride w:ilvl="0">
      <w:lvl w:ilvl="0">
        <w:start w:val="1"/>
        <w:numFmt w:val="decimal"/>
        <w:pStyle w:val="CGNumbering-Level1"/>
        <w:lvlText w:val="%1."/>
        <w:lvlJc w:val="left"/>
        <w:pPr>
          <w:ind w:left="360" w:hanging="360"/>
        </w:pPr>
        <w:rPr>
          <w:rFonts w:ascii="Arial" w:hAnsi="Arial" w:hint="default"/>
          <w:b w:val="0"/>
          <w:i w:val="0"/>
          <w:color w:val="AC2B37" w:themeColor="accent3"/>
          <w:sz w:val="20"/>
        </w:rPr>
      </w:lvl>
    </w:lvlOverride>
    <w:lvlOverride w:ilvl="1">
      <w:lvl w:ilvl="1">
        <w:start w:val="1"/>
        <w:numFmt w:val="lowerLetter"/>
        <w:pStyle w:val="CGNumbering-Level2"/>
        <w:lvlText w:val="%2."/>
        <w:lvlJc w:val="left"/>
        <w:pPr>
          <w:ind w:left="720" w:hanging="360"/>
        </w:pPr>
        <w:rPr>
          <w:rFonts w:ascii="Arial" w:hAnsi="Arial" w:hint="default"/>
          <w:b w:val="0"/>
          <w:i w:val="0"/>
          <w:color w:val="998C85" w:themeColor="text2"/>
          <w:sz w:val="20"/>
        </w:rPr>
      </w:lvl>
    </w:lvlOverride>
    <w:lvlOverride w:ilvl="2">
      <w:lvl w:ilvl="2">
        <w:start w:val="1"/>
        <w:numFmt w:val="lowerRoman"/>
        <w:pStyle w:val="CGNumbering-Level3"/>
        <w:lvlText w:val="%3."/>
        <w:lvlJc w:val="left"/>
        <w:pPr>
          <w:ind w:left="1080" w:hanging="360"/>
        </w:pPr>
        <w:rPr>
          <w:rFonts w:ascii="Arial" w:hAnsi="Arial" w:hint="default"/>
          <w:b w:val="0"/>
          <w:i w:val="0"/>
          <w:color w:val="AC2B37" w:themeColor="accent3"/>
          <w:sz w:val="20"/>
        </w:rPr>
      </w:lvl>
    </w:lvlOverride>
  </w:num>
  <w:num w:numId="23">
    <w:abstractNumId w:val="9"/>
  </w:num>
  <w:num w:numId="24">
    <w:abstractNumId w:val="34"/>
  </w:num>
  <w:num w:numId="25">
    <w:abstractNumId w:val="10"/>
  </w:num>
  <w:num w:numId="26">
    <w:abstractNumId w:val="0"/>
    <w:lvlOverride w:ilvl="0">
      <w:lvl w:ilvl="0">
        <w:start w:val="1"/>
        <w:numFmt w:val="bullet"/>
        <w:pStyle w:val="BulletItem"/>
        <w:lvlText w:val=""/>
        <w:legacy w:legacy="1" w:legacySpace="0" w:legacyIndent="360"/>
        <w:lvlJc w:val="left"/>
        <w:pPr>
          <w:ind w:left="360" w:hanging="360"/>
        </w:pPr>
        <w:rPr>
          <w:rFonts w:ascii="Symbol" w:hAnsi="Symbol" w:hint="default"/>
        </w:rPr>
      </w:lvl>
    </w:lvlOverride>
  </w:num>
  <w:num w:numId="27">
    <w:abstractNumId w:val="5"/>
  </w:num>
  <w:num w:numId="28">
    <w:abstractNumId w:val="16"/>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29">
    <w:abstractNumId w:val="16"/>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0">
    <w:abstractNumId w:val="29"/>
  </w:num>
  <w:num w:numId="31">
    <w:abstractNumId w:val="16"/>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2">
    <w:abstractNumId w:val="16"/>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3">
    <w:abstractNumId w:val="16"/>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4">
    <w:abstractNumId w:val="16"/>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5">
    <w:abstractNumId w:val="16"/>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6">
    <w:abstractNumId w:val="16"/>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7">
    <w:abstractNumId w:val="7"/>
  </w:num>
  <w:num w:numId="38">
    <w:abstractNumId w:val="15"/>
  </w:num>
  <w:num w:numId="39">
    <w:abstractNumId w:val="25"/>
  </w:num>
  <w:num w:numId="40">
    <w:abstractNumId w:val="32"/>
  </w:num>
  <w:num w:numId="41">
    <w:abstractNumId w:val="35"/>
  </w:num>
  <w:num w:numId="42">
    <w:abstractNumId w:val="12"/>
  </w:num>
  <w:num w:numId="43">
    <w:abstractNumId w:val="37"/>
  </w:num>
  <w:num w:numId="44">
    <w:abstractNumId w:val="22"/>
  </w:num>
  <w:num w:numId="45">
    <w:abstractNumId w:val="26"/>
  </w:num>
  <w:num w:numId="46">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fillcolor="#47d0ff" strokecolor="#47d0ff">
      <v:fill color="#47d0ff"/>
      <v:stroke color="#47d0ff" weight="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405"/>
    <w:rsid w:val="0000033D"/>
    <w:rsid w:val="00000767"/>
    <w:rsid w:val="00000EC6"/>
    <w:rsid w:val="000020EA"/>
    <w:rsid w:val="00002545"/>
    <w:rsid w:val="00002CE9"/>
    <w:rsid w:val="00002E3E"/>
    <w:rsid w:val="00004A55"/>
    <w:rsid w:val="00004C54"/>
    <w:rsid w:val="00005F91"/>
    <w:rsid w:val="000064B5"/>
    <w:rsid w:val="000067FE"/>
    <w:rsid w:val="0000682C"/>
    <w:rsid w:val="00007E25"/>
    <w:rsid w:val="000102A3"/>
    <w:rsid w:val="00010D5D"/>
    <w:rsid w:val="00010DB8"/>
    <w:rsid w:val="000110B7"/>
    <w:rsid w:val="000117F5"/>
    <w:rsid w:val="00011BB6"/>
    <w:rsid w:val="00012289"/>
    <w:rsid w:val="00013F72"/>
    <w:rsid w:val="00014188"/>
    <w:rsid w:val="000147CF"/>
    <w:rsid w:val="00014BD3"/>
    <w:rsid w:val="00015979"/>
    <w:rsid w:val="00015F5E"/>
    <w:rsid w:val="000167F4"/>
    <w:rsid w:val="0001770B"/>
    <w:rsid w:val="000211ED"/>
    <w:rsid w:val="00023FCC"/>
    <w:rsid w:val="00024EB3"/>
    <w:rsid w:val="000271F1"/>
    <w:rsid w:val="00027698"/>
    <w:rsid w:val="00027777"/>
    <w:rsid w:val="00027F63"/>
    <w:rsid w:val="000303C7"/>
    <w:rsid w:val="0003293D"/>
    <w:rsid w:val="000336F8"/>
    <w:rsid w:val="00033D10"/>
    <w:rsid w:val="00034E63"/>
    <w:rsid w:val="0003734B"/>
    <w:rsid w:val="000460E7"/>
    <w:rsid w:val="00046B43"/>
    <w:rsid w:val="000473DD"/>
    <w:rsid w:val="00050246"/>
    <w:rsid w:val="00050738"/>
    <w:rsid w:val="000517C7"/>
    <w:rsid w:val="000518E5"/>
    <w:rsid w:val="000519C3"/>
    <w:rsid w:val="00051F21"/>
    <w:rsid w:val="00053C01"/>
    <w:rsid w:val="00054D23"/>
    <w:rsid w:val="00055993"/>
    <w:rsid w:val="000563C1"/>
    <w:rsid w:val="00056A10"/>
    <w:rsid w:val="000577B1"/>
    <w:rsid w:val="000605FA"/>
    <w:rsid w:val="00061EFF"/>
    <w:rsid w:val="00062D09"/>
    <w:rsid w:val="0006435F"/>
    <w:rsid w:val="00064DFE"/>
    <w:rsid w:val="00065720"/>
    <w:rsid w:val="00065C2F"/>
    <w:rsid w:val="0006681D"/>
    <w:rsid w:val="00066C0F"/>
    <w:rsid w:val="00066D09"/>
    <w:rsid w:val="000677C9"/>
    <w:rsid w:val="00070953"/>
    <w:rsid w:val="0007159F"/>
    <w:rsid w:val="00071A6E"/>
    <w:rsid w:val="00071E9D"/>
    <w:rsid w:val="00072003"/>
    <w:rsid w:val="00073B48"/>
    <w:rsid w:val="00073DE4"/>
    <w:rsid w:val="00073F32"/>
    <w:rsid w:val="00075C2F"/>
    <w:rsid w:val="00080CBA"/>
    <w:rsid w:val="00081100"/>
    <w:rsid w:val="00081703"/>
    <w:rsid w:val="00081B1A"/>
    <w:rsid w:val="00083FD4"/>
    <w:rsid w:val="00084204"/>
    <w:rsid w:val="00084B28"/>
    <w:rsid w:val="000863BD"/>
    <w:rsid w:val="00090088"/>
    <w:rsid w:val="000903C2"/>
    <w:rsid w:val="00090C09"/>
    <w:rsid w:val="00090CDE"/>
    <w:rsid w:val="000916FA"/>
    <w:rsid w:val="00091D79"/>
    <w:rsid w:val="000930B5"/>
    <w:rsid w:val="00093141"/>
    <w:rsid w:val="00094C6B"/>
    <w:rsid w:val="000954B4"/>
    <w:rsid w:val="00095D47"/>
    <w:rsid w:val="0009601C"/>
    <w:rsid w:val="0009641E"/>
    <w:rsid w:val="000971B9"/>
    <w:rsid w:val="00097D1C"/>
    <w:rsid w:val="000A074C"/>
    <w:rsid w:val="000A07E2"/>
    <w:rsid w:val="000A165E"/>
    <w:rsid w:val="000A1FFF"/>
    <w:rsid w:val="000A25DF"/>
    <w:rsid w:val="000A283A"/>
    <w:rsid w:val="000A29EC"/>
    <w:rsid w:val="000A2C48"/>
    <w:rsid w:val="000A2E12"/>
    <w:rsid w:val="000A6F13"/>
    <w:rsid w:val="000B08D5"/>
    <w:rsid w:val="000B0E23"/>
    <w:rsid w:val="000B1097"/>
    <w:rsid w:val="000B3C2A"/>
    <w:rsid w:val="000B468D"/>
    <w:rsid w:val="000B4E30"/>
    <w:rsid w:val="000B578D"/>
    <w:rsid w:val="000B65D1"/>
    <w:rsid w:val="000B7C17"/>
    <w:rsid w:val="000C0F7C"/>
    <w:rsid w:val="000C1A41"/>
    <w:rsid w:val="000C299C"/>
    <w:rsid w:val="000C2C9E"/>
    <w:rsid w:val="000C74B3"/>
    <w:rsid w:val="000D0E6C"/>
    <w:rsid w:val="000D2534"/>
    <w:rsid w:val="000D362D"/>
    <w:rsid w:val="000D4B34"/>
    <w:rsid w:val="000D4F53"/>
    <w:rsid w:val="000D6472"/>
    <w:rsid w:val="000D6565"/>
    <w:rsid w:val="000D7175"/>
    <w:rsid w:val="000D762D"/>
    <w:rsid w:val="000E04F8"/>
    <w:rsid w:val="000E0809"/>
    <w:rsid w:val="000E08CE"/>
    <w:rsid w:val="000E1563"/>
    <w:rsid w:val="000E2094"/>
    <w:rsid w:val="000E24CD"/>
    <w:rsid w:val="000E2690"/>
    <w:rsid w:val="000E3602"/>
    <w:rsid w:val="000E4693"/>
    <w:rsid w:val="000E47F1"/>
    <w:rsid w:val="000E5A24"/>
    <w:rsid w:val="000E5AB4"/>
    <w:rsid w:val="000E667B"/>
    <w:rsid w:val="000E6779"/>
    <w:rsid w:val="000E6C20"/>
    <w:rsid w:val="000E70AB"/>
    <w:rsid w:val="000E76E8"/>
    <w:rsid w:val="000E7A73"/>
    <w:rsid w:val="000F0A5C"/>
    <w:rsid w:val="000F22BA"/>
    <w:rsid w:val="000F26EA"/>
    <w:rsid w:val="000F369A"/>
    <w:rsid w:val="000F521E"/>
    <w:rsid w:val="000F54C8"/>
    <w:rsid w:val="000F5561"/>
    <w:rsid w:val="000F57F2"/>
    <w:rsid w:val="000F5904"/>
    <w:rsid w:val="000F5AE2"/>
    <w:rsid w:val="000F5B0A"/>
    <w:rsid w:val="000F785B"/>
    <w:rsid w:val="000F7B25"/>
    <w:rsid w:val="00100464"/>
    <w:rsid w:val="001013FD"/>
    <w:rsid w:val="00101D57"/>
    <w:rsid w:val="00102582"/>
    <w:rsid w:val="00103F23"/>
    <w:rsid w:val="00104628"/>
    <w:rsid w:val="001053D7"/>
    <w:rsid w:val="00105FBE"/>
    <w:rsid w:val="00107558"/>
    <w:rsid w:val="00107BBA"/>
    <w:rsid w:val="001111A2"/>
    <w:rsid w:val="0011295B"/>
    <w:rsid w:val="0011376F"/>
    <w:rsid w:val="001139BF"/>
    <w:rsid w:val="00115D6C"/>
    <w:rsid w:val="001176F0"/>
    <w:rsid w:val="001177FA"/>
    <w:rsid w:val="00120532"/>
    <w:rsid w:val="001205B4"/>
    <w:rsid w:val="0012311F"/>
    <w:rsid w:val="00123685"/>
    <w:rsid w:val="00123939"/>
    <w:rsid w:val="00125DB9"/>
    <w:rsid w:val="00126732"/>
    <w:rsid w:val="0012725A"/>
    <w:rsid w:val="00130926"/>
    <w:rsid w:val="00130C29"/>
    <w:rsid w:val="00131DB7"/>
    <w:rsid w:val="00132032"/>
    <w:rsid w:val="00133F5A"/>
    <w:rsid w:val="001341D2"/>
    <w:rsid w:val="00136A51"/>
    <w:rsid w:val="00137CC8"/>
    <w:rsid w:val="00137E2D"/>
    <w:rsid w:val="00140899"/>
    <w:rsid w:val="00140D37"/>
    <w:rsid w:val="0014138C"/>
    <w:rsid w:val="00141696"/>
    <w:rsid w:val="00141E56"/>
    <w:rsid w:val="00141EE8"/>
    <w:rsid w:val="0014211C"/>
    <w:rsid w:val="001429D8"/>
    <w:rsid w:val="001429F0"/>
    <w:rsid w:val="00145C8E"/>
    <w:rsid w:val="00146E04"/>
    <w:rsid w:val="00146E1A"/>
    <w:rsid w:val="0014736F"/>
    <w:rsid w:val="00150B8F"/>
    <w:rsid w:val="001525C4"/>
    <w:rsid w:val="00152861"/>
    <w:rsid w:val="00152D85"/>
    <w:rsid w:val="001533E9"/>
    <w:rsid w:val="001537E5"/>
    <w:rsid w:val="0015415C"/>
    <w:rsid w:val="00154195"/>
    <w:rsid w:val="001548E9"/>
    <w:rsid w:val="00154C5D"/>
    <w:rsid w:val="00154FD4"/>
    <w:rsid w:val="00155CED"/>
    <w:rsid w:val="001562CA"/>
    <w:rsid w:val="00156CEB"/>
    <w:rsid w:val="00156D13"/>
    <w:rsid w:val="00157CF0"/>
    <w:rsid w:val="001603A0"/>
    <w:rsid w:val="00160975"/>
    <w:rsid w:val="001613EF"/>
    <w:rsid w:val="0016192B"/>
    <w:rsid w:val="00163986"/>
    <w:rsid w:val="001643E9"/>
    <w:rsid w:val="0016505C"/>
    <w:rsid w:val="001657BA"/>
    <w:rsid w:val="0016671D"/>
    <w:rsid w:val="00167C60"/>
    <w:rsid w:val="001715F5"/>
    <w:rsid w:val="001727F7"/>
    <w:rsid w:val="00172FAE"/>
    <w:rsid w:val="00174466"/>
    <w:rsid w:val="001754D2"/>
    <w:rsid w:val="00175E10"/>
    <w:rsid w:val="00175FB8"/>
    <w:rsid w:val="001772BB"/>
    <w:rsid w:val="00177997"/>
    <w:rsid w:val="00177AA4"/>
    <w:rsid w:val="00180166"/>
    <w:rsid w:val="001804F1"/>
    <w:rsid w:val="00181A63"/>
    <w:rsid w:val="001821C6"/>
    <w:rsid w:val="0018270C"/>
    <w:rsid w:val="00182CB3"/>
    <w:rsid w:val="0018505E"/>
    <w:rsid w:val="00190098"/>
    <w:rsid w:val="001906C6"/>
    <w:rsid w:val="00190924"/>
    <w:rsid w:val="0019122E"/>
    <w:rsid w:val="001924C2"/>
    <w:rsid w:val="00192516"/>
    <w:rsid w:val="001938FA"/>
    <w:rsid w:val="00193A5B"/>
    <w:rsid w:val="0019449A"/>
    <w:rsid w:val="00194A1D"/>
    <w:rsid w:val="00194BA2"/>
    <w:rsid w:val="00194BE9"/>
    <w:rsid w:val="001956BE"/>
    <w:rsid w:val="001964BD"/>
    <w:rsid w:val="00196A6D"/>
    <w:rsid w:val="00196F76"/>
    <w:rsid w:val="001A0332"/>
    <w:rsid w:val="001A039E"/>
    <w:rsid w:val="001A154A"/>
    <w:rsid w:val="001A1A9E"/>
    <w:rsid w:val="001A2B18"/>
    <w:rsid w:val="001A3199"/>
    <w:rsid w:val="001A3306"/>
    <w:rsid w:val="001A5075"/>
    <w:rsid w:val="001A6DD1"/>
    <w:rsid w:val="001A7489"/>
    <w:rsid w:val="001A755B"/>
    <w:rsid w:val="001A764D"/>
    <w:rsid w:val="001A7BFE"/>
    <w:rsid w:val="001B0B61"/>
    <w:rsid w:val="001B1A69"/>
    <w:rsid w:val="001B2585"/>
    <w:rsid w:val="001B26AA"/>
    <w:rsid w:val="001B274D"/>
    <w:rsid w:val="001B3510"/>
    <w:rsid w:val="001B3714"/>
    <w:rsid w:val="001B5E6F"/>
    <w:rsid w:val="001B6E4A"/>
    <w:rsid w:val="001B70FE"/>
    <w:rsid w:val="001B77FA"/>
    <w:rsid w:val="001B7CCC"/>
    <w:rsid w:val="001C0D09"/>
    <w:rsid w:val="001C1002"/>
    <w:rsid w:val="001C1708"/>
    <w:rsid w:val="001C2BB7"/>
    <w:rsid w:val="001C3080"/>
    <w:rsid w:val="001C4C84"/>
    <w:rsid w:val="001C515C"/>
    <w:rsid w:val="001C52F1"/>
    <w:rsid w:val="001C5CD5"/>
    <w:rsid w:val="001C5F68"/>
    <w:rsid w:val="001C67ED"/>
    <w:rsid w:val="001C73EB"/>
    <w:rsid w:val="001C7C70"/>
    <w:rsid w:val="001C7ED5"/>
    <w:rsid w:val="001D028D"/>
    <w:rsid w:val="001D02D9"/>
    <w:rsid w:val="001D1004"/>
    <w:rsid w:val="001D1398"/>
    <w:rsid w:val="001D19C2"/>
    <w:rsid w:val="001D1A10"/>
    <w:rsid w:val="001D1A27"/>
    <w:rsid w:val="001D1E94"/>
    <w:rsid w:val="001D510C"/>
    <w:rsid w:val="001D5ECA"/>
    <w:rsid w:val="001D6F70"/>
    <w:rsid w:val="001D7A55"/>
    <w:rsid w:val="001D7BF7"/>
    <w:rsid w:val="001E0819"/>
    <w:rsid w:val="001E18C6"/>
    <w:rsid w:val="001E18D2"/>
    <w:rsid w:val="001E5E9D"/>
    <w:rsid w:val="001E64EC"/>
    <w:rsid w:val="001E6F54"/>
    <w:rsid w:val="001E7084"/>
    <w:rsid w:val="001E73BC"/>
    <w:rsid w:val="001F0C11"/>
    <w:rsid w:val="001F22EB"/>
    <w:rsid w:val="001F2978"/>
    <w:rsid w:val="001F3A9C"/>
    <w:rsid w:val="001F5D14"/>
    <w:rsid w:val="001F6A28"/>
    <w:rsid w:val="001F7103"/>
    <w:rsid w:val="001F7415"/>
    <w:rsid w:val="001F7E90"/>
    <w:rsid w:val="0020020C"/>
    <w:rsid w:val="00201276"/>
    <w:rsid w:val="002013A7"/>
    <w:rsid w:val="002016AD"/>
    <w:rsid w:val="002050CB"/>
    <w:rsid w:val="002050FA"/>
    <w:rsid w:val="00206430"/>
    <w:rsid w:val="002065E7"/>
    <w:rsid w:val="00210489"/>
    <w:rsid w:val="002124E7"/>
    <w:rsid w:val="002135C9"/>
    <w:rsid w:val="0021475D"/>
    <w:rsid w:val="00214E48"/>
    <w:rsid w:val="002155D5"/>
    <w:rsid w:val="002155E7"/>
    <w:rsid w:val="002158CC"/>
    <w:rsid w:val="00216D97"/>
    <w:rsid w:val="00216F06"/>
    <w:rsid w:val="0022125B"/>
    <w:rsid w:val="00221965"/>
    <w:rsid w:val="00223667"/>
    <w:rsid w:val="00223C56"/>
    <w:rsid w:val="00223E02"/>
    <w:rsid w:val="0022504A"/>
    <w:rsid w:val="00225C81"/>
    <w:rsid w:val="00226055"/>
    <w:rsid w:val="0022610A"/>
    <w:rsid w:val="00226416"/>
    <w:rsid w:val="00226A33"/>
    <w:rsid w:val="00230A6C"/>
    <w:rsid w:val="00230E6A"/>
    <w:rsid w:val="00231115"/>
    <w:rsid w:val="00231DFC"/>
    <w:rsid w:val="00232A97"/>
    <w:rsid w:val="00232EEA"/>
    <w:rsid w:val="00232F16"/>
    <w:rsid w:val="00235496"/>
    <w:rsid w:val="00235728"/>
    <w:rsid w:val="00235B3D"/>
    <w:rsid w:val="00240FEF"/>
    <w:rsid w:val="002412D7"/>
    <w:rsid w:val="00241459"/>
    <w:rsid w:val="00242729"/>
    <w:rsid w:val="00242DCB"/>
    <w:rsid w:val="00244132"/>
    <w:rsid w:val="00244D6A"/>
    <w:rsid w:val="002456CC"/>
    <w:rsid w:val="00246284"/>
    <w:rsid w:val="00246E1E"/>
    <w:rsid w:val="00246F4F"/>
    <w:rsid w:val="002500FE"/>
    <w:rsid w:val="00251248"/>
    <w:rsid w:val="00251394"/>
    <w:rsid w:val="002515A0"/>
    <w:rsid w:val="002523A3"/>
    <w:rsid w:val="00252E3D"/>
    <w:rsid w:val="00253599"/>
    <w:rsid w:val="00255085"/>
    <w:rsid w:val="00255F03"/>
    <w:rsid w:val="00255F0C"/>
    <w:rsid w:val="00256F73"/>
    <w:rsid w:val="00257AFA"/>
    <w:rsid w:val="00257D00"/>
    <w:rsid w:val="00257FBD"/>
    <w:rsid w:val="00260719"/>
    <w:rsid w:val="002619AC"/>
    <w:rsid w:val="00261BD5"/>
    <w:rsid w:val="00262252"/>
    <w:rsid w:val="00264A81"/>
    <w:rsid w:val="00264EEC"/>
    <w:rsid w:val="00265471"/>
    <w:rsid w:val="00266FCF"/>
    <w:rsid w:val="0027015C"/>
    <w:rsid w:val="00272C8A"/>
    <w:rsid w:val="002754A5"/>
    <w:rsid w:val="00275CCC"/>
    <w:rsid w:val="002764A3"/>
    <w:rsid w:val="00276E6B"/>
    <w:rsid w:val="002777F1"/>
    <w:rsid w:val="00280791"/>
    <w:rsid w:val="0028165A"/>
    <w:rsid w:val="00282036"/>
    <w:rsid w:val="00282039"/>
    <w:rsid w:val="002828AB"/>
    <w:rsid w:val="00283211"/>
    <w:rsid w:val="00283478"/>
    <w:rsid w:val="00283FA2"/>
    <w:rsid w:val="00284629"/>
    <w:rsid w:val="00284C84"/>
    <w:rsid w:val="0028505C"/>
    <w:rsid w:val="0028586E"/>
    <w:rsid w:val="002866C7"/>
    <w:rsid w:val="00286CA5"/>
    <w:rsid w:val="00290DBE"/>
    <w:rsid w:val="00291385"/>
    <w:rsid w:val="00291402"/>
    <w:rsid w:val="00291A1B"/>
    <w:rsid w:val="002921AA"/>
    <w:rsid w:val="00292562"/>
    <w:rsid w:val="002925A0"/>
    <w:rsid w:val="002929DC"/>
    <w:rsid w:val="00292BC5"/>
    <w:rsid w:val="0029330C"/>
    <w:rsid w:val="00294383"/>
    <w:rsid w:val="0029576B"/>
    <w:rsid w:val="00296D3E"/>
    <w:rsid w:val="0029789C"/>
    <w:rsid w:val="00297962"/>
    <w:rsid w:val="002A167C"/>
    <w:rsid w:val="002A1D73"/>
    <w:rsid w:val="002A3583"/>
    <w:rsid w:val="002A4394"/>
    <w:rsid w:val="002A4EB6"/>
    <w:rsid w:val="002A5078"/>
    <w:rsid w:val="002A5FA0"/>
    <w:rsid w:val="002A6BCC"/>
    <w:rsid w:val="002A6CEC"/>
    <w:rsid w:val="002A736C"/>
    <w:rsid w:val="002B0F93"/>
    <w:rsid w:val="002B1962"/>
    <w:rsid w:val="002B1FE6"/>
    <w:rsid w:val="002B24FC"/>
    <w:rsid w:val="002B27C7"/>
    <w:rsid w:val="002B2B6E"/>
    <w:rsid w:val="002B2DEA"/>
    <w:rsid w:val="002B3120"/>
    <w:rsid w:val="002B360B"/>
    <w:rsid w:val="002B388A"/>
    <w:rsid w:val="002B3977"/>
    <w:rsid w:val="002B3D3C"/>
    <w:rsid w:val="002B536F"/>
    <w:rsid w:val="002B54D6"/>
    <w:rsid w:val="002B5AB6"/>
    <w:rsid w:val="002B5DB1"/>
    <w:rsid w:val="002B679B"/>
    <w:rsid w:val="002B7DC4"/>
    <w:rsid w:val="002C0A17"/>
    <w:rsid w:val="002C1B79"/>
    <w:rsid w:val="002C2D35"/>
    <w:rsid w:val="002C2D84"/>
    <w:rsid w:val="002C4341"/>
    <w:rsid w:val="002C4910"/>
    <w:rsid w:val="002C6A72"/>
    <w:rsid w:val="002D019A"/>
    <w:rsid w:val="002D0788"/>
    <w:rsid w:val="002D1213"/>
    <w:rsid w:val="002D3736"/>
    <w:rsid w:val="002D39CF"/>
    <w:rsid w:val="002D40F0"/>
    <w:rsid w:val="002D4726"/>
    <w:rsid w:val="002D6382"/>
    <w:rsid w:val="002D726C"/>
    <w:rsid w:val="002D78A3"/>
    <w:rsid w:val="002D7A62"/>
    <w:rsid w:val="002E00EF"/>
    <w:rsid w:val="002E0546"/>
    <w:rsid w:val="002E0FF8"/>
    <w:rsid w:val="002E3A1F"/>
    <w:rsid w:val="002E4977"/>
    <w:rsid w:val="002E4A4A"/>
    <w:rsid w:val="002E4C61"/>
    <w:rsid w:val="002E6B92"/>
    <w:rsid w:val="002E7101"/>
    <w:rsid w:val="002F02A5"/>
    <w:rsid w:val="002F04B8"/>
    <w:rsid w:val="002F05CD"/>
    <w:rsid w:val="002F183A"/>
    <w:rsid w:val="002F1D99"/>
    <w:rsid w:val="002F2111"/>
    <w:rsid w:val="002F2D64"/>
    <w:rsid w:val="002F2F73"/>
    <w:rsid w:val="002F323C"/>
    <w:rsid w:val="002F40FA"/>
    <w:rsid w:val="002F4971"/>
    <w:rsid w:val="002F575F"/>
    <w:rsid w:val="002F6175"/>
    <w:rsid w:val="002F63DC"/>
    <w:rsid w:val="002F73DE"/>
    <w:rsid w:val="00304597"/>
    <w:rsid w:val="00305262"/>
    <w:rsid w:val="003064DF"/>
    <w:rsid w:val="003064E6"/>
    <w:rsid w:val="00307585"/>
    <w:rsid w:val="003076C3"/>
    <w:rsid w:val="00310610"/>
    <w:rsid w:val="003113B1"/>
    <w:rsid w:val="00311880"/>
    <w:rsid w:val="00312384"/>
    <w:rsid w:val="00312EDD"/>
    <w:rsid w:val="00313545"/>
    <w:rsid w:val="00314A0F"/>
    <w:rsid w:val="00315EF7"/>
    <w:rsid w:val="0031694B"/>
    <w:rsid w:val="00317192"/>
    <w:rsid w:val="00317717"/>
    <w:rsid w:val="00320AD8"/>
    <w:rsid w:val="00320B86"/>
    <w:rsid w:val="00324205"/>
    <w:rsid w:val="00324312"/>
    <w:rsid w:val="003243B0"/>
    <w:rsid w:val="0032575F"/>
    <w:rsid w:val="00326273"/>
    <w:rsid w:val="0032739F"/>
    <w:rsid w:val="00331589"/>
    <w:rsid w:val="00332578"/>
    <w:rsid w:val="003330D6"/>
    <w:rsid w:val="00335586"/>
    <w:rsid w:val="00336AE1"/>
    <w:rsid w:val="003403B5"/>
    <w:rsid w:val="00340E3A"/>
    <w:rsid w:val="00341B6E"/>
    <w:rsid w:val="00343028"/>
    <w:rsid w:val="003430A9"/>
    <w:rsid w:val="00343F5D"/>
    <w:rsid w:val="0034477D"/>
    <w:rsid w:val="0034597F"/>
    <w:rsid w:val="00346521"/>
    <w:rsid w:val="003472E2"/>
    <w:rsid w:val="00350D64"/>
    <w:rsid w:val="00352F00"/>
    <w:rsid w:val="0035367D"/>
    <w:rsid w:val="00355AF1"/>
    <w:rsid w:val="003575FB"/>
    <w:rsid w:val="00357908"/>
    <w:rsid w:val="00360381"/>
    <w:rsid w:val="0036329D"/>
    <w:rsid w:val="003633AD"/>
    <w:rsid w:val="00363FCD"/>
    <w:rsid w:val="00363FD8"/>
    <w:rsid w:val="0036709A"/>
    <w:rsid w:val="003670CF"/>
    <w:rsid w:val="00370DF7"/>
    <w:rsid w:val="0037189C"/>
    <w:rsid w:val="0037390D"/>
    <w:rsid w:val="003739EC"/>
    <w:rsid w:val="00373A8E"/>
    <w:rsid w:val="00373E79"/>
    <w:rsid w:val="00374E43"/>
    <w:rsid w:val="00377760"/>
    <w:rsid w:val="00380FDB"/>
    <w:rsid w:val="00381F18"/>
    <w:rsid w:val="00382865"/>
    <w:rsid w:val="00385505"/>
    <w:rsid w:val="00387CC5"/>
    <w:rsid w:val="0039122D"/>
    <w:rsid w:val="003918D6"/>
    <w:rsid w:val="003923CB"/>
    <w:rsid w:val="003960AF"/>
    <w:rsid w:val="00397192"/>
    <w:rsid w:val="003977A3"/>
    <w:rsid w:val="003A17B8"/>
    <w:rsid w:val="003A1AC0"/>
    <w:rsid w:val="003A24C7"/>
    <w:rsid w:val="003A4DE3"/>
    <w:rsid w:val="003A535E"/>
    <w:rsid w:val="003A6D45"/>
    <w:rsid w:val="003B0781"/>
    <w:rsid w:val="003B19D3"/>
    <w:rsid w:val="003B1EB2"/>
    <w:rsid w:val="003B33BE"/>
    <w:rsid w:val="003B4DCC"/>
    <w:rsid w:val="003B5579"/>
    <w:rsid w:val="003B58CE"/>
    <w:rsid w:val="003B7640"/>
    <w:rsid w:val="003B7750"/>
    <w:rsid w:val="003B787E"/>
    <w:rsid w:val="003C081B"/>
    <w:rsid w:val="003C0C14"/>
    <w:rsid w:val="003C0F44"/>
    <w:rsid w:val="003C202F"/>
    <w:rsid w:val="003C3AE7"/>
    <w:rsid w:val="003C3CE7"/>
    <w:rsid w:val="003C42BE"/>
    <w:rsid w:val="003C6A61"/>
    <w:rsid w:val="003C7260"/>
    <w:rsid w:val="003C7EB8"/>
    <w:rsid w:val="003D0402"/>
    <w:rsid w:val="003D181C"/>
    <w:rsid w:val="003D19FA"/>
    <w:rsid w:val="003D34CD"/>
    <w:rsid w:val="003D40C2"/>
    <w:rsid w:val="003D45F3"/>
    <w:rsid w:val="003D6417"/>
    <w:rsid w:val="003D68A0"/>
    <w:rsid w:val="003D6C0D"/>
    <w:rsid w:val="003D7C00"/>
    <w:rsid w:val="003D7D8E"/>
    <w:rsid w:val="003E004C"/>
    <w:rsid w:val="003E074E"/>
    <w:rsid w:val="003E115D"/>
    <w:rsid w:val="003E259B"/>
    <w:rsid w:val="003E4DFD"/>
    <w:rsid w:val="003E4FB2"/>
    <w:rsid w:val="003E5991"/>
    <w:rsid w:val="003E6C1B"/>
    <w:rsid w:val="003F0604"/>
    <w:rsid w:val="003F112D"/>
    <w:rsid w:val="003F1475"/>
    <w:rsid w:val="003F2560"/>
    <w:rsid w:val="003F557D"/>
    <w:rsid w:val="003F794B"/>
    <w:rsid w:val="00400744"/>
    <w:rsid w:val="00402592"/>
    <w:rsid w:val="0040259A"/>
    <w:rsid w:val="00403051"/>
    <w:rsid w:val="0040324E"/>
    <w:rsid w:val="00404954"/>
    <w:rsid w:val="00404A9E"/>
    <w:rsid w:val="00404ECA"/>
    <w:rsid w:val="00404FDF"/>
    <w:rsid w:val="00405EE9"/>
    <w:rsid w:val="00407F34"/>
    <w:rsid w:val="0041095A"/>
    <w:rsid w:val="004111CB"/>
    <w:rsid w:val="0041167A"/>
    <w:rsid w:val="00413207"/>
    <w:rsid w:val="00413482"/>
    <w:rsid w:val="00413540"/>
    <w:rsid w:val="00415CB4"/>
    <w:rsid w:val="0041654F"/>
    <w:rsid w:val="00416626"/>
    <w:rsid w:val="004169F1"/>
    <w:rsid w:val="00417180"/>
    <w:rsid w:val="0041728B"/>
    <w:rsid w:val="00417B18"/>
    <w:rsid w:val="00417E11"/>
    <w:rsid w:val="004200CD"/>
    <w:rsid w:val="00420303"/>
    <w:rsid w:val="00420682"/>
    <w:rsid w:val="004214F1"/>
    <w:rsid w:val="00421B12"/>
    <w:rsid w:val="00422FED"/>
    <w:rsid w:val="00425BAC"/>
    <w:rsid w:val="004260D6"/>
    <w:rsid w:val="00426233"/>
    <w:rsid w:val="0042749F"/>
    <w:rsid w:val="0042765B"/>
    <w:rsid w:val="00427892"/>
    <w:rsid w:val="004308E6"/>
    <w:rsid w:val="00430DD3"/>
    <w:rsid w:val="00430E7B"/>
    <w:rsid w:val="004322F6"/>
    <w:rsid w:val="00434403"/>
    <w:rsid w:val="0043469E"/>
    <w:rsid w:val="0043742A"/>
    <w:rsid w:val="004376C2"/>
    <w:rsid w:val="00440605"/>
    <w:rsid w:val="00442CA7"/>
    <w:rsid w:val="0044317F"/>
    <w:rsid w:val="00443D5A"/>
    <w:rsid w:val="004444F3"/>
    <w:rsid w:val="004447ED"/>
    <w:rsid w:val="004457FD"/>
    <w:rsid w:val="0044796B"/>
    <w:rsid w:val="00451007"/>
    <w:rsid w:val="004510F1"/>
    <w:rsid w:val="00451EAA"/>
    <w:rsid w:val="00452605"/>
    <w:rsid w:val="00453909"/>
    <w:rsid w:val="00453B9E"/>
    <w:rsid w:val="00454D8D"/>
    <w:rsid w:val="0045515D"/>
    <w:rsid w:val="00457A44"/>
    <w:rsid w:val="004623EB"/>
    <w:rsid w:val="00462E29"/>
    <w:rsid w:val="00463A27"/>
    <w:rsid w:val="00464003"/>
    <w:rsid w:val="00464B60"/>
    <w:rsid w:val="0046508F"/>
    <w:rsid w:val="004657ED"/>
    <w:rsid w:val="00467891"/>
    <w:rsid w:val="00467E7C"/>
    <w:rsid w:val="00467E9C"/>
    <w:rsid w:val="0047120C"/>
    <w:rsid w:val="004735EF"/>
    <w:rsid w:val="00473750"/>
    <w:rsid w:val="004742ED"/>
    <w:rsid w:val="00474AED"/>
    <w:rsid w:val="00474D86"/>
    <w:rsid w:val="00474EA2"/>
    <w:rsid w:val="0048020F"/>
    <w:rsid w:val="00480AB7"/>
    <w:rsid w:val="00480C65"/>
    <w:rsid w:val="00481655"/>
    <w:rsid w:val="00482F99"/>
    <w:rsid w:val="004859D1"/>
    <w:rsid w:val="00485D62"/>
    <w:rsid w:val="0048605B"/>
    <w:rsid w:val="004860F0"/>
    <w:rsid w:val="00486737"/>
    <w:rsid w:val="0048730B"/>
    <w:rsid w:val="0048775F"/>
    <w:rsid w:val="00490AF9"/>
    <w:rsid w:val="00493417"/>
    <w:rsid w:val="004935FC"/>
    <w:rsid w:val="00493647"/>
    <w:rsid w:val="00494365"/>
    <w:rsid w:val="00494600"/>
    <w:rsid w:val="00494FBC"/>
    <w:rsid w:val="0049658F"/>
    <w:rsid w:val="00496E7E"/>
    <w:rsid w:val="00497877"/>
    <w:rsid w:val="004A227E"/>
    <w:rsid w:val="004A2491"/>
    <w:rsid w:val="004A3FB1"/>
    <w:rsid w:val="004A4A0D"/>
    <w:rsid w:val="004A5681"/>
    <w:rsid w:val="004A609B"/>
    <w:rsid w:val="004A7C0A"/>
    <w:rsid w:val="004B00CB"/>
    <w:rsid w:val="004B0E55"/>
    <w:rsid w:val="004B1239"/>
    <w:rsid w:val="004B199E"/>
    <w:rsid w:val="004B2401"/>
    <w:rsid w:val="004B301F"/>
    <w:rsid w:val="004B424D"/>
    <w:rsid w:val="004B4981"/>
    <w:rsid w:val="004B61B0"/>
    <w:rsid w:val="004B6349"/>
    <w:rsid w:val="004C0A8B"/>
    <w:rsid w:val="004C1120"/>
    <w:rsid w:val="004C2628"/>
    <w:rsid w:val="004C2E08"/>
    <w:rsid w:val="004C37D9"/>
    <w:rsid w:val="004C5510"/>
    <w:rsid w:val="004C56D2"/>
    <w:rsid w:val="004C5DDA"/>
    <w:rsid w:val="004C6C76"/>
    <w:rsid w:val="004D16DB"/>
    <w:rsid w:val="004D1B81"/>
    <w:rsid w:val="004D3CF7"/>
    <w:rsid w:val="004D4DD3"/>
    <w:rsid w:val="004D543A"/>
    <w:rsid w:val="004D5FB8"/>
    <w:rsid w:val="004D65BD"/>
    <w:rsid w:val="004D6E03"/>
    <w:rsid w:val="004D7D08"/>
    <w:rsid w:val="004E0EE4"/>
    <w:rsid w:val="004E14CF"/>
    <w:rsid w:val="004E268D"/>
    <w:rsid w:val="004E2DDB"/>
    <w:rsid w:val="004E3970"/>
    <w:rsid w:val="004E3B30"/>
    <w:rsid w:val="004E4DD6"/>
    <w:rsid w:val="004E549D"/>
    <w:rsid w:val="004E59C3"/>
    <w:rsid w:val="004E5A65"/>
    <w:rsid w:val="004E6032"/>
    <w:rsid w:val="004E614B"/>
    <w:rsid w:val="004E6774"/>
    <w:rsid w:val="004E7305"/>
    <w:rsid w:val="004E74A3"/>
    <w:rsid w:val="004E7E47"/>
    <w:rsid w:val="004F02B7"/>
    <w:rsid w:val="004F0D43"/>
    <w:rsid w:val="004F2AF0"/>
    <w:rsid w:val="004F2F4E"/>
    <w:rsid w:val="004F4D1E"/>
    <w:rsid w:val="004F51ED"/>
    <w:rsid w:val="004F5796"/>
    <w:rsid w:val="004F6432"/>
    <w:rsid w:val="004F72E0"/>
    <w:rsid w:val="004F7337"/>
    <w:rsid w:val="004F7D9C"/>
    <w:rsid w:val="00500CE0"/>
    <w:rsid w:val="00500DEB"/>
    <w:rsid w:val="00500F06"/>
    <w:rsid w:val="00501211"/>
    <w:rsid w:val="00501BD5"/>
    <w:rsid w:val="00501DFD"/>
    <w:rsid w:val="005021FB"/>
    <w:rsid w:val="005025EF"/>
    <w:rsid w:val="005033B0"/>
    <w:rsid w:val="00504145"/>
    <w:rsid w:val="0050451B"/>
    <w:rsid w:val="005046B5"/>
    <w:rsid w:val="00504C46"/>
    <w:rsid w:val="005052AC"/>
    <w:rsid w:val="00506CC1"/>
    <w:rsid w:val="005104FE"/>
    <w:rsid w:val="00511825"/>
    <w:rsid w:val="00511B1E"/>
    <w:rsid w:val="00512355"/>
    <w:rsid w:val="0051446A"/>
    <w:rsid w:val="00514C09"/>
    <w:rsid w:val="00514CF0"/>
    <w:rsid w:val="00515EF5"/>
    <w:rsid w:val="00517B26"/>
    <w:rsid w:val="0052063F"/>
    <w:rsid w:val="00521C49"/>
    <w:rsid w:val="00522B49"/>
    <w:rsid w:val="005233EC"/>
    <w:rsid w:val="005267B6"/>
    <w:rsid w:val="00526BB6"/>
    <w:rsid w:val="00527881"/>
    <w:rsid w:val="005326CE"/>
    <w:rsid w:val="005327F3"/>
    <w:rsid w:val="00532CF9"/>
    <w:rsid w:val="00533086"/>
    <w:rsid w:val="00536CC4"/>
    <w:rsid w:val="00537BAF"/>
    <w:rsid w:val="00540C85"/>
    <w:rsid w:val="005413FE"/>
    <w:rsid w:val="00541A80"/>
    <w:rsid w:val="0054241F"/>
    <w:rsid w:val="0054364E"/>
    <w:rsid w:val="00543DFB"/>
    <w:rsid w:val="0054474F"/>
    <w:rsid w:val="00544B09"/>
    <w:rsid w:val="00545396"/>
    <w:rsid w:val="005468D2"/>
    <w:rsid w:val="00546A2B"/>
    <w:rsid w:val="00547183"/>
    <w:rsid w:val="0055151A"/>
    <w:rsid w:val="00552031"/>
    <w:rsid w:val="00552499"/>
    <w:rsid w:val="005532F3"/>
    <w:rsid w:val="005536D1"/>
    <w:rsid w:val="00554549"/>
    <w:rsid w:val="0055652E"/>
    <w:rsid w:val="00556972"/>
    <w:rsid w:val="00556A72"/>
    <w:rsid w:val="00556D79"/>
    <w:rsid w:val="00556E38"/>
    <w:rsid w:val="00557E7D"/>
    <w:rsid w:val="005609DD"/>
    <w:rsid w:val="00561BE6"/>
    <w:rsid w:val="005620E5"/>
    <w:rsid w:val="00562403"/>
    <w:rsid w:val="00562C61"/>
    <w:rsid w:val="00563991"/>
    <w:rsid w:val="00566B3A"/>
    <w:rsid w:val="005708CE"/>
    <w:rsid w:val="005712C2"/>
    <w:rsid w:val="005721B6"/>
    <w:rsid w:val="005724A1"/>
    <w:rsid w:val="005728F0"/>
    <w:rsid w:val="0057308A"/>
    <w:rsid w:val="0057328E"/>
    <w:rsid w:val="0057369E"/>
    <w:rsid w:val="005737F6"/>
    <w:rsid w:val="00573990"/>
    <w:rsid w:val="00574303"/>
    <w:rsid w:val="005752F2"/>
    <w:rsid w:val="005757E8"/>
    <w:rsid w:val="005767C7"/>
    <w:rsid w:val="005800DD"/>
    <w:rsid w:val="005803B0"/>
    <w:rsid w:val="0058211A"/>
    <w:rsid w:val="00583BCB"/>
    <w:rsid w:val="005856BC"/>
    <w:rsid w:val="005857B2"/>
    <w:rsid w:val="005863C0"/>
    <w:rsid w:val="005870F2"/>
    <w:rsid w:val="00587E41"/>
    <w:rsid w:val="00591851"/>
    <w:rsid w:val="00591890"/>
    <w:rsid w:val="005931CE"/>
    <w:rsid w:val="00593202"/>
    <w:rsid w:val="005935BD"/>
    <w:rsid w:val="00594125"/>
    <w:rsid w:val="00594274"/>
    <w:rsid w:val="00594C01"/>
    <w:rsid w:val="00595D3E"/>
    <w:rsid w:val="00596007"/>
    <w:rsid w:val="00596162"/>
    <w:rsid w:val="00596279"/>
    <w:rsid w:val="005963D5"/>
    <w:rsid w:val="00596B76"/>
    <w:rsid w:val="00597B3A"/>
    <w:rsid w:val="00597D21"/>
    <w:rsid w:val="00597D50"/>
    <w:rsid w:val="00597E67"/>
    <w:rsid w:val="005A160B"/>
    <w:rsid w:val="005A2709"/>
    <w:rsid w:val="005A3FA0"/>
    <w:rsid w:val="005A45ED"/>
    <w:rsid w:val="005A54D6"/>
    <w:rsid w:val="005A5845"/>
    <w:rsid w:val="005A6445"/>
    <w:rsid w:val="005A679C"/>
    <w:rsid w:val="005A6ED8"/>
    <w:rsid w:val="005A74BE"/>
    <w:rsid w:val="005B126C"/>
    <w:rsid w:val="005B1462"/>
    <w:rsid w:val="005B33CF"/>
    <w:rsid w:val="005B36FA"/>
    <w:rsid w:val="005B3C5D"/>
    <w:rsid w:val="005B4C06"/>
    <w:rsid w:val="005B541A"/>
    <w:rsid w:val="005B5FA0"/>
    <w:rsid w:val="005B689D"/>
    <w:rsid w:val="005B6C0D"/>
    <w:rsid w:val="005C0205"/>
    <w:rsid w:val="005C04D7"/>
    <w:rsid w:val="005C097C"/>
    <w:rsid w:val="005C0CDD"/>
    <w:rsid w:val="005C0E5F"/>
    <w:rsid w:val="005C1B6F"/>
    <w:rsid w:val="005C1D3A"/>
    <w:rsid w:val="005C2A1F"/>
    <w:rsid w:val="005C4680"/>
    <w:rsid w:val="005C47F4"/>
    <w:rsid w:val="005C62B9"/>
    <w:rsid w:val="005C6413"/>
    <w:rsid w:val="005C6FD5"/>
    <w:rsid w:val="005C7434"/>
    <w:rsid w:val="005D012C"/>
    <w:rsid w:val="005D058A"/>
    <w:rsid w:val="005D05F4"/>
    <w:rsid w:val="005D2CA7"/>
    <w:rsid w:val="005D3F97"/>
    <w:rsid w:val="005D67DC"/>
    <w:rsid w:val="005D7DE5"/>
    <w:rsid w:val="005E07AC"/>
    <w:rsid w:val="005E0EAB"/>
    <w:rsid w:val="005E10D6"/>
    <w:rsid w:val="005E3025"/>
    <w:rsid w:val="005E4D26"/>
    <w:rsid w:val="005E5F35"/>
    <w:rsid w:val="005E6AFD"/>
    <w:rsid w:val="005E6F75"/>
    <w:rsid w:val="005E759A"/>
    <w:rsid w:val="005E78F5"/>
    <w:rsid w:val="005E792D"/>
    <w:rsid w:val="005F082F"/>
    <w:rsid w:val="005F19E1"/>
    <w:rsid w:val="005F1A60"/>
    <w:rsid w:val="005F1B4E"/>
    <w:rsid w:val="005F238C"/>
    <w:rsid w:val="005F275E"/>
    <w:rsid w:val="005F2EBA"/>
    <w:rsid w:val="005F2FD2"/>
    <w:rsid w:val="005F3283"/>
    <w:rsid w:val="005F3AC3"/>
    <w:rsid w:val="005F3D12"/>
    <w:rsid w:val="005F3FE7"/>
    <w:rsid w:val="005F40F6"/>
    <w:rsid w:val="005F5AC7"/>
    <w:rsid w:val="005F5EEB"/>
    <w:rsid w:val="005F6F87"/>
    <w:rsid w:val="005F7711"/>
    <w:rsid w:val="005F7FE4"/>
    <w:rsid w:val="00600E4D"/>
    <w:rsid w:val="00600EA2"/>
    <w:rsid w:val="00602A0C"/>
    <w:rsid w:val="006046F3"/>
    <w:rsid w:val="0060621B"/>
    <w:rsid w:val="00606E72"/>
    <w:rsid w:val="00610D6D"/>
    <w:rsid w:val="00610FD9"/>
    <w:rsid w:val="006120EA"/>
    <w:rsid w:val="006127C5"/>
    <w:rsid w:val="00612AE2"/>
    <w:rsid w:val="0061337D"/>
    <w:rsid w:val="00616627"/>
    <w:rsid w:val="00616A2F"/>
    <w:rsid w:val="00616CEB"/>
    <w:rsid w:val="006206FB"/>
    <w:rsid w:val="00621EA4"/>
    <w:rsid w:val="00622AAC"/>
    <w:rsid w:val="00622BD5"/>
    <w:rsid w:val="00623E09"/>
    <w:rsid w:val="00624EFF"/>
    <w:rsid w:val="006256EC"/>
    <w:rsid w:val="00625DC5"/>
    <w:rsid w:val="00626DBC"/>
    <w:rsid w:val="00627A45"/>
    <w:rsid w:val="0063123A"/>
    <w:rsid w:val="00631CF9"/>
    <w:rsid w:val="0063224F"/>
    <w:rsid w:val="006350C6"/>
    <w:rsid w:val="0063565B"/>
    <w:rsid w:val="00635EB8"/>
    <w:rsid w:val="006364AD"/>
    <w:rsid w:val="00636B2B"/>
    <w:rsid w:val="00636C54"/>
    <w:rsid w:val="00636D20"/>
    <w:rsid w:val="00636D40"/>
    <w:rsid w:val="006373FE"/>
    <w:rsid w:val="00637FB9"/>
    <w:rsid w:val="00640CE2"/>
    <w:rsid w:val="00641314"/>
    <w:rsid w:val="006425A3"/>
    <w:rsid w:val="0064468B"/>
    <w:rsid w:val="006455EA"/>
    <w:rsid w:val="00646900"/>
    <w:rsid w:val="00646D7C"/>
    <w:rsid w:val="00647314"/>
    <w:rsid w:val="0065043C"/>
    <w:rsid w:val="00650BB7"/>
    <w:rsid w:val="00652EC2"/>
    <w:rsid w:val="0065339E"/>
    <w:rsid w:val="00653B26"/>
    <w:rsid w:val="00653CB1"/>
    <w:rsid w:val="00653CE9"/>
    <w:rsid w:val="00653E80"/>
    <w:rsid w:val="006562FA"/>
    <w:rsid w:val="006564D5"/>
    <w:rsid w:val="006568F0"/>
    <w:rsid w:val="00656D47"/>
    <w:rsid w:val="006573D4"/>
    <w:rsid w:val="006575FF"/>
    <w:rsid w:val="00657927"/>
    <w:rsid w:val="006579A1"/>
    <w:rsid w:val="00661A29"/>
    <w:rsid w:val="00661AE6"/>
    <w:rsid w:val="006622B5"/>
    <w:rsid w:val="00662480"/>
    <w:rsid w:val="00663142"/>
    <w:rsid w:val="0066353A"/>
    <w:rsid w:val="00665455"/>
    <w:rsid w:val="00665BDE"/>
    <w:rsid w:val="0066609C"/>
    <w:rsid w:val="006673CD"/>
    <w:rsid w:val="00667E76"/>
    <w:rsid w:val="00670BD6"/>
    <w:rsid w:val="00670E7F"/>
    <w:rsid w:val="00672503"/>
    <w:rsid w:val="0067260D"/>
    <w:rsid w:val="00673353"/>
    <w:rsid w:val="00674D52"/>
    <w:rsid w:val="006759A0"/>
    <w:rsid w:val="00676FF2"/>
    <w:rsid w:val="00677048"/>
    <w:rsid w:val="006776DD"/>
    <w:rsid w:val="00681237"/>
    <w:rsid w:val="00682805"/>
    <w:rsid w:val="00683933"/>
    <w:rsid w:val="00684DA2"/>
    <w:rsid w:val="00685178"/>
    <w:rsid w:val="006856BE"/>
    <w:rsid w:val="00685D14"/>
    <w:rsid w:val="006863C0"/>
    <w:rsid w:val="00686D32"/>
    <w:rsid w:val="00687979"/>
    <w:rsid w:val="00691BDC"/>
    <w:rsid w:val="006937BA"/>
    <w:rsid w:val="006941C6"/>
    <w:rsid w:val="0069526E"/>
    <w:rsid w:val="0069743D"/>
    <w:rsid w:val="0069788B"/>
    <w:rsid w:val="006A1C5A"/>
    <w:rsid w:val="006A1D1C"/>
    <w:rsid w:val="006A379F"/>
    <w:rsid w:val="006A420F"/>
    <w:rsid w:val="006A44EE"/>
    <w:rsid w:val="006A4D28"/>
    <w:rsid w:val="006A5D51"/>
    <w:rsid w:val="006A6053"/>
    <w:rsid w:val="006A6394"/>
    <w:rsid w:val="006B08F2"/>
    <w:rsid w:val="006B12B5"/>
    <w:rsid w:val="006B33E7"/>
    <w:rsid w:val="006B5450"/>
    <w:rsid w:val="006B5CDF"/>
    <w:rsid w:val="006B600D"/>
    <w:rsid w:val="006C1CB8"/>
    <w:rsid w:val="006C1EE2"/>
    <w:rsid w:val="006C234C"/>
    <w:rsid w:val="006C3914"/>
    <w:rsid w:val="006C4EF5"/>
    <w:rsid w:val="006D271B"/>
    <w:rsid w:val="006D2C33"/>
    <w:rsid w:val="006D3977"/>
    <w:rsid w:val="006D49AE"/>
    <w:rsid w:val="006D4B78"/>
    <w:rsid w:val="006D5EF5"/>
    <w:rsid w:val="006D63DC"/>
    <w:rsid w:val="006D7031"/>
    <w:rsid w:val="006D7B7B"/>
    <w:rsid w:val="006D7BCE"/>
    <w:rsid w:val="006E032B"/>
    <w:rsid w:val="006E03A0"/>
    <w:rsid w:val="006E10DD"/>
    <w:rsid w:val="006E2C12"/>
    <w:rsid w:val="006E2E78"/>
    <w:rsid w:val="006E4499"/>
    <w:rsid w:val="006E458B"/>
    <w:rsid w:val="006E4689"/>
    <w:rsid w:val="006E46EC"/>
    <w:rsid w:val="006E4D01"/>
    <w:rsid w:val="006E50A4"/>
    <w:rsid w:val="006E6A4D"/>
    <w:rsid w:val="006E7CD4"/>
    <w:rsid w:val="006F00AF"/>
    <w:rsid w:val="006F0227"/>
    <w:rsid w:val="006F04B8"/>
    <w:rsid w:val="006F08D0"/>
    <w:rsid w:val="006F0C3A"/>
    <w:rsid w:val="006F1335"/>
    <w:rsid w:val="006F42EE"/>
    <w:rsid w:val="006F461C"/>
    <w:rsid w:val="006F5737"/>
    <w:rsid w:val="006F5DC5"/>
    <w:rsid w:val="006F7D5A"/>
    <w:rsid w:val="007016A2"/>
    <w:rsid w:val="00701BAF"/>
    <w:rsid w:val="00701FF8"/>
    <w:rsid w:val="007025EF"/>
    <w:rsid w:val="00703608"/>
    <w:rsid w:val="0070509F"/>
    <w:rsid w:val="0070574A"/>
    <w:rsid w:val="00710927"/>
    <w:rsid w:val="00710F52"/>
    <w:rsid w:val="00711ABE"/>
    <w:rsid w:val="00711CE7"/>
    <w:rsid w:val="00712C8B"/>
    <w:rsid w:val="007141BA"/>
    <w:rsid w:val="007144C5"/>
    <w:rsid w:val="00714504"/>
    <w:rsid w:val="00714AE6"/>
    <w:rsid w:val="00714E5D"/>
    <w:rsid w:val="00715387"/>
    <w:rsid w:val="0071570E"/>
    <w:rsid w:val="0071600D"/>
    <w:rsid w:val="00716ACD"/>
    <w:rsid w:val="00716DC5"/>
    <w:rsid w:val="00720101"/>
    <w:rsid w:val="007214C9"/>
    <w:rsid w:val="00721BC8"/>
    <w:rsid w:val="00721C1E"/>
    <w:rsid w:val="007223A6"/>
    <w:rsid w:val="007239D1"/>
    <w:rsid w:val="00724070"/>
    <w:rsid w:val="00725AB6"/>
    <w:rsid w:val="00727B2A"/>
    <w:rsid w:val="00732EA4"/>
    <w:rsid w:val="00733B6D"/>
    <w:rsid w:val="007355EE"/>
    <w:rsid w:val="00735619"/>
    <w:rsid w:val="00735905"/>
    <w:rsid w:val="00735F4F"/>
    <w:rsid w:val="00737196"/>
    <w:rsid w:val="0073784A"/>
    <w:rsid w:val="00740011"/>
    <w:rsid w:val="00742A2C"/>
    <w:rsid w:val="007440A5"/>
    <w:rsid w:val="0074440B"/>
    <w:rsid w:val="00745803"/>
    <w:rsid w:val="00745A59"/>
    <w:rsid w:val="00745CC2"/>
    <w:rsid w:val="00745DDF"/>
    <w:rsid w:val="007463EB"/>
    <w:rsid w:val="007469D2"/>
    <w:rsid w:val="00746BDA"/>
    <w:rsid w:val="007471CE"/>
    <w:rsid w:val="007472F0"/>
    <w:rsid w:val="007479FF"/>
    <w:rsid w:val="00750BB7"/>
    <w:rsid w:val="00751194"/>
    <w:rsid w:val="0075157B"/>
    <w:rsid w:val="00751E39"/>
    <w:rsid w:val="00752D0A"/>
    <w:rsid w:val="0075333E"/>
    <w:rsid w:val="007534B5"/>
    <w:rsid w:val="00753FF7"/>
    <w:rsid w:val="007540FB"/>
    <w:rsid w:val="00754224"/>
    <w:rsid w:val="00754D1C"/>
    <w:rsid w:val="00754EAB"/>
    <w:rsid w:val="00755278"/>
    <w:rsid w:val="00757840"/>
    <w:rsid w:val="007579DC"/>
    <w:rsid w:val="00757E4A"/>
    <w:rsid w:val="00761EBD"/>
    <w:rsid w:val="00762EF6"/>
    <w:rsid w:val="00763586"/>
    <w:rsid w:val="00763C33"/>
    <w:rsid w:val="00763F74"/>
    <w:rsid w:val="007653F9"/>
    <w:rsid w:val="007655D3"/>
    <w:rsid w:val="00765817"/>
    <w:rsid w:val="00765D67"/>
    <w:rsid w:val="00766FCA"/>
    <w:rsid w:val="00770059"/>
    <w:rsid w:val="0077010D"/>
    <w:rsid w:val="0077017A"/>
    <w:rsid w:val="007705E5"/>
    <w:rsid w:val="00770D11"/>
    <w:rsid w:val="00771408"/>
    <w:rsid w:val="00772E34"/>
    <w:rsid w:val="00773136"/>
    <w:rsid w:val="007738B7"/>
    <w:rsid w:val="00773BF5"/>
    <w:rsid w:val="00773E59"/>
    <w:rsid w:val="00773FCD"/>
    <w:rsid w:val="0077454D"/>
    <w:rsid w:val="00780775"/>
    <w:rsid w:val="007808C2"/>
    <w:rsid w:val="007810AC"/>
    <w:rsid w:val="007814E4"/>
    <w:rsid w:val="007818B0"/>
    <w:rsid w:val="00782763"/>
    <w:rsid w:val="007831BD"/>
    <w:rsid w:val="00783C1D"/>
    <w:rsid w:val="00783E2D"/>
    <w:rsid w:val="007850F5"/>
    <w:rsid w:val="007854E8"/>
    <w:rsid w:val="00785BFE"/>
    <w:rsid w:val="00785DBD"/>
    <w:rsid w:val="0078669D"/>
    <w:rsid w:val="007871AA"/>
    <w:rsid w:val="007909EF"/>
    <w:rsid w:val="007913F3"/>
    <w:rsid w:val="00791656"/>
    <w:rsid w:val="007917F8"/>
    <w:rsid w:val="00791BB2"/>
    <w:rsid w:val="0079317D"/>
    <w:rsid w:val="00793F22"/>
    <w:rsid w:val="007959E6"/>
    <w:rsid w:val="007960B5"/>
    <w:rsid w:val="00796768"/>
    <w:rsid w:val="00796E33"/>
    <w:rsid w:val="00797877"/>
    <w:rsid w:val="00797EB9"/>
    <w:rsid w:val="007A012D"/>
    <w:rsid w:val="007A0833"/>
    <w:rsid w:val="007A0D2A"/>
    <w:rsid w:val="007A1477"/>
    <w:rsid w:val="007A2775"/>
    <w:rsid w:val="007A29FD"/>
    <w:rsid w:val="007A43E1"/>
    <w:rsid w:val="007A4DE5"/>
    <w:rsid w:val="007A5347"/>
    <w:rsid w:val="007A5DC4"/>
    <w:rsid w:val="007A69A1"/>
    <w:rsid w:val="007A6E5F"/>
    <w:rsid w:val="007A7775"/>
    <w:rsid w:val="007B037B"/>
    <w:rsid w:val="007B07E8"/>
    <w:rsid w:val="007B0C30"/>
    <w:rsid w:val="007B0E0C"/>
    <w:rsid w:val="007B1D89"/>
    <w:rsid w:val="007B2730"/>
    <w:rsid w:val="007B28FE"/>
    <w:rsid w:val="007B4B7B"/>
    <w:rsid w:val="007B5ACB"/>
    <w:rsid w:val="007B656A"/>
    <w:rsid w:val="007B70EF"/>
    <w:rsid w:val="007C0699"/>
    <w:rsid w:val="007C1A58"/>
    <w:rsid w:val="007C1AB6"/>
    <w:rsid w:val="007C1D8A"/>
    <w:rsid w:val="007C270D"/>
    <w:rsid w:val="007C36F6"/>
    <w:rsid w:val="007C3AA8"/>
    <w:rsid w:val="007C5F53"/>
    <w:rsid w:val="007D129B"/>
    <w:rsid w:val="007D246C"/>
    <w:rsid w:val="007D2982"/>
    <w:rsid w:val="007D3629"/>
    <w:rsid w:val="007D4202"/>
    <w:rsid w:val="007D440B"/>
    <w:rsid w:val="007D58DB"/>
    <w:rsid w:val="007D6D46"/>
    <w:rsid w:val="007D6DF3"/>
    <w:rsid w:val="007D71B3"/>
    <w:rsid w:val="007E1DBA"/>
    <w:rsid w:val="007E2097"/>
    <w:rsid w:val="007E23B8"/>
    <w:rsid w:val="007E291F"/>
    <w:rsid w:val="007E3132"/>
    <w:rsid w:val="007E5063"/>
    <w:rsid w:val="007E50E0"/>
    <w:rsid w:val="007E5C5E"/>
    <w:rsid w:val="007E67F8"/>
    <w:rsid w:val="007E6D7E"/>
    <w:rsid w:val="007E7C7B"/>
    <w:rsid w:val="007F0572"/>
    <w:rsid w:val="007F0A97"/>
    <w:rsid w:val="007F22FD"/>
    <w:rsid w:val="007F272C"/>
    <w:rsid w:val="007F47C2"/>
    <w:rsid w:val="007F482D"/>
    <w:rsid w:val="007F5163"/>
    <w:rsid w:val="007F51E3"/>
    <w:rsid w:val="007F565D"/>
    <w:rsid w:val="007F6DFF"/>
    <w:rsid w:val="007F72CF"/>
    <w:rsid w:val="007F7DB7"/>
    <w:rsid w:val="00800F53"/>
    <w:rsid w:val="00802499"/>
    <w:rsid w:val="00803AC5"/>
    <w:rsid w:val="00803E4C"/>
    <w:rsid w:val="008044E0"/>
    <w:rsid w:val="00805526"/>
    <w:rsid w:val="008079EE"/>
    <w:rsid w:val="0081013D"/>
    <w:rsid w:val="008113B3"/>
    <w:rsid w:val="00812C45"/>
    <w:rsid w:val="008134B3"/>
    <w:rsid w:val="0081712A"/>
    <w:rsid w:val="008202A3"/>
    <w:rsid w:val="0082138D"/>
    <w:rsid w:val="00823CC3"/>
    <w:rsid w:val="00824EB8"/>
    <w:rsid w:val="00825749"/>
    <w:rsid w:val="00825C5C"/>
    <w:rsid w:val="008266DD"/>
    <w:rsid w:val="00826D24"/>
    <w:rsid w:val="0083018F"/>
    <w:rsid w:val="00830E78"/>
    <w:rsid w:val="00831B98"/>
    <w:rsid w:val="00832EFF"/>
    <w:rsid w:val="00833D74"/>
    <w:rsid w:val="0083407F"/>
    <w:rsid w:val="0083411B"/>
    <w:rsid w:val="00835497"/>
    <w:rsid w:val="008365AA"/>
    <w:rsid w:val="00843252"/>
    <w:rsid w:val="00843C0E"/>
    <w:rsid w:val="00843C9A"/>
    <w:rsid w:val="008444F1"/>
    <w:rsid w:val="00844ADB"/>
    <w:rsid w:val="00846734"/>
    <w:rsid w:val="008475C2"/>
    <w:rsid w:val="00851104"/>
    <w:rsid w:val="0085148C"/>
    <w:rsid w:val="0085155E"/>
    <w:rsid w:val="0085201A"/>
    <w:rsid w:val="008529DB"/>
    <w:rsid w:val="00854318"/>
    <w:rsid w:val="0085526F"/>
    <w:rsid w:val="008579F2"/>
    <w:rsid w:val="00857AFE"/>
    <w:rsid w:val="00861581"/>
    <w:rsid w:val="00861CAA"/>
    <w:rsid w:val="0086233D"/>
    <w:rsid w:val="008665DF"/>
    <w:rsid w:val="00866B65"/>
    <w:rsid w:val="00867F17"/>
    <w:rsid w:val="00870609"/>
    <w:rsid w:val="00871B1B"/>
    <w:rsid w:val="00871CAF"/>
    <w:rsid w:val="00871DCD"/>
    <w:rsid w:val="00871FB7"/>
    <w:rsid w:val="008722A5"/>
    <w:rsid w:val="008723C2"/>
    <w:rsid w:val="0087275F"/>
    <w:rsid w:val="00872BDE"/>
    <w:rsid w:val="0087320A"/>
    <w:rsid w:val="008756FC"/>
    <w:rsid w:val="00875A4A"/>
    <w:rsid w:val="008802B4"/>
    <w:rsid w:val="008803E5"/>
    <w:rsid w:val="0088262F"/>
    <w:rsid w:val="00882E6B"/>
    <w:rsid w:val="00884320"/>
    <w:rsid w:val="00884B39"/>
    <w:rsid w:val="008863CC"/>
    <w:rsid w:val="008870C8"/>
    <w:rsid w:val="008874A9"/>
    <w:rsid w:val="00890130"/>
    <w:rsid w:val="008911D2"/>
    <w:rsid w:val="00892F40"/>
    <w:rsid w:val="00893667"/>
    <w:rsid w:val="00893980"/>
    <w:rsid w:val="00893E06"/>
    <w:rsid w:val="00894106"/>
    <w:rsid w:val="00895689"/>
    <w:rsid w:val="00896CB9"/>
    <w:rsid w:val="008A1A22"/>
    <w:rsid w:val="008A1D99"/>
    <w:rsid w:val="008A2D00"/>
    <w:rsid w:val="008A432E"/>
    <w:rsid w:val="008A6339"/>
    <w:rsid w:val="008A6885"/>
    <w:rsid w:val="008A6B36"/>
    <w:rsid w:val="008A6FE5"/>
    <w:rsid w:val="008A7A5E"/>
    <w:rsid w:val="008B0A21"/>
    <w:rsid w:val="008B1A9E"/>
    <w:rsid w:val="008B1CE4"/>
    <w:rsid w:val="008B287B"/>
    <w:rsid w:val="008B294B"/>
    <w:rsid w:val="008B3EA1"/>
    <w:rsid w:val="008B3F16"/>
    <w:rsid w:val="008B50AD"/>
    <w:rsid w:val="008B54B2"/>
    <w:rsid w:val="008B5764"/>
    <w:rsid w:val="008B5C26"/>
    <w:rsid w:val="008B6274"/>
    <w:rsid w:val="008B72E3"/>
    <w:rsid w:val="008B740D"/>
    <w:rsid w:val="008C056D"/>
    <w:rsid w:val="008C20CE"/>
    <w:rsid w:val="008C23E2"/>
    <w:rsid w:val="008C47CE"/>
    <w:rsid w:val="008C56B7"/>
    <w:rsid w:val="008C6A3B"/>
    <w:rsid w:val="008C7D39"/>
    <w:rsid w:val="008C7E1D"/>
    <w:rsid w:val="008D1336"/>
    <w:rsid w:val="008D225C"/>
    <w:rsid w:val="008D25A8"/>
    <w:rsid w:val="008D2CB6"/>
    <w:rsid w:val="008D3872"/>
    <w:rsid w:val="008D4799"/>
    <w:rsid w:val="008D60C0"/>
    <w:rsid w:val="008E2229"/>
    <w:rsid w:val="008E2BB4"/>
    <w:rsid w:val="008E30C7"/>
    <w:rsid w:val="008E38FC"/>
    <w:rsid w:val="008E4E6F"/>
    <w:rsid w:val="008E62F4"/>
    <w:rsid w:val="008E6709"/>
    <w:rsid w:val="008E6A7B"/>
    <w:rsid w:val="008E6D20"/>
    <w:rsid w:val="008E7268"/>
    <w:rsid w:val="008F0B91"/>
    <w:rsid w:val="008F138A"/>
    <w:rsid w:val="008F3037"/>
    <w:rsid w:val="008F3310"/>
    <w:rsid w:val="008F3638"/>
    <w:rsid w:val="008F4ED6"/>
    <w:rsid w:val="008F5788"/>
    <w:rsid w:val="008F67AF"/>
    <w:rsid w:val="008F7363"/>
    <w:rsid w:val="008F7724"/>
    <w:rsid w:val="00900E4A"/>
    <w:rsid w:val="009018E2"/>
    <w:rsid w:val="0090227E"/>
    <w:rsid w:val="00903053"/>
    <w:rsid w:val="009034F9"/>
    <w:rsid w:val="00905F96"/>
    <w:rsid w:val="009113F0"/>
    <w:rsid w:val="00911784"/>
    <w:rsid w:val="00911DFA"/>
    <w:rsid w:val="00911FE2"/>
    <w:rsid w:val="0091208E"/>
    <w:rsid w:val="00912633"/>
    <w:rsid w:val="009128EF"/>
    <w:rsid w:val="00912C34"/>
    <w:rsid w:val="0091357E"/>
    <w:rsid w:val="00914E0A"/>
    <w:rsid w:val="00914F7E"/>
    <w:rsid w:val="00916661"/>
    <w:rsid w:val="00916825"/>
    <w:rsid w:val="009168E4"/>
    <w:rsid w:val="00916B1D"/>
    <w:rsid w:val="00917031"/>
    <w:rsid w:val="009175D2"/>
    <w:rsid w:val="009176A1"/>
    <w:rsid w:val="00920086"/>
    <w:rsid w:val="00921BC4"/>
    <w:rsid w:val="0092203B"/>
    <w:rsid w:val="00922212"/>
    <w:rsid w:val="00922C47"/>
    <w:rsid w:val="00924974"/>
    <w:rsid w:val="00924F43"/>
    <w:rsid w:val="00925FF5"/>
    <w:rsid w:val="009266F0"/>
    <w:rsid w:val="00927306"/>
    <w:rsid w:val="00927913"/>
    <w:rsid w:val="00930A4E"/>
    <w:rsid w:val="009310B3"/>
    <w:rsid w:val="00933AFA"/>
    <w:rsid w:val="00933C6D"/>
    <w:rsid w:val="009347FA"/>
    <w:rsid w:val="00934891"/>
    <w:rsid w:val="00934C32"/>
    <w:rsid w:val="00936AAA"/>
    <w:rsid w:val="00937795"/>
    <w:rsid w:val="00937BF0"/>
    <w:rsid w:val="00941033"/>
    <w:rsid w:val="00942555"/>
    <w:rsid w:val="00942577"/>
    <w:rsid w:val="00942D2B"/>
    <w:rsid w:val="0094344A"/>
    <w:rsid w:val="009441CD"/>
    <w:rsid w:val="00944712"/>
    <w:rsid w:val="0094620F"/>
    <w:rsid w:val="00946405"/>
    <w:rsid w:val="00946642"/>
    <w:rsid w:val="009476C8"/>
    <w:rsid w:val="0095011D"/>
    <w:rsid w:val="00952530"/>
    <w:rsid w:val="00953B7E"/>
    <w:rsid w:val="00953C72"/>
    <w:rsid w:val="00954463"/>
    <w:rsid w:val="009544E5"/>
    <w:rsid w:val="00954A7F"/>
    <w:rsid w:val="00955D50"/>
    <w:rsid w:val="00956E7B"/>
    <w:rsid w:val="00957596"/>
    <w:rsid w:val="009629D2"/>
    <w:rsid w:val="00962F21"/>
    <w:rsid w:val="00963688"/>
    <w:rsid w:val="00964A48"/>
    <w:rsid w:val="0096504D"/>
    <w:rsid w:val="00965337"/>
    <w:rsid w:val="00965458"/>
    <w:rsid w:val="009657D1"/>
    <w:rsid w:val="00965BAA"/>
    <w:rsid w:val="00966196"/>
    <w:rsid w:val="00966A43"/>
    <w:rsid w:val="009673A6"/>
    <w:rsid w:val="00971233"/>
    <w:rsid w:val="009715BD"/>
    <w:rsid w:val="0097181A"/>
    <w:rsid w:val="009719AE"/>
    <w:rsid w:val="00971EC7"/>
    <w:rsid w:val="009728E1"/>
    <w:rsid w:val="00973253"/>
    <w:rsid w:val="00973C6C"/>
    <w:rsid w:val="00973E4E"/>
    <w:rsid w:val="00973F2D"/>
    <w:rsid w:val="009742DB"/>
    <w:rsid w:val="009745B3"/>
    <w:rsid w:val="00974813"/>
    <w:rsid w:val="009762D5"/>
    <w:rsid w:val="00976667"/>
    <w:rsid w:val="00976A6A"/>
    <w:rsid w:val="00976B89"/>
    <w:rsid w:val="00980009"/>
    <w:rsid w:val="00980558"/>
    <w:rsid w:val="00982969"/>
    <w:rsid w:val="00982C29"/>
    <w:rsid w:val="00982C78"/>
    <w:rsid w:val="00982DAD"/>
    <w:rsid w:val="0098335F"/>
    <w:rsid w:val="00983FDD"/>
    <w:rsid w:val="00984703"/>
    <w:rsid w:val="00984731"/>
    <w:rsid w:val="00986006"/>
    <w:rsid w:val="00986545"/>
    <w:rsid w:val="00986B75"/>
    <w:rsid w:val="00987710"/>
    <w:rsid w:val="00987C2D"/>
    <w:rsid w:val="009903F2"/>
    <w:rsid w:val="00993003"/>
    <w:rsid w:val="00997072"/>
    <w:rsid w:val="00997404"/>
    <w:rsid w:val="009A1949"/>
    <w:rsid w:val="009A2096"/>
    <w:rsid w:val="009A284E"/>
    <w:rsid w:val="009A358E"/>
    <w:rsid w:val="009A3809"/>
    <w:rsid w:val="009A4865"/>
    <w:rsid w:val="009A5F9A"/>
    <w:rsid w:val="009B0AB7"/>
    <w:rsid w:val="009B3859"/>
    <w:rsid w:val="009B4F2D"/>
    <w:rsid w:val="009B5734"/>
    <w:rsid w:val="009B5F6A"/>
    <w:rsid w:val="009B7A47"/>
    <w:rsid w:val="009C0BC3"/>
    <w:rsid w:val="009C1F67"/>
    <w:rsid w:val="009C21CF"/>
    <w:rsid w:val="009C3359"/>
    <w:rsid w:val="009C388B"/>
    <w:rsid w:val="009C4301"/>
    <w:rsid w:val="009C5047"/>
    <w:rsid w:val="009C6207"/>
    <w:rsid w:val="009C6E3A"/>
    <w:rsid w:val="009C7076"/>
    <w:rsid w:val="009C7910"/>
    <w:rsid w:val="009C7D0D"/>
    <w:rsid w:val="009D01ED"/>
    <w:rsid w:val="009D1563"/>
    <w:rsid w:val="009D203F"/>
    <w:rsid w:val="009D2937"/>
    <w:rsid w:val="009D3372"/>
    <w:rsid w:val="009D4245"/>
    <w:rsid w:val="009D427B"/>
    <w:rsid w:val="009D48BA"/>
    <w:rsid w:val="009D6221"/>
    <w:rsid w:val="009D6374"/>
    <w:rsid w:val="009D6A31"/>
    <w:rsid w:val="009D6C5D"/>
    <w:rsid w:val="009D6D20"/>
    <w:rsid w:val="009D7975"/>
    <w:rsid w:val="009E0C6C"/>
    <w:rsid w:val="009E16C1"/>
    <w:rsid w:val="009E19E4"/>
    <w:rsid w:val="009E1CBF"/>
    <w:rsid w:val="009E31C9"/>
    <w:rsid w:val="009E33B3"/>
    <w:rsid w:val="009E48AD"/>
    <w:rsid w:val="009E558E"/>
    <w:rsid w:val="009E7147"/>
    <w:rsid w:val="009F018F"/>
    <w:rsid w:val="009F0368"/>
    <w:rsid w:val="009F0933"/>
    <w:rsid w:val="009F1045"/>
    <w:rsid w:val="009F1208"/>
    <w:rsid w:val="009F182C"/>
    <w:rsid w:val="009F215C"/>
    <w:rsid w:val="009F2411"/>
    <w:rsid w:val="009F3353"/>
    <w:rsid w:val="009F3D59"/>
    <w:rsid w:val="009F4289"/>
    <w:rsid w:val="009F5DD1"/>
    <w:rsid w:val="009F60B4"/>
    <w:rsid w:val="009F60CF"/>
    <w:rsid w:val="009F6592"/>
    <w:rsid w:val="009F65D6"/>
    <w:rsid w:val="009F6CBA"/>
    <w:rsid w:val="00A02390"/>
    <w:rsid w:val="00A029C0"/>
    <w:rsid w:val="00A02A3D"/>
    <w:rsid w:val="00A038D9"/>
    <w:rsid w:val="00A04C4C"/>
    <w:rsid w:val="00A05883"/>
    <w:rsid w:val="00A059C6"/>
    <w:rsid w:val="00A06AA0"/>
    <w:rsid w:val="00A06BF4"/>
    <w:rsid w:val="00A06D68"/>
    <w:rsid w:val="00A07AE8"/>
    <w:rsid w:val="00A10D0F"/>
    <w:rsid w:val="00A12A3E"/>
    <w:rsid w:val="00A1313E"/>
    <w:rsid w:val="00A13458"/>
    <w:rsid w:val="00A13ECC"/>
    <w:rsid w:val="00A1411C"/>
    <w:rsid w:val="00A15724"/>
    <w:rsid w:val="00A15AD6"/>
    <w:rsid w:val="00A16040"/>
    <w:rsid w:val="00A20A19"/>
    <w:rsid w:val="00A22382"/>
    <w:rsid w:val="00A236CE"/>
    <w:rsid w:val="00A23780"/>
    <w:rsid w:val="00A24AEB"/>
    <w:rsid w:val="00A251D0"/>
    <w:rsid w:val="00A25429"/>
    <w:rsid w:val="00A2547C"/>
    <w:rsid w:val="00A26309"/>
    <w:rsid w:val="00A2678F"/>
    <w:rsid w:val="00A267B8"/>
    <w:rsid w:val="00A31278"/>
    <w:rsid w:val="00A31512"/>
    <w:rsid w:val="00A32149"/>
    <w:rsid w:val="00A32F87"/>
    <w:rsid w:val="00A3355E"/>
    <w:rsid w:val="00A34381"/>
    <w:rsid w:val="00A34CAF"/>
    <w:rsid w:val="00A351EF"/>
    <w:rsid w:val="00A355A5"/>
    <w:rsid w:val="00A359FE"/>
    <w:rsid w:val="00A36621"/>
    <w:rsid w:val="00A3687B"/>
    <w:rsid w:val="00A3705E"/>
    <w:rsid w:val="00A3729C"/>
    <w:rsid w:val="00A37ADC"/>
    <w:rsid w:val="00A40338"/>
    <w:rsid w:val="00A4061E"/>
    <w:rsid w:val="00A408CB"/>
    <w:rsid w:val="00A40CC5"/>
    <w:rsid w:val="00A4108B"/>
    <w:rsid w:val="00A42F62"/>
    <w:rsid w:val="00A434E0"/>
    <w:rsid w:val="00A4418B"/>
    <w:rsid w:val="00A452FF"/>
    <w:rsid w:val="00A4542A"/>
    <w:rsid w:val="00A46A10"/>
    <w:rsid w:val="00A46C01"/>
    <w:rsid w:val="00A50067"/>
    <w:rsid w:val="00A500DE"/>
    <w:rsid w:val="00A5019E"/>
    <w:rsid w:val="00A5093B"/>
    <w:rsid w:val="00A50941"/>
    <w:rsid w:val="00A50E5B"/>
    <w:rsid w:val="00A511C6"/>
    <w:rsid w:val="00A523C4"/>
    <w:rsid w:val="00A533B6"/>
    <w:rsid w:val="00A537DA"/>
    <w:rsid w:val="00A54988"/>
    <w:rsid w:val="00A54D06"/>
    <w:rsid w:val="00A55B97"/>
    <w:rsid w:val="00A56B96"/>
    <w:rsid w:val="00A56BF1"/>
    <w:rsid w:val="00A601FB"/>
    <w:rsid w:val="00A61913"/>
    <w:rsid w:val="00A61F6F"/>
    <w:rsid w:val="00A6201C"/>
    <w:rsid w:val="00A626A8"/>
    <w:rsid w:val="00A62A1B"/>
    <w:rsid w:val="00A632DA"/>
    <w:rsid w:val="00A654C2"/>
    <w:rsid w:val="00A655B5"/>
    <w:rsid w:val="00A659E6"/>
    <w:rsid w:val="00A666C7"/>
    <w:rsid w:val="00A66BFF"/>
    <w:rsid w:val="00A66F2B"/>
    <w:rsid w:val="00A66F74"/>
    <w:rsid w:val="00A67620"/>
    <w:rsid w:val="00A67818"/>
    <w:rsid w:val="00A67B83"/>
    <w:rsid w:val="00A67B91"/>
    <w:rsid w:val="00A70ED3"/>
    <w:rsid w:val="00A71222"/>
    <w:rsid w:val="00A72C8F"/>
    <w:rsid w:val="00A72E66"/>
    <w:rsid w:val="00A7300F"/>
    <w:rsid w:val="00A731D6"/>
    <w:rsid w:val="00A75711"/>
    <w:rsid w:val="00A75B9D"/>
    <w:rsid w:val="00A76B45"/>
    <w:rsid w:val="00A76D30"/>
    <w:rsid w:val="00A7763B"/>
    <w:rsid w:val="00A81B4C"/>
    <w:rsid w:val="00A82F06"/>
    <w:rsid w:val="00A84355"/>
    <w:rsid w:val="00A85067"/>
    <w:rsid w:val="00A85AFA"/>
    <w:rsid w:val="00A86195"/>
    <w:rsid w:val="00A8638E"/>
    <w:rsid w:val="00A87286"/>
    <w:rsid w:val="00A87879"/>
    <w:rsid w:val="00A87E4C"/>
    <w:rsid w:val="00A918E7"/>
    <w:rsid w:val="00A91D47"/>
    <w:rsid w:val="00A93B8E"/>
    <w:rsid w:val="00A956ED"/>
    <w:rsid w:val="00A9579B"/>
    <w:rsid w:val="00A95913"/>
    <w:rsid w:val="00A961FB"/>
    <w:rsid w:val="00AA000D"/>
    <w:rsid w:val="00AA3578"/>
    <w:rsid w:val="00AA391D"/>
    <w:rsid w:val="00AA58D0"/>
    <w:rsid w:val="00AA6669"/>
    <w:rsid w:val="00AA667E"/>
    <w:rsid w:val="00AA6824"/>
    <w:rsid w:val="00AA6E34"/>
    <w:rsid w:val="00AA7226"/>
    <w:rsid w:val="00AB012A"/>
    <w:rsid w:val="00AB0B6B"/>
    <w:rsid w:val="00AB0CC2"/>
    <w:rsid w:val="00AB2250"/>
    <w:rsid w:val="00AB266F"/>
    <w:rsid w:val="00AB290F"/>
    <w:rsid w:val="00AB2CF2"/>
    <w:rsid w:val="00AB4DE3"/>
    <w:rsid w:val="00AB56B7"/>
    <w:rsid w:val="00AC030C"/>
    <w:rsid w:val="00AC4A4D"/>
    <w:rsid w:val="00AC4A62"/>
    <w:rsid w:val="00AC5AA8"/>
    <w:rsid w:val="00AC5CA0"/>
    <w:rsid w:val="00AC6DA3"/>
    <w:rsid w:val="00AD1B4E"/>
    <w:rsid w:val="00AD1FE4"/>
    <w:rsid w:val="00AD5055"/>
    <w:rsid w:val="00AD5F32"/>
    <w:rsid w:val="00AD7313"/>
    <w:rsid w:val="00AE0043"/>
    <w:rsid w:val="00AE0E9E"/>
    <w:rsid w:val="00AE1D59"/>
    <w:rsid w:val="00AE2368"/>
    <w:rsid w:val="00AE335C"/>
    <w:rsid w:val="00AE34A9"/>
    <w:rsid w:val="00AE4175"/>
    <w:rsid w:val="00AE42D1"/>
    <w:rsid w:val="00AE52E3"/>
    <w:rsid w:val="00AE5A49"/>
    <w:rsid w:val="00AE6F2C"/>
    <w:rsid w:val="00AE76E0"/>
    <w:rsid w:val="00AF3312"/>
    <w:rsid w:val="00AF38EF"/>
    <w:rsid w:val="00AF3A9D"/>
    <w:rsid w:val="00AF5140"/>
    <w:rsid w:val="00AF54E4"/>
    <w:rsid w:val="00AF5727"/>
    <w:rsid w:val="00AF6A6F"/>
    <w:rsid w:val="00AF6FF4"/>
    <w:rsid w:val="00B01CD4"/>
    <w:rsid w:val="00B02469"/>
    <w:rsid w:val="00B0282E"/>
    <w:rsid w:val="00B02CE3"/>
    <w:rsid w:val="00B02F47"/>
    <w:rsid w:val="00B03052"/>
    <w:rsid w:val="00B03D92"/>
    <w:rsid w:val="00B041BB"/>
    <w:rsid w:val="00B069C3"/>
    <w:rsid w:val="00B071D7"/>
    <w:rsid w:val="00B071DD"/>
    <w:rsid w:val="00B072B1"/>
    <w:rsid w:val="00B077C8"/>
    <w:rsid w:val="00B07881"/>
    <w:rsid w:val="00B07EF5"/>
    <w:rsid w:val="00B103A6"/>
    <w:rsid w:val="00B10E08"/>
    <w:rsid w:val="00B10FE0"/>
    <w:rsid w:val="00B11608"/>
    <w:rsid w:val="00B116FD"/>
    <w:rsid w:val="00B11DD2"/>
    <w:rsid w:val="00B12C36"/>
    <w:rsid w:val="00B13388"/>
    <w:rsid w:val="00B1350D"/>
    <w:rsid w:val="00B169A3"/>
    <w:rsid w:val="00B20AC2"/>
    <w:rsid w:val="00B20DAC"/>
    <w:rsid w:val="00B213AF"/>
    <w:rsid w:val="00B215C6"/>
    <w:rsid w:val="00B2295F"/>
    <w:rsid w:val="00B22A86"/>
    <w:rsid w:val="00B2386A"/>
    <w:rsid w:val="00B23CFA"/>
    <w:rsid w:val="00B25319"/>
    <w:rsid w:val="00B26397"/>
    <w:rsid w:val="00B26562"/>
    <w:rsid w:val="00B300D4"/>
    <w:rsid w:val="00B30441"/>
    <w:rsid w:val="00B30B6E"/>
    <w:rsid w:val="00B30ED1"/>
    <w:rsid w:val="00B3110E"/>
    <w:rsid w:val="00B32960"/>
    <w:rsid w:val="00B32D9A"/>
    <w:rsid w:val="00B345F7"/>
    <w:rsid w:val="00B362CB"/>
    <w:rsid w:val="00B36CE0"/>
    <w:rsid w:val="00B41073"/>
    <w:rsid w:val="00B414D3"/>
    <w:rsid w:val="00B41C26"/>
    <w:rsid w:val="00B4303C"/>
    <w:rsid w:val="00B4325C"/>
    <w:rsid w:val="00B4390E"/>
    <w:rsid w:val="00B46009"/>
    <w:rsid w:val="00B46742"/>
    <w:rsid w:val="00B47211"/>
    <w:rsid w:val="00B474C5"/>
    <w:rsid w:val="00B47946"/>
    <w:rsid w:val="00B47AE5"/>
    <w:rsid w:val="00B518AD"/>
    <w:rsid w:val="00B523FA"/>
    <w:rsid w:val="00B52F41"/>
    <w:rsid w:val="00B52FE8"/>
    <w:rsid w:val="00B53878"/>
    <w:rsid w:val="00B53E90"/>
    <w:rsid w:val="00B54D5C"/>
    <w:rsid w:val="00B56E66"/>
    <w:rsid w:val="00B60497"/>
    <w:rsid w:val="00B61276"/>
    <w:rsid w:val="00B62C7C"/>
    <w:rsid w:val="00B63835"/>
    <w:rsid w:val="00B6419E"/>
    <w:rsid w:val="00B66300"/>
    <w:rsid w:val="00B66F62"/>
    <w:rsid w:val="00B66F8B"/>
    <w:rsid w:val="00B67BE6"/>
    <w:rsid w:val="00B70ACC"/>
    <w:rsid w:val="00B70BED"/>
    <w:rsid w:val="00B73F16"/>
    <w:rsid w:val="00B7436F"/>
    <w:rsid w:val="00B74C51"/>
    <w:rsid w:val="00B75920"/>
    <w:rsid w:val="00B80256"/>
    <w:rsid w:val="00B80966"/>
    <w:rsid w:val="00B81237"/>
    <w:rsid w:val="00B813CE"/>
    <w:rsid w:val="00B819BF"/>
    <w:rsid w:val="00B81E4B"/>
    <w:rsid w:val="00B837A4"/>
    <w:rsid w:val="00B854CD"/>
    <w:rsid w:val="00B85FE6"/>
    <w:rsid w:val="00B8735D"/>
    <w:rsid w:val="00B87936"/>
    <w:rsid w:val="00B87C3C"/>
    <w:rsid w:val="00B87D59"/>
    <w:rsid w:val="00B9023B"/>
    <w:rsid w:val="00B90E13"/>
    <w:rsid w:val="00B91206"/>
    <w:rsid w:val="00B9130F"/>
    <w:rsid w:val="00B9167E"/>
    <w:rsid w:val="00B91A6D"/>
    <w:rsid w:val="00B922D5"/>
    <w:rsid w:val="00B925F5"/>
    <w:rsid w:val="00B92DC2"/>
    <w:rsid w:val="00B9356F"/>
    <w:rsid w:val="00B94BB1"/>
    <w:rsid w:val="00B95FF5"/>
    <w:rsid w:val="00B9643D"/>
    <w:rsid w:val="00B965E2"/>
    <w:rsid w:val="00B96A80"/>
    <w:rsid w:val="00B97482"/>
    <w:rsid w:val="00B97599"/>
    <w:rsid w:val="00B97797"/>
    <w:rsid w:val="00BA04F0"/>
    <w:rsid w:val="00BA1370"/>
    <w:rsid w:val="00BA1664"/>
    <w:rsid w:val="00BA1875"/>
    <w:rsid w:val="00BA1F0F"/>
    <w:rsid w:val="00BA243D"/>
    <w:rsid w:val="00BA274C"/>
    <w:rsid w:val="00BA27C8"/>
    <w:rsid w:val="00BA3669"/>
    <w:rsid w:val="00BA441C"/>
    <w:rsid w:val="00BA4C34"/>
    <w:rsid w:val="00BA5A7D"/>
    <w:rsid w:val="00BA5ABD"/>
    <w:rsid w:val="00BA78DF"/>
    <w:rsid w:val="00BA799C"/>
    <w:rsid w:val="00BB1EC7"/>
    <w:rsid w:val="00BB254B"/>
    <w:rsid w:val="00BB37CC"/>
    <w:rsid w:val="00BB5B40"/>
    <w:rsid w:val="00BB79E8"/>
    <w:rsid w:val="00BC0A93"/>
    <w:rsid w:val="00BC1210"/>
    <w:rsid w:val="00BC30E8"/>
    <w:rsid w:val="00BC30FE"/>
    <w:rsid w:val="00BC3193"/>
    <w:rsid w:val="00BC3EA0"/>
    <w:rsid w:val="00BC4291"/>
    <w:rsid w:val="00BC587A"/>
    <w:rsid w:val="00BC7BDA"/>
    <w:rsid w:val="00BD048F"/>
    <w:rsid w:val="00BD1742"/>
    <w:rsid w:val="00BD18E6"/>
    <w:rsid w:val="00BD2EEE"/>
    <w:rsid w:val="00BD3237"/>
    <w:rsid w:val="00BD398C"/>
    <w:rsid w:val="00BD4CA7"/>
    <w:rsid w:val="00BD51C6"/>
    <w:rsid w:val="00BD646F"/>
    <w:rsid w:val="00BD7E2F"/>
    <w:rsid w:val="00BE0209"/>
    <w:rsid w:val="00BE09D8"/>
    <w:rsid w:val="00BE0AAA"/>
    <w:rsid w:val="00BE0E46"/>
    <w:rsid w:val="00BE2078"/>
    <w:rsid w:val="00BE2455"/>
    <w:rsid w:val="00BE47E1"/>
    <w:rsid w:val="00BE5872"/>
    <w:rsid w:val="00BE654D"/>
    <w:rsid w:val="00BE7133"/>
    <w:rsid w:val="00BE79A6"/>
    <w:rsid w:val="00BF233F"/>
    <w:rsid w:val="00BF2610"/>
    <w:rsid w:val="00BF29F0"/>
    <w:rsid w:val="00BF445E"/>
    <w:rsid w:val="00BF56AB"/>
    <w:rsid w:val="00BF5831"/>
    <w:rsid w:val="00BF5F89"/>
    <w:rsid w:val="00BF66C9"/>
    <w:rsid w:val="00BF7C8C"/>
    <w:rsid w:val="00C00536"/>
    <w:rsid w:val="00C01B6B"/>
    <w:rsid w:val="00C02892"/>
    <w:rsid w:val="00C042DE"/>
    <w:rsid w:val="00C05C35"/>
    <w:rsid w:val="00C0605A"/>
    <w:rsid w:val="00C102DC"/>
    <w:rsid w:val="00C10ECE"/>
    <w:rsid w:val="00C129C7"/>
    <w:rsid w:val="00C12B14"/>
    <w:rsid w:val="00C13264"/>
    <w:rsid w:val="00C1363C"/>
    <w:rsid w:val="00C13C05"/>
    <w:rsid w:val="00C14C81"/>
    <w:rsid w:val="00C1513C"/>
    <w:rsid w:val="00C15216"/>
    <w:rsid w:val="00C156D0"/>
    <w:rsid w:val="00C15D6A"/>
    <w:rsid w:val="00C15F8C"/>
    <w:rsid w:val="00C163C2"/>
    <w:rsid w:val="00C1719B"/>
    <w:rsid w:val="00C17478"/>
    <w:rsid w:val="00C20239"/>
    <w:rsid w:val="00C2041E"/>
    <w:rsid w:val="00C216CB"/>
    <w:rsid w:val="00C21CE5"/>
    <w:rsid w:val="00C21F4A"/>
    <w:rsid w:val="00C22031"/>
    <w:rsid w:val="00C22CC9"/>
    <w:rsid w:val="00C23605"/>
    <w:rsid w:val="00C23E91"/>
    <w:rsid w:val="00C242B3"/>
    <w:rsid w:val="00C25A7B"/>
    <w:rsid w:val="00C2668E"/>
    <w:rsid w:val="00C306AF"/>
    <w:rsid w:val="00C30A33"/>
    <w:rsid w:val="00C31523"/>
    <w:rsid w:val="00C32874"/>
    <w:rsid w:val="00C32BF4"/>
    <w:rsid w:val="00C33AC1"/>
    <w:rsid w:val="00C33D60"/>
    <w:rsid w:val="00C34099"/>
    <w:rsid w:val="00C34307"/>
    <w:rsid w:val="00C343BE"/>
    <w:rsid w:val="00C345DA"/>
    <w:rsid w:val="00C35234"/>
    <w:rsid w:val="00C35333"/>
    <w:rsid w:val="00C37ACE"/>
    <w:rsid w:val="00C40132"/>
    <w:rsid w:val="00C40F5A"/>
    <w:rsid w:val="00C425EB"/>
    <w:rsid w:val="00C42C80"/>
    <w:rsid w:val="00C44116"/>
    <w:rsid w:val="00C45292"/>
    <w:rsid w:val="00C453A1"/>
    <w:rsid w:val="00C45471"/>
    <w:rsid w:val="00C45B9D"/>
    <w:rsid w:val="00C46571"/>
    <w:rsid w:val="00C46731"/>
    <w:rsid w:val="00C46CC8"/>
    <w:rsid w:val="00C4768A"/>
    <w:rsid w:val="00C4784C"/>
    <w:rsid w:val="00C50617"/>
    <w:rsid w:val="00C52313"/>
    <w:rsid w:val="00C52393"/>
    <w:rsid w:val="00C5308E"/>
    <w:rsid w:val="00C535C5"/>
    <w:rsid w:val="00C538FA"/>
    <w:rsid w:val="00C5577F"/>
    <w:rsid w:val="00C56020"/>
    <w:rsid w:val="00C56582"/>
    <w:rsid w:val="00C567C2"/>
    <w:rsid w:val="00C6000E"/>
    <w:rsid w:val="00C6080C"/>
    <w:rsid w:val="00C60B4E"/>
    <w:rsid w:val="00C62B7F"/>
    <w:rsid w:val="00C6347C"/>
    <w:rsid w:val="00C66382"/>
    <w:rsid w:val="00C667A5"/>
    <w:rsid w:val="00C66A28"/>
    <w:rsid w:val="00C67280"/>
    <w:rsid w:val="00C70248"/>
    <w:rsid w:val="00C740AB"/>
    <w:rsid w:val="00C74B4C"/>
    <w:rsid w:val="00C75556"/>
    <w:rsid w:val="00C75845"/>
    <w:rsid w:val="00C77600"/>
    <w:rsid w:val="00C80278"/>
    <w:rsid w:val="00C81476"/>
    <w:rsid w:val="00C81D74"/>
    <w:rsid w:val="00C8229D"/>
    <w:rsid w:val="00C84089"/>
    <w:rsid w:val="00C8561B"/>
    <w:rsid w:val="00C8572A"/>
    <w:rsid w:val="00C86264"/>
    <w:rsid w:val="00C86A41"/>
    <w:rsid w:val="00C86E90"/>
    <w:rsid w:val="00C8755D"/>
    <w:rsid w:val="00C92736"/>
    <w:rsid w:val="00C9289E"/>
    <w:rsid w:val="00C933EE"/>
    <w:rsid w:val="00C934BD"/>
    <w:rsid w:val="00C973AC"/>
    <w:rsid w:val="00CA097B"/>
    <w:rsid w:val="00CA1135"/>
    <w:rsid w:val="00CA11CE"/>
    <w:rsid w:val="00CA1F1B"/>
    <w:rsid w:val="00CA2415"/>
    <w:rsid w:val="00CA4119"/>
    <w:rsid w:val="00CA4EF3"/>
    <w:rsid w:val="00CA5266"/>
    <w:rsid w:val="00CA5276"/>
    <w:rsid w:val="00CA7989"/>
    <w:rsid w:val="00CB0105"/>
    <w:rsid w:val="00CB01BF"/>
    <w:rsid w:val="00CB1F5F"/>
    <w:rsid w:val="00CB4942"/>
    <w:rsid w:val="00CB5A67"/>
    <w:rsid w:val="00CC0740"/>
    <w:rsid w:val="00CC0EC3"/>
    <w:rsid w:val="00CC342D"/>
    <w:rsid w:val="00CC3516"/>
    <w:rsid w:val="00CC3DF7"/>
    <w:rsid w:val="00CC4A0C"/>
    <w:rsid w:val="00CC4AB4"/>
    <w:rsid w:val="00CC4AFC"/>
    <w:rsid w:val="00CC4D21"/>
    <w:rsid w:val="00CC6AF0"/>
    <w:rsid w:val="00CC7137"/>
    <w:rsid w:val="00CC7564"/>
    <w:rsid w:val="00CC7906"/>
    <w:rsid w:val="00CC7A54"/>
    <w:rsid w:val="00CC7ED0"/>
    <w:rsid w:val="00CD11DA"/>
    <w:rsid w:val="00CD18A5"/>
    <w:rsid w:val="00CD2258"/>
    <w:rsid w:val="00CD3772"/>
    <w:rsid w:val="00CD3E42"/>
    <w:rsid w:val="00CE0164"/>
    <w:rsid w:val="00CE037E"/>
    <w:rsid w:val="00CE11BC"/>
    <w:rsid w:val="00CE1EDC"/>
    <w:rsid w:val="00CE3BB0"/>
    <w:rsid w:val="00CE7376"/>
    <w:rsid w:val="00CE7493"/>
    <w:rsid w:val="00CF0C87"/>
    <w:rsid w:val="00CF12FE"/>
    <w:rsid w:val="00CF1967"/>
    <w:rsid w:val="00CF23B5"/>
    <w:rsid w:val="00CF374A"/>
    <w:rsid w:val="00CF413F"/>
    <w:rsid w:val="00CF5275"/>
    <w:rsid w:val="00CF7971"/>
    <w:rsid w:val="00CF79C5"/>
    <w:rsid w:val="00D00925"/>
    <w:rsid w:val="00D010B4"/>
    <w:rsid w:val="00D0116B"/>
    <w:rsid w:val="00D0122A"/>
    <w:rsid w:val="00D01238"/>
    <w:rsid w:val="00D01466"/>
    <w:rsid w:val="00D0204B"/>
    <w:rsid w:val="00D02976"/>
    <w:rsid w:val="00D05A0D"/>
    <w:rsid w:val="00D05DEC"/>
    <w:rsid w:val="00D10006"/>
    <w:rsid w:val="00D10AD2"/>
    <w:rsid w:val="00D110E9"/>
    <w:rsid w:val="00D11137"/>
    <w:rsid w:val="00D11DF9"/>
    <w:rsid w:val="00D12800"/>
    <w:rsid w:val="00D12D0C"/>
    <w:rsid w:val="00D13637"/>
    <w:rsid w:val="00D137B8"/>
    <w:rsid w:val="00D1487C"/>
    <w:rsid w:val="00D1643C"/>
    <w:rsid w:val="00D16931"/>
    <w:rsid w:val="00D16EB3"/>
    <w:rsid w:val="00D17755"/>
    <w:rsid w:val="00D17EF0"/>
    <w:rsid w:val="00D17F9A"/>
    <w:rsid w:val="00D21299"/>
    <w:rsid w:val="00D215B9"/>
    <w:rsid w:val="00D21F2A"/>
    <w:rsid w:val="00D23321"/>
    <w:rsid w:val="00D24321"/>
    <w:rsid w:val="00D250FC"/>
    <w:rsid w:val="00D25526"/>
    <w:rsid w:val="00D2661B"/>
    <w:rsid w:val="00D27623"/>
    <w:rsid w:val="00D27B2B"/>
    <w:rsid w:val="00D3161A"/>
    <w:rsid w:val="00D31975"/>
    <w:rsid w:val="00D31B33"/>
    <w:rsid w:val="00D3202A"/>
    <w:rsid w:val="00D322C3"/>
    <w:rsid w:val="00D32691"/>
    <w:rsid w:val="00D33091"/>
    <w:rsid w:val="00D33D30"/>
    <w:rsid w:val="00D34FCA"/>
    <w:rsid w:val="00D362A0"/>
    <w:rsid w:val="00D365AE"/>
    <w:rsid w:val="00D36859"/>
    <w:rsid w:val="00D420F8"/>
    <w:rsid w:val="00D42502"/>
    <w:rsid w:val="00D427FC"/>
    <w:rsid w:val="00D42FFF"/>
    <w:rsid w:val="00D44690"/>
    <w:rsid w:val="00D45241"/>
    <w:rsid w:val="00D4570C"/>
    <w:rsid w:val="00D464AD"/>
    <w:rsid w:val="00D4684A"/>
    <w:rsid w:val="00D46877"/>
    <w:rsid w:val="00D50E7B"/>
    <w:rsid w:val="00D5190A"/>
    <w:rsid w:val="00D51AE1"/>
    <w:rsid w:val="00D51BEE"/>
    <w:rsid w:val="00D530C5"/>
    <w:rsid w:val="00D530F7"/>
    <w:rsid w:val="00D55D35"/>
    <w:rsid w:val="00D56070"/>
    <w:rsid w:val="00D56C6A"/>
    <w:rsid w:val="00D60C3A"/>
    <w:rsid w:val="00D62CE6"/>
    <w:rsid w:val="00D63E1C"/>
    <w:rsid w:val="00D63FA1"/>
    <w:rsid w:val="00D6585C"/>
    <w:rsid w:val="00D670A5"/>
    <w:rsid w:val="00D70199"/>
    <w:rsid w:val="00D702EE"/>
    <w:rsid w:val="00D70D2B"/>
    <w:rsid w:val="00D71427"/>
    <w:rsid w:val="00D71573"/>
    <w:rsid w:val="00D71D42"/>
    <w:rsid w:val="00D72519"/>
    <w:rsid w:val="00D73DF0"/>
    <w:rsid w:val="00D75D57"/>
    <w:rsid w:val="00D76897"/>
    <w:rsid w:val="00D7747B"/>
    <w:rsid w:val="00D77AC1"/>
    <w:rsid w:val="00D82A1B"/>
    <w:rsid w:val="00D82A65"/>
    <w:rsid w:val="00D83DB7"/>
    <w:rsid w:val="00D84FCB"/>
    <w:rsid w:val="00D85225"/>
    <w:rsid w:val="00D85695"/>
    <w:rsid w:val="00D86A54"/>
    <w:rsid w:val="00D8748C"/>
    <w:rsid w:val="00D92CFB"/>
    <w:rsid w:val="00D92F02"/>
    <w:rsid w:val="00D9327E"/>
    <w:rsid w:val="00D93376"/>
    <w:rsid w:val="00D93D4C"/>
    <w:rsid w:val="00D94451"/>
    <w:rsid w:val="00D9470A"/>
    <w:rsid w:val="00D953BB"/>
    <w:rsid w:val="00D971E7"/>
    <w:rsid w:val="00D9780C"/>
    <w:rsid w:val="00DA0EE1"/>
    <w:rsid w:val="00DA28E3"/>
    <w:rsid w:val="00DA359B"/>
    <w:rsid w:val="00DA5084"/>
    <w:rsid w:val="00DA56E3"/>
    <w:rsid w:val="00DA5AFE"/>
    <w:rsid w:val="00DA7E7A"/>
    <w:rsid w:val="00DB07CF"/>
    <w:rsid w:val="00DB091F"/>
    <w:rsid w:val="00DB0DBD"/>
    <w:rsid w:val="00DB1951"/>
    <w:rsid w:val="00DB4586"/>
    <w:rsid w:val="00DB4AD3"/>
    <w:rsid w:val="00DB6754"/>
    <w:rsid w:val="00DB67E3"/>
    <w:rsid w:val="00DB748B"/>
    <w:rsid w:val="00DB7A1D"/>
    <w:rsid w:val="00DB7FB3"/>
    <w:rsid w:val="00DC0CA8"/>
    <w:rsid w:val="00DC143C"/>
    <w:rsid w:val="00DC17B3"/>
    <w:rsid w:val="00DC1A69"/>
    <w:rsid w:val="00DC30F6"/>
    <w:rsid w:val="00DC3FBA"/>
    <w:rsid w:val="00DC4677"/>
    <w:rsid w:val="00DC5697"/>
    <w:rsid w:val="00DC5FBB"/>
    <w:rsid w:val="00DC6606"/>
    <w:rsid w:val="00DC6FFA"/>
    <w:rsid w:val="00DD1F05"/>
    <w:rsid w:val="00DD3D08"/>
    <w:rsid w:val="00DD403A"/>
    <w:rsid w:val="00DD4593"/>
    <w:rsid w:val="00DD48F2"/>
    <w:rsid w:val="00DD4BE0"/>
    <w:rsid w:val="00DD584F"/>
    <w:rsid w:val="00DD6465"/>
    <w:rsid w:val="00DD6855"/>
    <w:rsid w:val="00DD7700"/>
    <w:rsid w:val="00DE045E"/>
    <w:rsid w:val="00DE0832"/>
    <w:rsid w:val="00DE1233"/>
    <w:rsid w:val="00DE13D5"/>
    <w:rsid w:val="00DE2194"/>
    <w:rsid w:val="00DE4D36"/>
    <w:rsid w:val="00DE59BB"/>
    <w:rsid w:val="00DE5B68"/>
    <w:rsid w:val="00DE5BDA"/>
    <w:rsid w:val="00DE60EC"/>
    <w:rsid w:val="00DF20EC"/>
    <w:rsid w:val="00DF2FE0"/>
    <w:rsid w:val="00DF367C"/>
    <w:rsid w:val="00DF3F25"/>
    <w:rsid w:val="00DF5B90"/>
    <w:rsid w:val="00DF5BA9"/>
    <w:rsid w:val="00DF71D5"/>
    <w:rsid w:val="00E00EA7"/>
    <w:rsid w:val="00E01452"/>
    <w:rsid w:val="00E021FE"/>
    <w:rsid w:val="00E0245C"/>
    <w:rsid w:val="00E026AD"/>
    <w:rsid w:val="00E03455"/>
    <w:rsid w:val="00E03EFD"/>
    <w:rsid w:val="00E04DA2"/>
    <w:rsid w:val="00E053B8"/>
    <w:rsid w:val="00E06F7E"/>
    <w:rsid w:val="00E07010"/>
    <w:rsid w:val="00E070F5"/>
    <w:rsid w:val="00E07E0B"/>
    <w:rsid w:val="00E1239E"/>
    <w:rsid w:val="00E13B4C"/>
    <w:rsid w:val="00E14956"/>
    <w:rsid w:val="00E14B53"/>
    <w:rsid w:val="00E15E3D"/>
    <w:rsid w:val="00E15F99"/>
    <w:rsid w:val="00E16230"/>
    <w:rsid w:val="00E16F5D"/>
    <w:rsid w:val="00E17045"/>
    <w:rsid w:val="00E1731A"/>
    <w:rsid w:val="00E20645"/>
    <w:rsid w:val="00E2119B"/>
    <w:rsid w:val="00E22D4C"/>
    <w:rsid w:val="00E24122"/>
    <w:rsid w:val="00E24257"/>
    <w:rsid w:val="00E27C3A"/>
    <w:rsid w:val="00E311EF"/>
    <w:rsid w:val="00E33452"/>
    <w:rsid w:val="00E356CD"/>
    <w:rsid w:val="00E36409"/>
    <w:rsid w:val="00E3666A"/>
    <w:rsid w:val="00E37FA8"/>
    <w:rsid w:val="00E40C98"/>
    <w:rsid w:val="00E41283"/>
    <w:rsid w:val="00E4139F"/>
    <w:rsid w:val="00E4157D"/>
    <w:rsid w:val="00E41BA8"/>
    <w:rsid w:val="00E4392B"/>
    <w:rsid w:val="00E448FB"/>
    <w:rsid w:val="00E46EAA"/>
    <w:rsid w:val="00E46F60"/>
    <w:rsid w:val="00E503AC"/>
    <w:rsid w:val="00E50667"/>
    <w:rsid w:val="00E51428"/>
    <w:rsid w:val="00E53F1E"/>
    <w:rsid w:val="00E54159"/>
    <w:rsid w:val="00E5498E"/>
    <w:rsid w:val="00E54DB4"/>
    <w:rsid w:val="00E55548"/>
    <w:rsid w:val="00E55F99"/>
    <w:rsid w:val="00E563BB"/>
    <w:rsid w:val="00E564BC"/>
    <w:rsid w:val="00E578E7"/>
    <w:rsid w:val="00E57C61"/>
    <w:rsid w:val="00E60186"/>
    <w:rsid w:val="00E60458"/>
    <w:rsid w:val="00E60492"/>
    <w:rsid w:val="00E60760"/>
    <w:rsid w:val="00E619EE"/>
    <w:rsid w:val="00E62CD3"/>
    <w:rsid w:val="00E638A7"/>
    <w:rsid w:val="00E6558B"/>
    <w:rsid w:val="00E6622E"/>
    <w:rsid w:val="00E702D1"/>
    <w:rsid w:val="00E73390"/>
    <w:rsid w:val="00E73A4E"/>
    <w:rsid w:val="00E73CFE"/>
    <w:rsid w:val="00E755A0"/>
    <w:rsid w:val="00E75D26"/>
    <w:rsid w:val="00E76D83"/>
    <w:rsid w:val="00E77B44"/>
    <w:rsid w:val="00E77E40"/>
    <w:rsid w:val="00E80FBC"/>
    <w:rsid w:val="00E814C0"/>
    <w:rsid w:val="00E82A13"/>
    <w:rsid w:val="00E83C57"/>
    <w:rsid w:val="00E849A3"/>
    <w:rsid w:val="00E84B0C"/>
    <w:rsid w:val="00E850AE"/>
    <w:rsid w:val="00E85BE8"/>
    <w:rsid w:val="00E872BB"/>
    <w:rsid w:val="00E878BA"/>
    <w:rsid w:val="00E9021F"/>
    <w:rsid w:val="00E912CE"/>
    <w:rsid w:val="00E91519"/>
    <w:rsid w:val="00E9323B"/>
    <w:rsid w:val="00E945AB"/>
    <w:rsid w:val="00E94FBD"/>
    <w:rsid w:val="00E951A7"/>
    <w:rsid w:val="00E97863"/>
    <w:rsid w:val="00E97B0B"/>
    <w:rsid w:val="00EA0902"/>
    <w:rsid w:val="00EA2162"/>
    <w:rsid w:val="00EA226F"/>
    <w:rsid w:val="00EA28DF"/>
    <w:rsid w:val="00EA3238"/>
    <w:rsid w:val="00EA39A8"/>
    <w:rsid w:val="00EA451D"/>
    <w:rsid w:val="00EA566A"/>
    <w:rsid w:val="00EB03A1"/>
    <w:rsid w:val="00EB041C"/>
    <w:rsid w:val="00EB1602"/>
    <w:rsid w:val="00EB1CE2"/>
    <w:rsid w:val="00EB2660"/>
    <w:rsid w:val="00EB32CD"/>
    <w:rsid w:val="00EB3C0C"/>
    <w:rsid w:val="00EB4268"/>
    <w:rsid w:val="00EB55F9"/>
    <w:rsid w:val="00EB7FAF"/>
    <w:rsid w:val="00EC11E8"/>
    <w:rsid w:val="00EC145E"/>
    <w:rsid w:val="00EC1BB5"/>
    <w:rsid w:val="00EC1D42"/>
    <w:rsid w:val="00EC1F87"/>
    <w:rsid w:val="00EC21BD"/>
    <w:rsid w:val="00EC2D5B"/>
    <w:rsid w:val="00EC36CD"/>
    <w:rsid w:val="00EC3981"/>
    <w:rsid w:val="00EC3A08"/>
    <w:rsid w:val="00EC3CE5"/>
    <w:rsid w:val="00EC4E25"/>
    <w:rsid w:val="00EC51A8"/>
    <w:rsid w:val="00EC65E5"/>
    <w:rsid w:val="00EC6972"/>
    <w:rsid w:val="00EC6FB1"/>
    <w:rsid w:val="00EC750C"/>
    <w:rsid w:val="00EC7DD3"/>
    <w:rsid w:val="00ED0B9A"/>
    <w:rsid w:val="00ED104E"/>
    <w:rsid w:val="00ED2786"/>
    <w:rsid w:val="00ED2905"/>
    <w:rsid w:val="00ED2FE0"/>
    <w:rsid w:val="00ED4C41"/>
    <w:rsid w:val="00ED4F71"/>
    <w:rsid w:val="00ED532E"/>
    <w:rsid w:val="00ED6022"/>
    <w:rsid w:val="00ED66A0"/>
    <w:rsid w:val="00ED6B20"/>
    <w:rsid w:val="00ED6DB9"/>
    <w:rsid w:val="00ED7661"/>
    <w:rsid w:val="00EE02B6"/>
    <w:rsid w:val="00EE0819"/>
    <w:rsid w:val="00EE0C15"/>
    <w:rsid w:val="00EE0F2B"/>
    <w:rsid w:val="00EE1D46"/>
    <w:rsid w:val="00EE38A7"/>
    <w:rsid w:val="00EE5558"/>
    <w:rsid w:val="00EE7219"/>
    <w:rsid w:val="00EE7D30"/>
    <w:rsid w:val="00EF0356"/>
    <w:rsid w:val="00EF13DA"/>
    <w:rsid w:val="00EF1DED"/>
    <w:rsid w:val="00EF278B"/>
    <w:rsid w:val="00EF3210"/>
    <w:rsid w:val="00EF410C"/>
    <w:rsid w:val="00EF4121"/>
    <w:rsid w:val="00EF45D7"/>
    <w:rsid w:val="00EF618C"/>
    <w:rsid w:val="00EF6229"/>
    <w:rsid w:val="00EF62D7"/>
    <w:rsid w:val="00EF6D1D"/>
    <w:rsid w:val="00EF722C"/>
    <w:rsid w:val="00F0010E"/>
    <w:rsid w:val="00F03402"/>
    <w:rsid w:val="00F0471A"/>
    <w:rsid w:val="00F064DA"/>
    <w:rsid w:val="00F06ADE"/>
    <w:rsid w:val="00F06B97"/>
    <w:rsid w:val="00F07CE7"/>
    <w:rsid w:val="00F10080"/>
    <w:rsid w:val="00F1038D"/>
    <w:rsid w:val="00F1119A"/>
    <w:rsid w:val="00F126BF"/>
    <w:rsid w:val="00F12F5B"/>
    <w:rsid w:val="00F13837"/>
    <w:rsid w:val="00F144A7"/>
    <w:rsid w:val="00F14A26"/>
    <w:rsid w:val="00F14AA6"/>
    <w:rsid w:val="00F14CEB"/>
    <w:rsid w:val="00F20D77"/>
    <w:rsid w:val="00F20EBE"/>
    <w:rsid w:val="00F213C6"/>
    <w:rsid w:val="00F216F4"/>
    <w:rsid w:val="00F2199E"/>
    <w:rsid w:val="00F22189"/>
    <w:rsid w:val="00F226FA"/>
    <w:rsid w:val="00F23BF4"/>
    <w:rsid w:val="00F25F58"/>
    <w:rsid w:val="00F26A76"/>
    <w:rsid w:val="00F26EA0"/>
    <w:rsid w:val="00F27C46"/>
    <w:rsid w:val="00F27C56"/>
    <w:rsid w:val="00F3021A"/>
    <w:rsid w:val="00F31D41"/>
    <w:rsid w:val="00F32C0E"/>
    <w:rsid w:val="00F33552"/>
    <w:rsid w:val="00F36149"/>
    <w:rsid w:val="00F37463"/>
    <w:rsid w:val="00F40F91"/>
    <w:rsid w:val="00F4525D"/>
    <w:rsid w:val="00F45283"/>
    <w:rsid w:val="00F45379"/>
    <w:rsid w:val="00F46D6F"/>
    <w:rsid w:val="00F46D8B"/>
    <w:rsid w:val="00F46E48"/>
    <w:rsid w:val="00F50FCC"/>
    <w:rsid w:val="00F516A8"/>
    <w:rsid w:val="00F51C87"/>
    <w:rsid w:val="00F51D92"/>
    <w:rsid w:val="00F52978"/>
    <w:rsid w:val="00F548E8"/>
    <w:rsid w:val="00F54DB7"/>
    <w:rsid w:val="00F56E01"/>
    <w:rsid w:val="00F579B7"/>
    <w:rsid w:val="00F60621"/>
    <w:rsid w:val="00F60AEE"/>
    <w:rsid w:val="00F61801"/>
    <w:rsid w:val="00F61992"/>
    <w:rsid w:val="00F61B89"/>
    <w:rsid w:val="00F62993"/>
    <w:rsid w:val="00F6372C"/>
    <w:rsid w:val="00F646E1"/>
    <w:rsid w:val="00F654A1"/>
    <w:rsid w:val="00F65818"/>
    <w:rsid w:val="00F65962"/>
    <w:rsid w:val="00F65B7A"/>
    <w:rsid w:val="00F66AB3"/>
    <w:rsid w:val="00F66E9E"/>
    <w:rsid w:val="00F670A1"/>
    <w:rsid w:val="00F67A04"/>
    <w:rsid w:val="00F7082E"/>
    <w:rsid w:val="00F72999"/>
    <w:rsid w:val="00F73B6C"/>
    <w:rsid w:val="00F73CFD"/>
    <w:rsid w:val="00F7482B"/>
    <w:rsid w:val="00F74A53"/>
    <w:rsid w:val="00F75064"/>
    <w:rsid w:val="00F76082"/>
    <w:rsid w:val="00F76979"/>
    <w:rsid w:val="00F77410"/>
    <w:rsid w:val="00F801A1"/>
    <w:rsid w:val="00F8195E"/>
    <w:rsid w:val="00F81B86"/>
    <w:rsid w:val="00F81DC8"/>
    <w:rsid w:val="00F826F2"/>
    <w:rsid w:val="00F828B3"/>
    <w:rsid w:val="00F82E98"/>
    <w:rsid w:val="00F830F4"/>
    <w:rsid w:val="00F83488"/>
    <w:rsid w:val="00F83E3D"/>
    <w:rsid w:val="00F84067"/>
    <w:rsid w:val="00F84529"/>
    <w:rsid w:val="00F85E44"/>
    <w:rsid w:val="00F861C0"/>
    <w:rsid w:val="00F86BCD"/>
    <w:rsid w:val="00F87F42"/>
    <w:rsid w:val="00F901F0"/>
    <w:rsid w:val="00F9072D"/>
    <w:rsid w:val="00F90E0F"/>
    <w:rsid w:val="00F91B55"/>
    <w:rsid w:val="00F94B50"/>
    <w:rsid w:val="00F94F05"/>
    <w:rsid w:val="00F97B65"/>
    <w:rsid w:val="00F97D8C"/>
    <w:rsid w:val="00FA017C"/>
    <w:rsid w:val="00FA293F"/>
    <w:rsid w:val="00FA3A83"/>
    <w:rsid w:val="00FA4A00"/>
    <w:rsid w:val="00FA525D"/>
    <w:rsid w:val="00FA596F"/>
    <w:rsid w:val="00FA5C23"/>
    <w:rsid w:val="00FA601D"/>
    <w:rsid w:val="00FA60AF"/>
    <w:rsid w:val="00FA6937"/>
    <w:rsid w:val="00FB0390"/>
    <w:rsid w:val="00FB1A42"/>
    <w:rsid w:val="00FB2ABD"/>
    <w:rsid w:val="00FB46FA"/>
    <w:rsid w:val="00FB48FA"/>
    <w:rsid w:val="00FB4F5B"/>
    <w:rsid w:val="00FB596D"/>
    <w:rsid w:val="00FB6EAB"/>
    <w:rsid w:val="00FB77C6"/>
    <w:rsid w:val="00FB7949"/>
    <w:rsid w:val="00FB796E"/>
    <w:rsid w:val="00FC1019"/>
    <w:rsid w:val="00FC1808"/>
    <w:rsid w:val="00FC1AE2"/>
    <w:rsid w:val="00FC24A9"/>
    <w:rsid w:val="00FC46CB"/>
    <w:rsid w:val="00FC4A18"/>
    <w:rsid w:val="00FC51B4"/>
    <w:rsid w:val="00FC546E"/>
    <w:rsid w:val="00FC5770"/>
    <w:rsid w:val="00FC5FB0"/>
    <w:rsid w:val="00FC7680"/>
    <w:rsid w:val="00FC7BE0"/>
    <w:rsid w:val="00FD0647"/>
    <w:rsid w:val="00FD076A"/>
    <w:rsid w:val="00FD07B4"/>
    <w:rsid w:val="00FD07E5"/>
    <w:rsid w:val="00FD194E"/>
    <w:rsid w:val="00FD1EB2"/>
    <w:rsid w:val="00FD2F16"/>
    <w:rsid w:val="00FD3568"/>
    <w:rsid w:val="00FD394B"/>
    <w:rsid w:val="00FD4756"/>
    <w:rsid w:val="00FD4ADA"/>
    <w:rsid w:val="00FD5B81"/>
    <w:rsid w:val="00FD7E96"/>
    <w:rsid w:val="00FE13A7"/>
    <w:rsid w:val="00FE180B"/>
    <w:rsid w:val="00FE1A21"/>
    <w:rsid w:val="00FE1FF5"/>
    <w:rsid w:val="00FE20DE"/>
    <w:rsid w:val="00FE245B"/>
    <w:rsid w:val="00FE2BDD"/>
    <w:rsid w:val="00FE34EB"/>
    <w:rsid w:val="00FE36C9"/>
    <w:rsid w:val="00FE3BD9"/>
    <w:rsid w:val="00FE57B7"/>
    <w:rsid w:val="00FE5814"/>
    <w:rsid w:val="00FE5CDC"/>
    <w:rsid w:val="00FE6633"/>
    <w:rsid w:val="00FE6AB1"/>
    <w:rsid w:val="00FF01EC"/>
    <w:rsid w:val="00FF176B"/>
    <w:rsid w:val="00FF4314"/>
    <w:rsid w:val="00FF5B2E"/>
    <w:rsid w:val="00FF5D8A"/>
    <w:rsid w:val="00FF61FA"/>
    <w:rsid w:val="00FF627F"/>
    <w:rsid w:val="00FF78E2"/>
    <w:rsid w:val="00FF7A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47d0ff" strokecolor="#47d0ff">
      <v:fill color="#47d0ff"/>
      <v:stroke color="#47d0ff" weight="0"/>
    </o:shapedefaults>
    <o:shapelayout v:ext="edit">
      <o:idmap v:ext="edit" data="1"/>
    </o:shapelayout>
  </w:shapeDefaults>
  <w:decimalSymbol w:val="."/>
  <w:listSeparator w:val=","/>
  <w14:docId w14:val="3AC1960B"/>
  <w15:docId w15:val="{F3A7B504-F9A8-4E70-A065-691995EE1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DD1"/>
    <w:pPr>
      <w:spacing w:before="100" w:after="100" w:line="264" w:lineRule="auto"/>
      <w:jc w:val="both"/>
    </w:pPr>
    <w:rPr>
      <w:sz w:val="22"/>
      <w:szCs w:val="22"/>
      <w:lang w:val="en-US" w:eastAsia="en-US"/>
    </w:rPr>
  </w:style>
  <w:style w:type="paragraph" w:styleId="Heading10">
    <w:name w:val="heading 1"/>
    <w:aliases w:val="Cover-Title,H1,Section Heading,Hoofdstuk,hoofdstuk,sectionHeading,Activité,Titre 11,t1.T1.Titre 1,t1,t1.T1,Header1,h1,Heading 0,Heading apps,Head1,BMS Heading 1,app heading 1,l1,Heading Appendix,rp_Heading 1,VIS,1,Legal Line 1,11,12,111,13,14"/>
    <w:next w:val="Normal"/>
    <w:link w:val="Heading1Char"/>
    <w:qFormat/>
    <w:rsid w:val="00BF66C9"/>
    <w:pPr>
      <w:outlineLvl w:val="0"/>
    </w:pPr>
    <w:rPr>
      <w:rFonts w:ascii="Arial Narrow" w:hAnsi="Arial Narrow" w:cs="Arial Narrow"/>
      <w:color w:val="263147"/>
      <w:sz w:val="80"/>
      <w:szCs w:val="80"/>
      <w:lang w:val="en-GB" w:eastAsia="en-US"/>
    </w:rPr>
  </w:style>
  <w:style w:type="paragraph" w:styleId="Heading20">
    <w:name w:val="heading 2"/>
    <w:aliases w:val="Heading Style 01,H2,Reset numbering,paragraaf,Paragraaf,l2,Fonctionnalité,Titre 21,t2.T2,Heading 2 Hidden,header 2,h2,Prophead 2,2,H21,H22,H23,H211,H24,H212,H25,H26,H27,H213,H221,H231,H2111,H241,H2121,H251,H261,H28,H214,H222,H232,H2112,H242"/>
    <w:basedOn w:val="Normal"/>
    <w:next w:val="Normal"/>
    <w:link w:val="Heading2Char"/>
    <w:unhideWhenUsed/>
    <w:qFormat/>
    <w:rsid w:val="00ED4F71"/>
    <w:pPr>
      <w:keepNext/>
      <w:keepLines/>
      <w:spacing w:after="60"/>
      <w:outlineLvl w:val="1"/>
    </w:pPr>
    <w:rPr>
      <w:rFonts w:ascii="Arial Narrow" w:eastAsia="Times New Roman" w:hAnsi="Arial Narrow"/>
      <w:b/>
      <w:bCs/>
      <w:color w:val="0098C7"/>
      <w:sz w:val="28"/>
      <w:szCs w:val="26"/>
    </w:rPr>
  </w:style>
  <w:style w:type="paragraph" w:styleId="Heading30">
    <w:name w:val="heading 3"/>
    <w:aliases w:val="Heading Stlye 02,H3,Level 1 - 1,Voorwoord,053,h3,subparagraaf,Sub-paragraaf,l3,CT,3,Section,Titre 31,t3.T3,t3,Heading 3 - old,header 3,Headline 3,Prophead 3,Level 3 Topic Heading,niveau3,T3,1.2.3.,Sub Paragraph,ASAPHeading 3,HHHeading"/>
    <w:basedOn w:val="Normal"/>
    <w:next w:val="Normal"/>
    <w:link w:val="Heading3Char"/>
    <w:unhideWhenUsed/>
    <w:qFormat/>
    <w:rsid w:val="00ED4F71"/>
    <w:pPr>
      <w:keepNext/>
      <w:keepLines/>
      <w:spacing w:after="60"/>
      <w:outlineLvl w:val="2"/>
    </w:pPr>
    <w:rPr>
      <w:rFonts w:ascii="Arial Narrow" w:eastAsia="Times New Roman" w:hAnsi="Arial Narrow"/>
      <w:b/>
      <w:bCs/>
      <w:color w:val="E47E1A"/>
      <w:sz w:val="24"/>
      <w:szCs w:val="20"/>
    </w:rPr>
  </w:style>
  <w:style w:type="paragraph" w:styleId="Heading4">
    <w:name w:val="heading 4"/>
    <w:aliases w:val="Heading Stle 03,H4,Bullet 1,Sub-Minor,Project table,Propos,Level 2 - a,Bullet 11,Bullet 12,Bullet 13,Bullet 14,Bullet 15,Bullet 16,4,h4,SDW Heading 4,hd4,Tempo Heading 4,h4#,bl,bb,(Alt+4),H41,(Alt+4)1,H42,(Alt+4)2,H43,(Alt+4)3,H44,(Alt+4)4,H45"/>
    <w:basedOn w:val="Normal"/>
    <w:next w:val="Normal"/>
    <w:link w:val="Heading4Char"/>
    <w:unhideWhenUsed/>
    <w:qFormat/>
    <w:rsid w:val="00ED4F71"/>
    <w:pPr>
      <w:keepNext/>
      <w:keepLines/>
      <w:numPr>
        <w:ilvl w:val="3"/>
        <w:numId w:val="10"/>
      </w:numPr>
      <w:spacing w:after="60"/>
      <w:outlineLvl w:val="3"/>
    </w:pPr>
    <w:rPr>
      <w:rFonts w:ascii="Arial Narrow" w:eastAsia="Times New Roman" w:hAnsi="Arial Narrow"/>
      <w:b/>
      <w:bCs/>
      <w:iCs/>
      <w:color w:val="AC2B37"/>
      <w:sz w:val="20"/>
      <w:szCs w:val="20"/>
    </w:rPr>
  </w:style>
  <w:style w:type="paragraph" w:styleId="Heading5">
    <w:name w:val="heading 5"/>
    <w:aliases w:val="H5,Appendix A to X,Heading 5   Appendix A to X,L5,Lev 5,h5,i) ii) iii),Subheading,((1)),Roman list,Level 3 - i,T5,Appendix A to X1,Heading 5   Appendix A to X1,Appendix A to X2,Heading 5   Appendix A to X2,Appendix A to X3,Appendix A to X4,l5"/>
    <w:basedOn w:val="Normal"/>
    <w:next w:val="Normal"/>
    <w:link w:val="Heading5Char"/>
    <w:unhideWhenUsed/>
    <w:qFormat/>
    <w:rsid w:val="00F62993"/>
    <w:pPr>
      <w:keepNext/>
      <w:keepLines/>
      <w:numPr>
        <w:ilvl w:val="4"/>
        <w:numId w:val="10"/>
      </w:numPr>
      <w:spacing w:before="200" w:after="0"/>
      <w:outlineLvl w:val="4"/>
    </w:pPr>
    <w:rPr>
      <w:rFonts w:ascii="Arial Narrow" w:eastAsia="Times New Roman" w:hAnsi="Arial Narrow"/>
      <w:color w:val="8D6300"/>
    </w:rPr>
  </w:style>
  <w:style w:type="paragraph" w:styleId="Heading6">
    <w:name w:val="heading 6"/>
    <w:aliases w:val="Bullet list,Legal Level 1.,Lev 6,PA Appendix,T6,Heading 6  Appendix Y &amp; Z,Schedule Sub-Sub-Heading,h6,Blank 2,T1,6,Requirement,Heading6,H6,Bullet list1,Bullet list2,Bullet list3,Bullet list4,Bullet list5,Bullet list6,Bullet list7,Bullet list8"/>
    <w:basedOn w:val="Normal"/>
    <w:next w:val="Normal"/>
    <w:link w:val="Heading6Char"/>
    <w:unhideWhenUsed/>
    <w:qFormat/>
    <w:rsid w:val="00F62993"/>
    <w:pPr>
      <w:keepNext/>
      <w:keepLines/>
      <w:numPr>
        <w:ilvl w:val="5"/>
        <w:numId w:val="10"/>
      </w:numPr>
      <w:spacing w:before="200" w:after="0"/>
      <w:outlineLvl w:val="5"/>
    </w:pPr>
    <w:rPr>
      <w:rFonts w:ascii="Arial Narrow" w:eastAsia="Times New Roman" w:hAnsi="Arial Narrow"/>
      <w:i/>
      <w:iCs/>
      <w:color w:val="8D6300"/>
    </w:rPr>
  </w:style>
  <w:style w:type="paragraph" w:styleId="Heading7">
    <w:name w:val="heading 7"/>
    <w:aliases w:val="Legal Level 1.1.,Lev 7,PA Appendix Major,letter list,lettered list,T7,Appendices,Blank 3,L7,7,ExhibitTitle,Objective,heading7,req3,st,letter list1,letter list2,letter list3,letter list4,letter list5,letter list6,letter list7,letter list8,PR15"/>
    <w:basedOn w:val="Normal"/>
    <w:next w:val="Normal"/>
    <w:link w:val="Heading7Char"/>
    <w:unhideWhenUsed/>
    <w:qFormat/>
    <w:rsid w:val="00F62993"/>
    <w:pPr>
      <w:keepNext/>
      <w:keepLines/>
      <w:numPr>
        <w:ilvl w:val="6"/>
        <w:numId w:val="10"/>
      </w:numPr>
      <w:spacing w:before="200" w:after="0"/>
      <w:outlineLvl w:val="6"/>
    </w:pPr>
    <w:rPr>
      <w:rFonts w:ascii="Arial Narrow" w:eastAsia="Times New Roman" w:hAnsi="Arial Narrow"/>
      <w:i/>
      <w:iCs/>
      <w:color w:val="495E88"/>
    </w:rPr>
  </w:style>
  <w:style w:type="paragraph" w:styleId="Heading8">
    <w:name w:val="heading 8"/>
    <w:aliases w:val="Legal Level 1.1.1.,Lev 8,Center Bold,T8,8,FigureTitle,Condition,requirement,req2,req,action,action1,action2,action3,action4,action5,action6,action7,action8,Appendices Sub-Heading,PR16, action, action1, action2, action3, action4, action5"/>
    <w:basedOn w:val="Normal"/>
    <w:next w:val="Normal"/>
    <w:link w:val="Heading8Char"/>
    <w:unhideWhenUsed/>
    <w:qFormat/>
    <w:rsid w:val="00F62993"/>
    <w:pPr>
      <w:keepNext/>
      <w:keepLines/>
      <w:numPr>
        <w:ilvl w:val="7"/>
        <w:numId w:val="10"/>
      </w:numPr>
      <w:spacing w:before="200" w:after="0"/>
      <w:outlineLvl w:val="7"/>
    </w:pPr>
    <w:rPr>
      <w:rFonts w:ascii="Arial Narrow" w:eastAsia="Times New Roman" w:hAnsi="Arial Narrow"/>
      <w:color w:val="495E88"/>
      <w:sz w:val="20"/>
      <w:szCs w:val="20"/>
    </w:rPr>
  </w:style>
  <w:style w:type="paragraph" w:styleId="Heading9">
    <w:name w:val="heading 9"/>
    <w:aliases w:val="appendix,App1,App Heading,Titre 10,App Heading1,App Heading2,App Heading3,App Heading4,App Heading5,App Heading6,App Heading7,App Heading8,App Heading9,App Heading10,App Heading11,App Heading21,App Heading31,App Heading41,App Heading51"/>
    <w:basedOn w:val="Normal"/>
    <w:next w:val="Normal"/>
    <w:link w:val="Heading9Char"/>
    <w:unhideWhenUsed/>
    <w:qFormat/>
    <w:rsid w:val="00F62993"/>
    <w:pPr>
      <w:keepNext/>
      <w:keepLines/>
      <w:numPr>
        <w:ilvl w:val="8"/>
        <w:numId w:val="10"/>
      </w:numPr>
      <w:spacing w:before="200" w:after="0"/>
      <w:outlineLvl w:val="8"/>
    </w:pPr>
    <w:rPr>
      <w:rFonts w:ascii="Arial Narrow" w:eastAsia="Times New Roman" w:hAnsi="Arial Narrow"/>
      <w:i/>
      <w:iCs/>
      <w:color w:val="495E8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Title Char,H1 Char,Section Heading Char,Hoofdstuk Char,hoofdstuk Char,sectionHeading Char,Activité Char,Titre 11 Char,t1.T1.Titre 1 Char,t1 Char,t1.T1 Char,Header1 Char,h1 Char,Heading 0 Char,Heading apps Char,Head1 Char,l1 Char"/>
    <w:link w:val="Heading10"/>
    <w:uiPriority w:val="9"/>
    <w:rsid w:val="00BF66C9"/>
    <w:rPr>
      <w:rFonts w:ascii="Arial Narrow" w:eastAsia="Arial" w:hAnsi="Arial Narrow" w:cs="Arial Narrow"/>
      <w:color w:val="263147"/>
      <w:sz w:val="80"/>
      <w:szCs w:val="80"/>
      <w:lang w:val="en-GB" w:eastAsia="en-US" w:bidi="ar-SA"/>
    </w:rPr>
  </w:style>
  <w:style w:type="character" w:customStyle="1" w:styleId="Heading2Char">
    <w:name w:val="Heading 2 Char"/>
    <w:aliases w:val="Heading Style 01 Char,H2 Char,Reset numbering Char,paragraaf Char,Paragraaf Char,l2 Char,Fonctionnalité Char,Titre 21 Char,t2.T2 Char,Heading 2 Hidden Char,header 2 Char,h2 Char,Prophead 2 Char,2 Char,H21 Char,H22 Char,H23 Char,H211 Char"/>
    <w:link w:val="Heading20"/>
    <w:uiPriority w:val="9"/>
    <w:rsid w:val="00ED4F71"/>
    <w:rPr>
      <w:rFonts w:ascii="Arial Narrow" w:eastAsia="Times New Roman" w:hAnsi="Arial Narrow" w:cs="Times New Roman"/>
      <w:b/>
      <w:bCs/>
      <w:color w:val="0098C7"/>
      <w:sz w:val="28"/>
      <w:szCs w:val="26"/>
      <w:lang w:val="en-GB"/>
    </w:rPr>
  </w:style>
  <w:style w:type="character" w:customStyle="1" w:styleId="Heading3Char">
    <w:name w:val="Heading 3 Char"/>
    <w:aliases w:val="Heading Stlye 02 Char,H3 Char,Level 1 - 1 Char,Voorwoord Char,053 Char,h3 Char,subparagraaf Char,Sub-paragraaf Char,l3 Char,CT Char,3 Char,Section Char,Titre 31 Char,t3.T3 Char,t3 Char,Heading 3 - old Char,header 3 Char,Headline 3 Char"/>
    <w:link w:val="Heading30"/>
    <w:rsid w:val="00ED4F71"/>
    <w:rPr>
      <w:rFonts w:ascii="Arial Narrow" w:eastAsia="Times New Roman" w:hAnsi="Arial Narrow" w:cs="Times New Roman"/>
      <w:b/>
      <w:bCs/>
      <w:color w:val="E47E1A"/>
      <w:sz w:val="24"/>
      <w:szCs w:val="20"/>
      <w:lang w:val="en-GB"/>
    </w:rPr>
  </w:style>
  <w:style w:type="character" w:customStyle="1" w:styleId="Heading4Char">
    <w:name w:val="Heading 4 Char"/>
    <w:aliases w:val="Heading Stle 03 Char,H4 Char,Bullet 1 Char,Sub-Minor Char,Project table Char,Propos Char,Level 2 - a Char,Bullet 11 Char,Bullet 12 Char,Bullet 13 Char,Bullet 14 Char,Bullet 15 Char,Bullet 16 Char,4 Char,h4 Char,SDW Heading 4 Char,hd4 Char"/>
    <w:link w:val="Heading4"/>
    <w:rsid w:val="00ED4F71"/>
    <w:rPr>
      <w:rFonts w:ascii="Arial Narrow" w:eastAsia="Times New Roman" w:hAnsi="Arial Narrow"/>
      <w:b/>
      <w:bCs/>
      <w:iCs/>
      <w:color w:val="AC2B37"/>
      <w:lang w:val="en-US" w:eastAsia="en-US"/>
    </w:rPr>
  </w:style>
  <w:style w:type="paragraph" w:customStyle="1" w:styleId="CoverSubtitle">
    <w:name w:val="Cover Subtitle"/>
    <w:qFormat/>
    <w:rsid w:val="00843C0E"/>
    <w:rPr>
      <w:rFonts w:ascii="Arial Narrow" w:hAnsi="Arial Narrow"/>
      <w:b/>
      <w:color w:val="E47E1A"/>
      <w:sz w:val="28"/>
      <w:szCs w:val="22"/>
      <w:lang w:val="en-US" w:eastAsia="en-US"/>
    </w:rPr>
  </w:style>
  <w:style w:type="paragraph" w:customStyle="1" w:styleId="Cover-Sector">
    <w:name w:val="Cover-Sector"/>
    <w:qFormat/>
    <w:rsid w:val="00843C0E"/>
    <w:pPr>
      <w:spacing w:after="120"/>
      <w:jc w:val="right"/>
    </w:pPr>
    <w:rPr>
      <w:rFonts w:cs="Arial Narrow"/>
      <w:b/>
      <w:sz w:val="16"/>
      <w:szCs w:val="22"/>
      <w:lang w:val="en-US" w:eastAsia="en-US"/>
    </w:rPr>
  </w:style>
  <w:style w:type="paragraph" w:styleId="Header">
    <w:name w:val="header"/>
    <w:aliases w:val="Capgemini Header"/>
    <w:basedOn w:val="Normal"/>
    <w:link w:val="HeaderChar"/>
    <w:unhideWhenUsed/>
    <w:rsid w:val="00ED4F71"/>
    <w:pPr>
      <w:tabs>
        <w:tab w:val="center" w:pos="4680"/>
        <w:tab w:val="right" w:pos="9360"/>
      </w:tabs>
      <w:spacing w:after="0"/>
    </w:pPr>
  </w:style>
  <w:style w:type="character" w:customStyle="1" w:styleId="HeaderChar">
    <w:name w:val="Header Char"/>
    <w:aliases w:val="Capgemini Header Char"/>
    <w:link w:val="Header"/>
    <w:rsid w:val="00ED4F71"/>
    <w:rPr>
      <w:rFonts w:ascii="Book Antiqua" w:eastAsia="Arial" w:hAnsi="Book Antiqua" w:cs="Times New Roman"/>
      <w:lang w:val="en-GB"/>
    </w:rPr>
  </w:style>
  <w:style w:type="paragraph" w:styleId="Footer">
    <w:name w:val="footer"/>
    <w:basedOn w:val="Normal"/>
    <w:link w:val="FooterChar"/>
    <w:uiPriority w:val="99"/>
    <w:unhideWhenUsed/>
    <w:rsid w:val="00ED4F71"/>
    <w:pPr>
      <w:tabs>
        <w:tab w:val="center" w:pos="4680"/>
        <w:tab w:val="right" w:pos="9360"/>
      </w:tabs>
      <w:spacing w:after="0"/>
    </w:pPr>
  </w:style>
  <w:style w:type="character" w:customStyle="1" w:styleId="FooterChar">
    <w:name w:val="Footer Char"/>
    <w:link w:val="Footer"/>
    <w:uiPriority w:val="99"/>
    <w:rsid w:val="00ED4F71"/>
    <w:rPr>
      <w:rFonts w:ascii="Book Antiqua" w:eastAsia="Arial" w:hAnsi="Book Antiqua" w:cs="Times New Roman"/>
      <w:lang w:val="en-GB"/>
    </w:rPr>
  </w:style>
  <w:style w:type="paragraph" w:customStyle="1" w:styleId="BoilerplateHead">
    <w:name w:val="Boilerplate Head"/>
    <w:next w:val="BoilerplateText"/>
    <w:qFormat/>
    <w:rsid w:val="0098335F"/>
    <w:pPr>
      <w:pBdr>
        <w:bottom w:val="single" w:sz="4" w:space="1" w:color="auto"/>
      </w:pBdr>
      <w:spacing w:before="1800" w:after="360"/>
      <w:ind w:left="720" w:right="4248" w:firstLine="274"/>
    </w:pPr>
    <w:rPr>
      <w:rFonts w:ascii="Arial Narrow" w:hAnsi="Arial Narrow"/>
      <w:noProof/>
      <w:sz w:val="36"/>
      <w:szCs w:val="22"/>
      <w:lang w:val="en-GB" w:eastAsia="en-US"/>
    </w:rPr>
  </w:style>
  <w:style w:type="paragraph" w:customStyle="1" w:styleId="BoilerplateText">
    <w:name w:val="Boilerplate Text"/>
    <w:qFormat/>
    <w:rsid w:val="0098335F"/>
    <w:pPr>
      <w:spacing w:before="240"/>
      <w:ind w:right="4253"/>
      <w:jc w:val="both"/>
    </w:pPr>
    <w:rPr>
      <w:rFonts w:cs="Arial"/>
      <w:sz w:val="18"/>
      <w:szCs w:val="22"/>
      <w:lang w:val="en-GB" w:eastAsia="en-US"/>
    </w:rPr>
  </w:style>
  <w:style w:type="paragraph" w:customStyle="1" w:styleId="ContactDetails">
    <w:name w:val="Contact Details"/>
    <w:qFormat/>
    <w:rsid w:val="0098335F"/>
    <w:pPr>
      <w:framePr w:hSpace="180" w:wrap="around" w:vAnchor="text" w:hAnchor="margin" w:x="-318" w:y="586"/>
      <w:jc w:val="right"/>
    </w:pPr>
    <w:rPr>
      <w:rFonts w:cs="Arial"/>
      <w:color w:val="FFFFFF"/>
      <w:sz w:val="18"/>
      <w:szCs w:val="22"/>
      <w:lang w:val="en-US" w:eastAsia="en-US"/>
    </w:rPr>
  </w:style>
  <w:style w:type="paragraph" w:customStyle="1" w:styleId="ContactName">
    <w:name w:val="Contact Name"/>
    <w:next w:val="ContactDetails"/>
    <w:qFormat/>
    <w:rsid w:val="0098335F"/>
    <w:pPr>
      <w:framePr w:hSpace="180" w:wrap="around" w:vAnchor="text" w:hAnchor="margin" w:x="-318" w:y="586"/>
      <w:jc w:val="right"/>
    </w:pPr>
    <w:rPr>
      <w:rFonts w:cs="Arial"/>
      <w:b/>
      <w:color w:val="FFFFFF"/>
      <w:sz w:val="18"/>
      <w:szCs w:val="22"/>
      <w:lang w:val="en-US" w:eastAsia="en-US"/>
    </w:rPr>
  </w:style>
  <w:style w:type="paragraph" w:customStyle="1" w:styleId="Rightshore">
    <w:name w:val="Rightshore"/>
    <w:qFormat/>
    <w:rsid w:val="00843C0E"/>
    <w:pPr>
      <w:spacing w:before="240"/>
      <w:ind w:right="3403"/>
    </w:pPr>
    <w:rPr>
      <w:rFonts w:cs="Arial"/>
      <w:i/>
      <w:sz w:val="16"/>
      <w:szCs w:val="22"/>
      <w:lang w:val="en-US" w:eastAsia="en-US"/>
    </w:rPr>
  </w:style>
  <w:style w:type="paragraph" w:customStyle="1" w:styleId="CoverTitle">
    <w:name w:val="Cover Title"/>
    <w:next w:val="CoverSubtitle"/>
    <w:autoRedefine/>
    <w:qFormat/>
    <w:rsid w:val="000E5A24"/>
    <w:rPr>
      <w:rFonts w:ascii="Arial Narrow" w:hAnsi="Arial Narrow" w:cs="Arial Narrow"/>
      <w:color w:val="263147"/>
      <w:sz w:val="72"/>
      <w:szCs w:val="72"/>
      <w:lang w:val="en-GB" w:eastAsia="en-US"/>
    </w:rPr>
  </w:style>
  <w:style w:type="paragraph" w:customStyle="1" w:styleId="Website">
    <w:name w:val="Website"/>
    <w:qFormat/>
    <w:rsid w:val="00230E6A"/>
    <w:pPr>
      <w:framePr w:hSpace="180" w:wrap="around" w:vAnchor="text" w:hAnchor="margin" w:x="-318" w:y="586"/>
    </w:pPr>
    <w:rPr>
      <w:rFonts w:cs="Arial"/>
      <w:b/>
      <w:color w:val="FFFFFF"/>
      <w:sz w:val="32"/>
      <w:szCs w:val="22"/>
      <w:lang w:val="en-GB" w:eastAsia="en-US"/>
    </w:rPr>
  </w:style>
  <w:style w:type="character" w:styleId="Hyperlink">
    <w:name w:val="Hyperlink"/>
    <w:uiPriority w:val="99"/>
    <w:unhideWhenUsed/>
    <w:rsid w:val="00ED4F71"/>
    <w:rPr>
      <w:color w:val="A2BFAF"/>
      <w:u w:val="single"/>
    </w:rPr>
  </w:style>
  <w:style w:type="paragraph" w:customStyle="1" w:styleId="Heading1">
    <w:name w:val="Heading1"/>
    <w:next w:val="Normal"/>
    <w:qFormat/>
    <w:rsid w:val="002B5AB6"/>
    <w:pPr>
      <w:keepNext/>
      <w:keepLines/>
      <w:pageBreakBefore/>
      <w:numPr>
        <w:numId w:val="10"/>
      </w:numPr>
      <w:tabs>
        <w:tab w:val="left" w:pos="720"/>
      </w:tabs>
      <w:spacing w:after="360"/>
    </w:pPr>
    <w:rPr>
      <w:rFonts w:ascii="Arial Narrow" w:hAnsi="Arial Narrow"/>
      <w:b/>
      <w:color w:val="263147"/>
      <w:sz w:val="48"/>
      <w:szCs w:val="48"/>
      <w:lang w:val="en-GB" w:eastAsia="en-US"/>
    </w:rPr>
  </w:style>
  <w:style w:type="paragraph" w:customStyle="1" w:styleId="Heading2">
    <w:name w:val="Heading2"/>
    <w:next w:val="Normal"/>
    <w:qFormat/>
    <w:rsid w:val="002B5AB6"/>
    <w:pPr>
      <w:keepNext/>
      <w:keepLines/>
      <w:numPr>
        <w:ilvl w:val="1"/>
        <w:numId w:val="10"/>
      </w:numPr>
      <w:tabs>
        <w:tab w:val="left" w:pos="864"/>
      </w:tabs>
      <w:spacing w:before="360" w:after="120"/>
    </w:pPr>
    <w:rPr>
      <w:rFonts w:ascii="Arial Narrow" w:hAnsi="Arial Narrow"/>
      <w:b/>
      <w:color w:val="0098C7"/>
      <w:sz w:val="40"/>
      <w:szCs w:val="40"/>
      <w:lang w:val="en-US" w:eastAsia="en-US"/>
    </w:rPr>
  </w:style>
  <w:style w:type="paragraph" w:customStyle="1" w:styleId="Heading3">
    <w:name w:val="Heading3"/>
    <w:next w:val="Normal"/>
    <w:qFormat/>
    <w:rsid w:val="00F62993"/>
    <w:pPr>
      <w:keepNext/>
      <w:keepLines/>
      <w:numPr>
        <w:ilvl w:val="2"/>
        <w:numId w:val="10"/>
      </w:numPr>
      <w:tabs>
        <w:tab w:val="left" w:pos="1008"/>
      </w:tabs>
      <w:spacing w:before="360" w:after="120"/>
    </w:pPr>
    <w:rPr>
      <w:rFonts w:ascii="Arial Narrow" w:hAnsi="Arial Narrow"/>
      <w:b/>
      <w:color w:val="E47E1A"/>
      <w:sz w:val="40"/>
      <w:szCs w:val="40"/>
      <w:lang w:val="en-US" w:eastAsia="en-US"/>
    </w:rPr>
  </w:style>
  <w:style w:type="paragraph" w:customStyle="1" w:styleId="Heading40">
    <w:name w:val="Heading4"/>
    <w:next w:val="Normal"/>
    <w:qFormat/>
    <w:rsid w:val="00F62993"/>
    <w:pPr>
      <w:keepNext/>
      <w:keepLines/>
      <w:spacing w:before="360" w:after="120"/>
    </w:pPr>
    <w:rPr>
      <w:rFonts w:ascii="Arial Narrow" w:hAnsi="Arial Narrow"/>
      <w:b/>
      <w:color w:val="AC2B37"/>
      <w:sz w:val="36"/>
      <w:szCs w:val="36"/>
      <w:lang w:val="en-US" w:eastAsia="en-US"/>
    </w:rPr>
  </w:style>
  <w:style w:type="paragraph" w:customStyle="1" w:styleId="Heading50">
    <w:name w:val="Heading5"/>
    <w:next w:val="Normal"/>
    <w:qFormat/>
    <w:rsid w:val="00F62993"/>
    <w:pPr>
      <w:keepNext/>
      <w:keepLines/>
      <w:spacing w:before="360" w:after="120"/>
    </w:pPr>
    <w:rPr>
      <w:rFonts w:ascii="Arial Narrow" w:hAnsi="Arial Narrow"/>
      <w:color w:val="762C7C"/>
      <w:sz w:val="32"/>
      <w:szCs w:val="22"/>
      <w:lang w:val="en-GB" w:eastAsia="en-US"/>
    </w:rPr>
  </w:style>
  <w:style w:type="paragraph" w:customStyle="1" w:styleId="Subhead">
    <w:name w:val="Subhead"/>
    <w:next w:val="Normal"/>
    <w:qFormat/>
    <w:rsid w:val="00230E6A"/>
    <w:pPr>
      <w:keepNext/>
      <w:keepLines/>
      <w:spacing w:before="240"/>
    </w:pPr>
    <w:rPr>
      <w:b/>
      <w:color w:val="263147"/>
      <w:sz w:val="22"/>
      <w:szCs w:val="22"/>
      <w:lang w:val="en-GB" w:eastAsia="en-US"/>
    </w:rPr>
  </w:style>
  <w:style w:type="paragraph" w:customStyle="1" w:styleId="BulletIntro">
    <w:name w:val="Bullet Intro"/>
    <w:next w:val="Bullet1"/>
    <w:qFormat/>
    <w:rsid w:val="00ED4F71"/>
    <w:pPr>
      <w:spacing w:after="40"/>
    </w:pPr>
    <w:rPr>
      <w:sz w:val="22"/>
      <w:szCs w:val="22"/>
      <w:lang w:val="en-GB" w:eastAsia="en-US"/>
    </w:rPr>
  </w:style>
  <w:style w:type="paragraph" w:customStyle="1" w:styleId="Bullet1">
    <w:name w:val="Bullet1"/>
    <w:qFormat/>
    <w:rsid w:val="00BD7E2F"/>
    <w:pPr>
      <w:numPr>
        <w:numId w:val="1"/>
      </w:numPr>
      <w:spacing w:before="100" w:after="100" w:line="264" w:lineRule="auto"/>
    </w:pPr>
    <w:rPr>
      <w:sz w:val="22"/>
      <w:szCs w:val="22"/>
      <w:lang w:val="en-GB" w:eastAsia="en-US"/>
    </w:rPr>
  </w:style>
  <w:style w:type="paragraph" w:customStyle="1" w:styleId="Bullet1-end">
    <w:name w:val="Bullet1 - end"/>
    <w:basedOn w:val="Bullet1"/>
    <w:next w:val="Normal"/>
    <w:qFormat/>
    <w:rsid w:val="00ED4F71"/>
    <w:pPr>
      <w:spacing w:after="120"/>
    </w:pPr>
  </w:style>
  <w:style w:type="paragraph" w:customStyle="1" w:styleId="Bullet2">
    <w:name w:val="Bullet2"/>
    <w:basedOn w:val="Bullet1"/>
    <w:qFormat/>
    <w:rsid w:val="0083411B"/>
    <w:pPr>
      <w:numPr>
        <w:numId w:val="8"/>
      </w:numPr>
      <w:ind w:left="851" w:hanging="425"/>
    </w:pPr>
  </w:style>
  <w:style w:type="paragraph" w:customStyle="1" w:styleId="Bullet2-end">
    <w:name w:val="Bullet2 - end"/>
    <w:basedOn w:val="Bullet2"/>
    <w:next w:val="Normal"/>
    <w:qFormat/>
    <w:rsid w:val="00ED4F71"/>
    <w:pPr>
      <w:spacing w:after="120"/>
    </w:pPr>
  </w:style>
  <w:style w:type="paragraph" w:customStyle="1" w:styleId="Bullet3">
    <w:name w:val="Bullet3"/>
    <w:basedOn w:val="Bullet2"/>
    <w:qFormat/>
    <w:rsid w:val="0083411B"/>
    <w:pPr>
      <w:numPr>
        <w:numId w:val="2"/>
      </w:numPr>
      <w:ind w:left="1276" w:hanging="425"/>
    </w:pPr>
  </w:style>
  <w:style w:type="paragraph" w:customStyle="1" w:styleId="Bullet3-end">
    <w:name w:val="Bullet3 - end"/>
    <w:basedOn w:val="Bullet3"/>
    <w:next w:val="Normal"/>
    <w:qFormat/>
    <w:rsid w:val="0083411B"/>
  </w:style>
  <w:style w:type="paragraph" w:customStyle="1" w:styleId="NumberedIntro">
    <w:name w:val="Numbered Intro"/>
    <w:basedOn w:val="BulletIntro"/>
    <w:next w:val="Numbering1"/>
    <w:qFormat/>
    <w:rsid w:val="00843C0E"/>
  </w:style>
  <w:style w:type="paragraph" w:customStyle="1" w:styleId="Numbering1">
    <w:name w:val="Numbering1"/>
    <w:qFormat/>
    <w:rsid w:val="00BD7E2F"/>
    <w:pPr>
      <w:numPr>
        <w:numId w:val="3"/>
      </w:numPr>
      <w:spacing w:before="100" w:after="100" w:line="264" w:lineRule="auto"/>
      <w:ind w:left="432" w:hanging="432"/>
    </w:pPr>
    <w:rPr>
      <w:sz w:val="22"/>
      <w:szCs w:val="22"/>
      <w:lang w:val="en-GB" w:eastAsia="en-US"/>
    </w:rPr>
  </w:style>
  <w:style w:type="paragraph" w:customStyle="1" w:styleId="Numbering1-end">
    <w:name w:val="Numbering1 - end"/>
    <w:basedOn w:val="Numbering1"/>
    <w:next w:val="Normal"/>
    <w:qFormat/>
    <w:rsid w:val="00ED4F71"/>
  </w:style>
  <w:style w:type="paragraph" w:customStyle="1" w:styleId="Numbering2">
    <w:name w:val="Numbering2"/>
    <w:basedOn w:val="Numbering1"/>
    <w:qFormat/>
    <w:rsid w:val="002B5AB6"/>
    <w:pPr>
      <w:numPr>
        <w:numId w:val="4"/>
      </w:numPr>
      <w:ind w:left="864" w:hanging="432"/>
    </w:pPr>
  </w:style>
  <w:style w:type="paragraph" w:customStyle="1" w:styleId="Numbering2-end">
    <w:name w:val="Numbering2 - end"/>
    <w:basedOn w:val="Numbering2"/>
    <w:next w:val="Normal"/>
    <w:qFormat/>
    <w:rsid w:val="0083411B"/>
    <w:pPr>
      <w:spacing w:after="120"/>
    </w:pPr>
  </w:style>
  <w:style w:type="paragraph" w:customStyle="1" w:styleId="Numbering3">
    <w:name w:val="Numbering3"/>
    <w:basedOn w:val="Numbering1"/>
    <w:qFormat/>
    <w:rsid w:val="002B5AB6"/>
    <w:pPr>
      <w:numPr>
        <w:numId w:val="5"/>
      </w:numPr>
      <w:ind w:left="1296" w:hanging="432"/>
    </w:pPr>
  </w:style>
  <w:style w:type="paragraph" w:customStyle="1" w:styleId="Numbering3-end">
    <w:name w:val="Numbering3 - end"/>
    <w:basedOn w:val="Numbering3"/>
    <w:next w:val="Normal"/>
    <w:qFormat/>
    <w:rsid w:val="00ED4F71"/>
    <w:pPr>
      <w:spacing w:after="120"/>
    </w:pPr>
  </w:style>
  <w:style w:type="paragraph" w:customStyle="1" w:styleId="IntroductoryText">
    <w:name w:val="Introductory Text"/>
    <w:next w:val="Normal"/>
    <w:qFormat/>
    <w:rsid w:val="00230E6A"/>
    <w:pPr>
      <w:spacing w:after="240"/>
    </w:pPr>
    <w:rPr>
      <w:i/>
      <w:color w:val="746861"/>
      <w:sz w:val="28"/>
      <w:szCs w:val="22"/>
      <w:lang w:val="en-US" w:eastAsia="en-US"/>
    </w:rPr>
  </w:style>
  <w:style w:type="paragraph" w:customStyle="1" w:styleId="FigureDescriptor">
    <w:name w:val="Figure Descriptor"/>
    <w:next w:val="Normal"/>
    <w:qFormat/>
    <w:rsid w:val="00230E6A"/>
    <w:pPr>
      <w:spacing w:before="240" w:after="120"/>
    </w:pPr>
    <w:rPr>
      <w:b/>
      <w:color w:val="484848"/>
      <w:sz w:val="16"/>
      <w:szCs w:val="22"/>
      <w:lang w:val="en-US" w:eastAsia="en-US"/>
    </w:rPr>
  </w:style>
  <w:style w:type="paragraph" w:customStyle="1" w:styleId="TableText">
    <w:name w:val="Table Text"/>
    <w:basedOn w:val="Normal"/>
    <w:qFormat/>
    <w:rsid w:val="002B5AB6"/>
    <w:pPr>
      <w:widowControl w:val="0"/>
      <w:spacing w:before="40" w:after="40" w:line="252" w:lineRule="auto"/>
      <w:jc w:val="left"/>
    </w:pPr>
    <w:rPr>
      <w:sz w:val="20"/>
    </w:rPr>
  </w:style>
  <w:style w:type="paragraph" w:customStyle="1" w:styleId="TableBullet10">
    <w:name w:val="Table Bullet1"/>
    <w:qFormat/>
    <w:rsid w:val="002B5AB6"/>
    <w:pPr>
      <w:numPr>
        <w:numId w:val="6"/>
      </w:numPr>
      <w:spacing w:before="40" w:after="40" w:line="252" w:lineRule="auto"/>
    </w:pPr>
    <w:rPr>
      <w:szCs w:val="22"/>
      <w:lang w:val="en-GB" w:eastAsia="en-US"/>
    </w:rPr>
  </w:style>
  <w:style w:type="paragraph" w:customStyle="1" w:styleId="TableBullet2">
    <w:name w:val="Table Bullet2"/>
    <w:qFormat/>
    <w:rsid w:val="002B5AB6"/>
    <w:pPr>
      <w:numPr>
        <w:numId w:val="7"/>
      </w:numPr>
      <w:spacing w:before="40" w:after="40" w:line="252" w:lineRule="auto"/>
      <w:ind w:left="576" w:hanging="288"/>
    </w:pPr>
    <w:rPr>
      <w:szCs w:val="22"/>
      <w:lang w:val="en-GB" w:eastAsia="en-US"/>
    </w:rPr>
  </w:style>
  <w:style w:type="paragraph" w:customStyle="1" w:styleId="TableBullet3">
    <w:name w:val="Table Bullet3"/>
    <w:qFormat/>
    <w:rsid w:val="002B5AB6"/>
    <w:pPr>
      <w:numPr>
        <w:numId w:val="9"/>
      </w:numPr>
      <w:spacing w:before="40" w:after="40" w:line="252" w:lineRule="auto"/>
      <w:ind w:left="864" w:hanging="288"/>
    </w:pPr>
    <w:rPr>
      <w:szCs w:val="22"/>
      <w:lang w:val="en-GB" w:eastAsia="en-US"/>
    </w:rPr>
  </w:style>
  <w:style w:type="paragraph" w:customStyle="1" w:styleId="TableHead">
    <w:name w:val="Table Head"/>
    <w:next w:val="TableSubhead"/>
    <w:qFormat/>
    <w:rsid w:val="00843C0E"/>
    <w:pPr>
      <w:jc w:val="center"/>
    </w:pPr>
    <w:rPr>
      <w:b/>
      <w:color w:val="FFFFFF"/>
      <w:szCs w:val="22"/>
      <w:lang w:val="en-GB" w:eastAsia="en-US"/>
    </w:rPr>
  </w:style>
  <w:style w:type="paragraph" w:customStyle="1" w:styleId="TableSubhead">
    <w:name w:val="Table Subhead"/>
    <w:basedOn w:val="Normal"/>
    <w:qFormat/>
    <w:rsid w:val="002B5AB6"/>
    <w:pPr>
      <w:spacing w:before="40" w:after="40" w:line="252" w:lineRule="auto"/>
      <w:jc w:val="left"/>
    </w:pPr>
    <w:rPr>
      <w:color w:val="FFFFFF"/>
      <w:sz w:val="20"/>
    </w:rPr>
  </w:style>
  <w:style w:type="paragraph" w:customStyle="1" w:styleId="TableofContents">
    <w:name w:val="Table of Contents"/>
    <w:qFormat/>
    <w:rsid w:val="00557E7D"/>
    <w:pPr>
      <w:spacing w:after="720"/>
    </w:pPr>
    <w:rPr>
      <w:rFonts w:ascii="Arial Narrow" w:hAnsi="Arial Narrow"/>
      <w:b/>
      <w:color w:val="263147"/>
      <w:sz w:val="48"/>
      <w:szCs w:val="22"/>
      <w:lang w:val="fr-FR" w:eastAsia="en-US"/>
    </w:rPr>
  </w:style>
  <w:style w:type="paragraph" w:styleId="TOC1">
    <w:name w:val="toc 1"/>
    <w:next w:val="TOC2"/>
    <w:autoRedefine/>
    <w:uiPriority w:val="39"/>
    <w:unhideWhenUsed/>
    <w:rsid w:val="00D17F9A"/>
    <w:pPr>
      <w:tabs>
        <w:tab w:val="left" w:pos="360"/>
        <w:tab w:val="right" w:leader="dot" w:pos="10199"/>
      </w:tabs>
      <w:spacing w:after="100"/>
      <w:ind w:left="360" w:hanging="360"/>
    </w:pPr>
    <w:rPr>
      <w:b/>
      <w:noProof/>
      <w:color w:val="263147"/>
      <w:sz w:val="24"/>
      <w:szCs w:val="24"/>
      <w:lang w:val="en-GB" w:eastAsia="en-US"/>
    </w:rPr>
  </w:style>
  <w:style w:type="paragraph" w:styleId="TOC2">
    <w:name w:val="toc 2"/>
    <w:next w:val="TOC3"/>
    <w:autoRedefine/>
    <w:uiPriority w:val="39"/>
    <w:unhideWhenUsed/>
    <w:rsid w:val="00557E7D"/>
    <w:pPr>
      <w:tabs>
        <w:tab w:val="left" w:pos="900"/>
        <w:tab w:val="right" w:leader="dot" w:pos="10199"/>
      </w:tabs>
      <w:spacing w:after="100"/>
      <w:ind w:left="900" w:hanging="540"/>
    </w:pPr>
    <w:rPr>
      <w:noProof/>
      <w:color w:val="6B6B6B"/>
      <w:sz w:val="22"/>
      <w:szCs w:val="22"/>
      <w:lang w:val="en-GB" w:eastAsia="en-US"/>
    </w:rPr>
  </w:style>
  <w:style w:type="paragraph" w:styleId="TOC3">
    <w:name w:val="toc 3"/>
    <w:next w:val="TOC4"/>
    <w:autoRedefine/>
    <w:uiPriority w:val="39"/>
    <w:unhideWhenUsed/>
    <w:rsid w:val="00557E7D"/>
    <w:pPr>
      <w:tabs>
        <w:tab w:val="left" w:pos="1620"/>
        <w:tab w:val="right" w:leader="dot" w:pos="10197"/>
      </w:tabs>
      <w:spacing w:after="100"/>
      <w:ind w:left="1620" w:hanging="720"/>
    </w:pPr>
    <w:rPr>
      <w:sz w:val="22"/>
      <w:szCs w:val="22"/>
      <w:lang w:val="en-GB" w:eastAsia="en-US"/>
    </w:rPr>
  </w:style>
  <w:style w:type="paragraph" w:styleId="TOC4">
    <w:name w:val="toc 4"/>
    <w:next w:val="TOC5"/>
    <w:autoRedefine/>
    <w:uiPriority w:val="39"/>
    <w:unhideWhenUsed/>
    <w:rsid w:val="00ED4F71"/>
    <w:pPr>
      <w:spacing w:after="100"/>
      <w:ind w:left="660"/>
    </w:pPr>
    <w:rPr>
      <w:sz w:val="22"/>
      <w:szCs w:val="22"/>
      <w:lang w:val="en-GB" w:eastAsia="en-US"/>
    </w:rPr>
  </w:style>
  <w:style w:type="paragraph" w:styleId="TOC5">
    <w:name w:val="toc 5"/>
    <w:next w:val="Normal"/>
    <w:autoRedefine/>
    <w:uiPriority w:val="39"/>
    <w:unhideWhenUsed/>
    <w:rsid w:val="00ED4F71"/>
    <w:pPr>
      <w:spacing w:after="100"/>
      <w:ind w:left="880"/>
    </w:pPr>
    <w:rPr>
      <w:sz w:val="22"/>
      <w:szCs w:val="22"/>
      <w:lang w:val="en-GB" w:eastAsia="en-US"/>
    </w:rPr>
  </w:style>
  <w:style w:type="paragraph" w:customStyle="1" w:styleId="CapgeminiFooter">
    <w:name w:val="Capgemini Footer"/>
    <w:qFormat/>
    <w:rsid w:val="00843C0E"/>
    <w:pPr>
      <w:tabs>
        <w:tab w:val="right" w:pos="10206"/>
      </w:tabs>
      <w:ind w:firstLine="8640"/>
    </w:pPr>
    <w:rPr>
      <w:b/>
      <w:color w:val="998C85"/>
      <w:sz w:val="18"/>
      <w:szCs w:val="22"/>
      <w:lang w:val="en-GB" w:eastAsia="en-US"/>
    </w:rPr>
  </w:style>
  <w:style w:type="paragraph" w:customStyle="1" w:styleId="CapgeminiPageNumber">
    <w:name w:val="Capgemini Page Number"/>
    <w:qFormat/>
    <w:rsid w:val="00230E6A"/>
    <w:pPr>
      <w:jc w:val="right"/>
    </w:pPr>
    <w:rPr>
      <w:sz w:val="18"/>
      <w:szCs w:val="22"/>
      <w:lang w:val="en-US" w:eastAsia="en-US"/>
    </w:rPr>
  </w:style>
  <w:style w:type="paragraph" w:customStyle="1" w:styleId="Biostitle">
    <w:name w:val="Bios title"/>
    <w:basedOn w:val="Normal"/>
    <w:uiPriority w:val="99"/>
    <w:qFormat/>
    <w:rsid w:val="005863C0"/>
    <w:pPr>
      <w:spacing w:before="60"/>
      <w:contextualSpacing/>
    </w:pPr>
    <w:rPr>
      <w:rFonts w:eastAsia="Times New Roman"/>
      <w:b/>
      <w:color w:val="0098C7"/>
      <w:sz w:val="32"/>
      <w:szCs w:val="32"/>
    </w:rPr>
  </w:style>
  <w:style w:type="paragraph" w:styleId="BodyText">
    <w:name w:val="Body Text"/>
    <w:basedOn w:val="Normal"/>
    <w:link w:val="BodyTextChar"/>
    <w:unhideWhenUsed/>
    <w:rsid w:val="00ED4F71"/>
  </w:style>
  <w:style w:type="character" w:customStyle="1" w:styleId="BodyTextChar">
    <w:name w:val="Body Text Char"/>
    <w:link w:val="BodyText"/>
    <w:rsid w:val="00ED4F71"/>
    <w:rPr>
      <w:rFonts w:ascii="Book Antiqua" w:eastAsia="Arial" w:hAnsi="Book Antiqua" w:cs="Times New Roman"/>
      <w:lang w:val="en-GB"/>
    </w:rPr>
  </w:style>
  <w:style w:type="paragraph" w:customStyle="1" w:styleId="BlockText3">
    <w:name w:val="Block Text 3"/>
    <w:basedOn w:val="BlockText"/>
    <w:uiPriority w:val="99"/>
    <w:qFormat/>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b/>
      <w:color w:val="0098C7"/>
      <w:sz w:val="96"/>
      <w:szCs w:val="20"/>
    </w:rPr>
  </w:style>
  <w:style w:type="paragraph" w:styleId="BodyText3">
    <w:name w:val="Body Text 3"/>
    <w:basedOn w:val="Normal"/>
    <w:link w:val="BodyText3Char"/>
    <w:uiPriority w:val="99"/>
    <w:semiHidden/>
    <w:unhideWhenUsed/>
    <w:rsid w:val="00ED4F71"/>
    <w:pPr>
      <w:spacing w:line="240" w:lineRule="atLeast"/>
    </w:pPr>
    <w:rPr>
      <w:rFonts w:ascii="Georgia" w:hAnsi="Georgia"/>
      <w:sz w:val="16"/>
      <w:szCs w:val="16"/>
    </w:rPr>
  </w:style>
  <w:style w:type="character" w:customStyle="1" w:styleId="BodyText3Char">
    <w:name w:val="Body Text 3 Char"/>
    <w:link w:val="BodyText3"/>
    <w:uiPriority w:val="99"/>
    <w:semiHidden/>
    <w:rsid w:val="00ED4F71"/>
    <w:rPr>
      <w:rFonts w:ascii="Georgia" w:eastAsia="Arial" w:hAnsi="Georgia" w:cs="Times New Roman"/>
      <w:sz w:val="16"/>
      <w:szCs w:val="16"/>
    </w:rPr>
  </w:style>
  <w:style w:type="paragraph" w:customStyle="1" w:styleId="TableSpacer">
    <w:name w:val="Table Spacer"/>
    <w:basedOn w:val="Normal"/>
    <w:uiPriority w:val="34"/>
    <w:qFormat/>
    <w:rsid w:val="00ED4F71"/>
    <w:pPr>
      <w:spacing w:after="0"/>
    </w:pPr>
    <w:rPr>
      <w:rFonts w:ascii="Georgia" w:hAnsi="Georgia"/>
      <w:color w:val="263147"/>
      <w:sz w:val="4"/>
      <w:szCs w:val="21"/>
    </w:rPr>
  </w:style>
  <w:style w:type="paragraph" w:customStyle="1" w:styleId="BlockText2">
    <w:name w:val="Block Text 2"/>
    <w:basedOn w:val="Normal"/>
    <w:uiPriority w:val="99"/>
    <w:qFormat/>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cs="Arial"/>
      <w:i/>
      <w:color w:val="FFFFFF"/>
      <w:sz w:val="48"/>
      <w:szCs w:val="48"/>
    </w:rPr>
  </w:style>
  <w:style w:type="paragraph" w:customStyle="1" w:styleId="Bioheads">
    <w:name w:val="Bio heads"/>
    <w:basedOn w:val="Normal"/>
    <w:uiPriority w:val="99"/>
    <w:qFormat/>
    <w:rsid w:val="00ED4F71"/>
    <w:pPr>
      <w:spacing w:before="60" w:after="60"/>
      <w:contextualSpacing/>
    </w:pPr>
    <w:rPr>
      <w:rFonts w:eastAsia="Times New Roman"/>
      <w:b/>
      <w:color w:val="E47E1A"/>
      <w:sz w:val="20"/>
      <w:szCs w:val="21"/>
    </w:rPr>
  </w:style>
  <w:style w:type="paragraph" w:styleId="BlockText">
    <w:name w:val="Block Text"/>
    <w:basedOn w:val="Normal"/>
    <w:unhideWhenUsed/>
    <w:rsid w:val="00ED4F71"/>
    <w:pPr>
      <w:pBdr>
        <w:top w:val="single" w:sz="2" w:space="10" w:color="FFBC1D" w:shadow="1"/>
        <w:left w:val="single" w:sz="2" w:space="10" w:color="FFBC1D" w:shadow="1"/>
        <w:bottom w:val="single" w:sz="2" w:space="10" w:color="FFBC1D" w:shadow="1"/>
        <w:right w:val="single" w:sz="2" w:space="10" w:color="FFBC1D" w:shadow="1"/>
      </w:pBdr>
      <w:ind w:left="1152" w:right="1152"/>
    </w:pPr>
    <w:rPr>
      <w:rFonts w:eastAsia="Times New Roman"/>
      <w:i/>
      <w:iCs/>
      <w:color w:val="FFBC1D"/>
    </w:rPr>
  </w:style>
  <w:style w:type="paragraph" w:styleId="BalloonText">
    <w:name w:val="Balloon Text"/>
    <w:basedOn w:val="Normal"/>
    <w:link w:val="BalloonTextChar"/>
    <w:semiHidden/>
    <w:unhideWhenUsed/>
    <w:rsid w:val="00ED4F71"/>
    <w:pPr>
      <w:spacing w:after="0"/>
    </w:pPr>
    <w:rPr>
      <w:rFonts w:ascii="Tahoma" w:hAnsi="Tahoma" w:cs="Tahoma"/>
      <w:sz w:val="16"/>
      <w:szCs w:val="16"/>
    </w:rPr>
  </w:style>
  <w:style w:type="character" w:customStyle="1" w:styleId="BalloonTextChar">
    <w:name w:val="Balloon Text Char"/>
    <w:link w:val="BalloonText"/>
    <w:uiPriority w:val="99"/>
    <w:semiHidden/>
    <w:rsid w:val="00ED4F71"/>
    <w:rPr>
      <w:rFonts w:ascii="Tahoma" w:eastAsia="Arial" w:hAnsi="Tahoma" w:cs="Tahoma"/>
      <w:sz w:val="16"/>
      <w:szCs w:val="16"/>
      <w:lang w:val="en-GB"/>
    </w:rPr>
  </w:style>
  <w:style w:type="table" w:styleId="TableGrid">
    <w:name w:val="Table Grid"/>
    <w:basedOn w:val="TableNormal"/>
    <w:uiPriority w:val="59"/>
    <w:rsid w:val="001429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Normal"/>
    <w:uiPriority w:val="99"/>
    <w:qFormat/>
    <w:rsid w:val="00BD7E2F"/>
    <w:tblPr>
      <w:tblBorders>
        <w:top w:val="single" w:sz="4" w:space="0" w:color="A6A6A6"/>
        <w:left w:val="single" w:sz="4" w:space="0" w:color="A6A6A6"/>
        <w:bottom w:val="single" w:sz="4" w:space="0" w:color="A6A6A6"/>
        <w:right w:val="single" w:sz="4" w:space="0" w:color="A6A6A6"/>
        <w:insideH w:val="single" w:sz="4" w:space="0" w:color="909090"/>
        <w:insideV w:val="single" w:sz="4" w:space="0" w:color="909090"/>
      </w:tblBorders>
      <w:tblCellMar>
        <w:top w:w="108" w:type="dxa"/>
        <w:bottom w:w="108" w:type="dxa"/>
      </w:tblCellMar>
    </w:tblPr>
    <w:tblStylePr w:type="firstRow">
      <w:pPr>
        <w:jc w:val="center"/>
      </w:pPr>
      <w:rPr>
        <w:rFonts w:ascii="Arial" w:hAnsi="Arial"/>
        <w:b/>
        <w:color w:val="FFFFFF"/>
        <w:sz w:val="20"/>
      </w:rPr>
      <w:tblPr/>
      <w:tcPr>
        <w:shd w:val="clear" w:color="auto" w:fill="263147"/>
      </w:tcPr>
    </w:tblStylePr>
    <w:tblStylePr w:type="lastRow">
      <w:rPr>
        <w:rFonts w:ascii="Arial" w:hAnsi="Arial"/>
        <w:b/>
        <w:color w:val="FFFFFF"/>
        <w:sz w:val="18"/>
      </w:rPr>
      <w:tblPr/>
      <w:tcPr>
        <w:tcBorders>
          <w:insideV w:val="single" w:sz="4" w:space="0" w:color="FFFFFF"/>
        </w:tcBorders>
        <w:shd w:val="clear" w:color="auto" w:fill="E47E1A"/>
      </w:tcPr>
    </w:tblStylePr>
    <w:tblStylePr w:type="firstCol">
      <w:rPr>
        <w:rFonts w:ascii="Arial" w:hAnsi="Arial"/>
        <w:b/>
        <w:color w:val="FFFFFF"/>
        <w:sz w:val="18"/>
      </w:rPr>
      <w:tblPr/>
      <w:tcPr>
        <w:tcBorders>
          <w:insideH w:val="nil"/>
          <w:insideV w:val="nil"/>
        </w:tcBorders>
        <w:shd w:val="clear" w:color="auto" w:fill="909090"/>
      </w:tcPr>
    </w:tblStylePr>
  </w:style>
  <w:style w:type="paragraph" w:customStyle="1" w:styleId="Quote-Source">
    <w:name w:val="Quote-Source"/>
    <w:qFormat/>
    <w:rsid w:val="00E60458"/>
    <w:pPr>
      <w:keepNext/>
      <w:keepLines/>
      <w:spacing w:before="240" w:after="240"/>
    </w:pPr>
    <w:rPr>
      <w:i/>
      <w:color w:val="4E4541"/>
      <w:szCs w:val="22"/>
      <w:lang w:val="en-US" w:eastAsia="en-US"/>
    </w:rPr>
  </w:style>
  <w:style w:type="paragraph" w:customStyle="1" w:styleId="PulloutQuote">
    <w:name w:val="Pullout Quote"/>
    <w:basedOn w:val="Normal"/>
    <w:next w:val="Quote-Source"/>
    <w:qFormat/>
    <w:rsid w:val="002B5AB6"/>
    <w:pPr>
      <w:keepNext/>
      <w:keepLines/>
      <w:widowControl w:val="0"/>
      <w:spacing w:before="0" w:after="120" w:line="240" w:lineRule="auto"/>
      <w:jc w:val="left"/>
    </w:pPr>
    <w:rPr>
      <w:b/>
      <w:color w:val="0098C7"/>
      <w:sz w:val="28"/>
    </w:rPr>
  </w:style>
  <w:style w:type="paragraph" w:customStyle="1" w:styleId="Quotes">
    <w:name w:val="Quotes"/>
    <w:qFormat/>
    <w:rsid w:val="00BE5872"/>
    <w:pPr>
      <w:spacing w:after="200" w:line="276" w:lineRule="auto"/>
    </w:pPr>
    <w:rPr>
      <w:b/>
      <w:color w:val="AC2B37"/>
      <w:sz w:val="262"/>
      <w:szCs w:val="22"/>
      <w:lang w:val="en-US" w:eastAsia="en-US"/>
    </w:rPr>
  </w:style>
  <w:style w:type="paragraph" w:customStyle="1" w:styleId="NormalQuote">
    <w:name w:val="Normal Quote"/>
    <w:qFormat/>
    <w:rsid w:val="005863C0"/>
    <w:pPr>
      <w:spacing w:after="200" w:line="276" w:lineRule="auto"/>
    </w:pPr>
    <w:rPr>
      <w:b/>
      <w:color w:val="4E4541"/>
      <w:sz w:val="28"/>
      <w:szCs w:val="22"/>
      <w:lang w:val="en-US" w:eastAsia="en-US"/>
    </w:rPr>
  </w:style>
  <w:style w:type="paragraph" w:customStyle="1" w:styleId="BiosDesignation">
    <w:name w:val="Bios Designation"/>
    <w:qFormat/>
    <w:rsid w:val="005863C0"/>
    <w:pPr>
      <w:spacing w:after="240" w:line="240" w:lineRule="atLeast"/>
    </w:pPr>
    <w:rPr>
      <w:rFonts w:eastAsia="Times New Roman"/>
      <w:b/>
      <w:color w:val="6B6B6B"/>
      <w:sz w:val="28"/>
      <w:szCs w:val="28"/>
      <w:lang w:val="en-US" w:eastAsia="en-US"/>
    </w:rPr>
  </w:style>
  <w:style w:type="paragraph" w:customStyle="1" w:styleId="MoreInformation">
    <w:name w:val="More Information"/>
    <w:autoRedefine/>
    <w:qFormat/>
    <w:rsid w:val="0098335F"/>
    <w:pPr>
      <w:framePr w:hSpace="180" w:wrap="around" w:vAnchor="text" w:hAnchor="margin" w:x="60" w:y="586"/>
      <w:spacing w:before="240"/>
    </w:pPr>
    <w:rPr>
      <w:rFonts w:cs="Arial"/>
      <w:color w:val="FFFFFF"/>
      <w:sz w:val="14"/>
      <w:szCs w:val="18"/>
      <w:lang w:val="en-GB" w:eastAsia="en-US"/>
    </w:rPr>
  </w:style>
  <w:style w:type="paragraph" w:customStyle="1" w:styleId="Style1">
    <w:name w:val="Style1"/>
    <w:basedOn w:val="Normal"/>
    <w:qFormat/>
    <w:rsid w:val="002B5AB6"/>
    <w:pPr>
      <w:widowControl w:val="0"/>
      <w:spacing w:before="0" w:after="120" w:line="240" w:lineRule="auto"/>
      <w:jc w:val="left"/>
    </w:pPr>
    <w:rPr>
      <w:lang w:val="en-GB"/>
    </w:rPr>
  </w:style>
  <w:style w:type="paragraph" w:styleId="TOCHeading">
    <w:name w:val="TOC Heading"/>
    <w:basedOn w:val="Heading10"/>
    <w:next w:val="Normal"/>
    <w:uiPriority w:val="39"/>
    <w:semiHidden/>
    <w:unhideWhenUsed/>
    <w:qFormat/>
    <w:rsid w:val="00230E6A"/>
    <w:pPr>
      <w:keepNext/>
      <w:keepLines/>
      <w:spacing w:before="480" w:line="276" w:lineRule="auto"/>
      <w:outlineLvl w:val="9"/>
    </w:pPr>
    <w:rPr>
      <w:rFonts w:eastAsia="Times New Roman" w:cs="Times New Roman"/>
      <w:b/>
      <w:bCs/>
      <w:color w:val="D49500"/>
      <w:sz w:val="28"/>
      <w:szCs w:val="28"/>
      <w:lang w:val="fr-FR"/>
    </w:rPr>
  </w:style>
  <w:style w:type="paragraph" w:styleId="TOC6">
    <w:name w:val="toc 6"/>
    <w:basedOn w:val="Normal"/>
    <w:next w:val="Normal"/>
    <w:autoRedefine/>
    <w:uiPriority w:val="39"/>
    <w:unhideWhenUsed/>
    <w:rsid w:val="00230E6A"/>
    <w:pPr>
      <w:ind w:left="1100"/>
    </w:pPr>
  </w:style>
  <w:style w:type="paragraph" w:styleId="TOC7">
    <w:name w:val="toc 7"/>
    <w:basedOn w:val="Normal"/>
    <w:next w:val="Normal"/>
    <w:autoRedefine/>
    <w:uiPriority w:val="39"/>
    <w:unhideWhenUsed/>
    <w:rsid w:val="00230E6A"/>
    <w:pPr>
      <w:ind w:left="1320"/>
    </w:pPr>
  </w:style>
  <w:style w:type="paragraph" w:styleId="TOC8">
    <w:name w:val="toc 8"/>
    <w:basedOn w:val="Normal"/>
    <w:next w:val="Normal"/>
    <w:autoRedefine/>
    <w:uiPriority w:val="39"/>
    <w:unhideWhenUsed/>
    <w:rsid w:val="00230E6A"/>
    <w:pPr>
      <w:ind w:left="1540"/>
    </w:pPr>
  </w:style>
  <w:style w:type="paragraph" w:styleId="TOC9">
    <w:name w:val="toc 9"/>
    <w:basedOn w:val="Normal"/>
    <w:next w:val="Normal"/>
    <w:autoRedefine/>
    <w:uiPriority w:val="39"/>
    <w:unhideWhenUsed/>
    <w:rsid w:val="00230E6A"/>
    <w:pPr>
      <w:ind w:left="1760"/>
    </w:pPr>
  </w:style>
  <w:style w:type="paragraph" w:styleId="Caption">
    <w:name w:val="caption"/>
    <w:basedOn w:val="Normal"/>
    <w:next w:val="Normal"/>
    <w:unhideWhenUsed/>
    <w:qFormat/>
    <w:rsid w:val="0071570E"/>
    <w:pPr>
      <w:spacing w:after="200" w:line="240" w:lineRule="auto"/>
      <w:jc w:val="center"/>
    </w:pPr>
    <w:rPr>
      <w:b/>
      <w:bCs/>
      <w:color w:val="FFBC1D"/>
      <w:sz w:val="18"/>
      <w:szCs w:val="18"/>
    </w:rPr>
  </w:style>
  <w:style w:type="character" w:customStyle="1" w:styleId="Heading5Char">
    <w:name w:val="Heading 5 Char"/>
    <w:aliases w:val="H5 Char,Appendix A to X Char,Heading 5   Appendix A to X Char,L5 Char,Lev 5 Char,h5 Char,i) ii) iii) Char,Subheading Char,((1)) Char,Roman list Char,Level 3 - i Char,T5 Char,Appendix A to X1 Char,Heading 5   Appendix A to X1 Char,l5 Char"/>
    <w:link w:val="Heading5"/>
    <w:rsid w:val="00F62993"/>
    <w:rPr>
      <w:rFonts w:ascii="Arial Narrow" w:eastAsia="Times New Roman" w:hAnsi="Arial Narrow"/>
      <w:color w:val="8D6300"/>
      <w:sz w:val="22"/>
      <w:szCs w:val="22"/>
      <w:lang w:val="en-US" w:eastAsia="en-US"/>
    </w:rPr>
  </w:style>
  <w:style w:type="character" w:customStyle="1" w:styleId="Heading6Char">
    <w:name w:val="Heading 6 Char"/>
    <w:aliases w:val="Bullet list Char,Legal Level 1. Char,Lev 6 Char,PA Appendix Char,T6 Char,Heading 6  Appendix Y &amp; Z Char,Schedule Sub-Sub-Heading Char,h6 Char,Blank 2 Char,T1 Char,6 Char,Requirement Char,Heading6 Char,H6 Char,Bullet list1 Char"/>
    <w:link w:val="Heading6"/>
    <w:rsid w:val="00F62993"/>
    <w:rPr>
      <w:rFonts w:ascii="Arial Narrow" w:eastAsia="Times New Roman" w:hAnsi="Arial Narrow"/>
      <w:i/>
      <w:iCs/>
      <w:color w:val="8D6300"/>
      <w:sz w:val="22"/>
      <w:szCs w:val="22"/>
      <w:lang w:val="en-US" w:eastAsia="en-US"/>
    </w:rPr>
  </w:style>
  <w:style w:type="character" w:customStyle="1" w:styleId="Heading7Char">
    <w:name w:val="Heading 7 Char"/>
    <w:aliases w:val="Legal Level 1.1. Char,Lev 7 Char,PA Appendix Major Char,letter list Char,lettered list Char,T7 Char,Appendices Char,Blank 3 Char,L7 Char,7 Char,ExhibitTitle Char,Objective Char,heading7 Char,req3 Char,st Char,letter list1 Char,PR15 Char"/>
    <w:link w:val="Heading7"/>
    <w:rsid w:val="00F62993"/>
    <w:rPr>
      <w:rFonts w:ascii="Arial Narrow" w:eastAsia="Times New Roman" w:hAnsi="Arial Narrow"/>
      <w:i/>
      <w:iCs/>
      <w:color w:val="495E88"/>
      <w:sz w:val="22"/>
      <w:szCs w:val="22"/>
      <w:lang w:val="en-US" w:eastAsia="en-US"/>
    </w:rPr>
  </w:style>
  <w:style w:type="character" w:customStyle="1" w:styleId="Heading8Char">
    <w:name w:val="Heading 8 Char"/>
    <w:aliases w:val="Legal Level 1.1.1. Char,Lev 8 Char,Center Bold Char,T8 Char,8 Char,FigureTitle Char,Condition Char,requirement Char,req2 Char,req Char,action Char,action1 Char,action2 Char,action3 Char,action4 Char,action5 Char,action6 Char,action7 Char"/>
    <w:link w:val="Heading8"/>
    <w:rsid w:val="00F62993"/>
    <w:rPr>
      <w:rFonts w:ascii="Arial Narrow" w:eastAsia="Times New Roman" w:hAnsi="Arial Narrow"/>
      <w:color w:val="495E88"/>
      <w:lang w:val="en-US" w:eastAsia="en-US"/>
    </w:rPr>
  </w:style>
  <w:style w:type="character" w:customStyle="1" w:styleId="Heading9Char">
    <w:name w:val="Heading 9 Char"/>
    <w:aliases w:val="appendix Char,App1 Char,App Heading Char,Titre 10 Char,App Heading1 Char,App Heading2 Char,App Heading3 Char,App Heading4 Char,App Heading5 Char,App Heading6 Char,App Heading7 Char,App Heading8 Char,App Heading9 Char,App Heading10 Char"/>
    <w:link w:val="Heading9"/>
    <w:rsid w:val="00F62993"/>
    <w:rPr>
      <w:rFonts w:ascii="Arial Narrow" w:eastAsia="Times New Roman" w:hAnsi="Arial Narrow"/>
      <w:i/>
      <w:iCs/>
      <w:color w:val="495E88"/>
      <w:lang w:val="en-US" w:eastAsia="en-US"/>
    </w:rPr>
  </w:style>
  <w:style w:type="paragraph" w:customStyle="1" w:styleId="AnnexHeading">
    <w:name w:val="Annex_Heading"/>
    <w:basedOn w:val="Heading1"/>
    <w:qFormat/>
    <w:rsid w:val="001A6DD1"/>
    <w:pPr>
      <w:numPr>
        <w:numId w:val="0"/>
      </w:numPr>
      <w:ind w:left="576" w:hanging="576"/>
    </w:pPr>
  </w:style>
  <w:style w:type="paragraph" w:styleId="NormalWeb">
    <w:name w:val="Normal (Web)"/>
    <w:basedOn w:val="Normal"/>
    <w:uiPriority w:val="99"/>
    <w:unhideWhenUsed/>
    <w:rsid w:val="00893667"/>
    <w:rPr>
      <w:rFonts w:ascii="Times New Roman" w:hAnsi="Times New Roman"/>
      <w:sz w:val="24"/>
      <w:szCs w:val="24"/>
    </w:rPr>
  </w:style>
  <w:style w:type="character" w:styleId="FollowedHyperlink">
    <w:name w:val="FollowedHyperlink"/>
    <w:basedOn w:val="DefaultParagraphFont"/>
    <w:unhideWhenUsed/>
    <w:rsid w:val="0085155E"/>
    <w:rPr>
      <w:color w:val="AF1C63" w:themeColor="followedHyperlink"/>
      <w:u w:val="single"/>
    </w:rPr>
  </w:style>
  <w:style w:type="paragraph" w:styleId="ListParagraph">
    <w:name w:val="List Paragraph"/>
    <w:aliases w:val="Bullet List Paragraph,List Paragraph1,b1 + Justified,b1,b1 Char,b1 + Justified1,Bullet 111,b1 + Justified11,List Paragraph Char Char,List Paragraph11,Colorful List - Accent 11,SGLText List Paragraph,Normal Sentence,B1,bl1,Bullet L1"/>
    <w:basedOn w:val="Normal"/>
    <w:link w:val="ListParagraphChar"/>
    <w:uiPriority w:val="34"/>
    <w:qFormat/>
    <w:rsid w:val="001906C6"/>
    <w:pPr>
      <w:ind w:left="720"/>
      <w:contextualSpacing/>
    </w:pPr>
  </w:style>
  <w:style w:type="character" w:customStyle="1" w:styleId="ListParagraphChar">
    <w:name w:val="List Paragraph Char"/>
    <w:aliases w:val="Bullet List Paragraph Char,List Paragraph1 Char,b1 + Justified Char,b1 Char1,b1 Char Char,b1 + Justified1 Char,Bullet 111 Char,b1 + Justified11 Char,List Paragraph Char Char Char,List Paragraph11 Char,Colorful List - Accent 11 Char"/>
    <w:basedOn w:val="DefaultParagraphFont"/>
    <w:link w:val="ListParagraph"/>
    <w:uiPriority w:val="34"/>
    <w:locked/>
    <w:rsid w:val="00D110E9"/>
    <w:rPr>
      <w:sz w:val="22"/>
      <w:szCs w:val="22"/>
      <w:lang w:val="en-US" w:eastAsia="en-US"/>
    </w:rPr>
  </w:style>
  <w:style w:type="character" w:styleId="Emphasis">
    <w:name w:val="Emphasis"/>
    <w:basedOn w:val="DefaultParagraphFont"/>
    <w:uiPriority w:val="20"/>
    <w:qFormat/>
    <w:rsid w:val="00244D6A"/>
    <w:rPr>
      <w:i/>
      <w:iCs/>
    </w:rPr>
  </w:style>
  <w:style w:type="paragraph" w:styleId="DocumentMap">
    <w:name w:val="Document Map"/>
    <w:basedOn w:val="Normal"/>
    <w:link w:val="DocumentMapChar"/>
    <w:unhideWhenUsed/>
    <w:rsid w:val="00F52978"/>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rsid w:val="00F52978"/>
    <w:rPr>
      <w:rFonts w:ascii="Tahoma" w:hAnsi="Tahoma" w:cs="Tahoma"/>
      <w:sz w:val="16"/>
      <w:szCs w:val="16"/>
      <w:lang w:val="en-US" w:eastAsia="en-US"/>
    </w:rPr>
  </w:style>
  <w:style w:type="character" w:styleId="CommentReference">
    <w:name w:val="annotation reference"/>
    <w:basedOn w:val="DefaultParagraphFont"/>
    <w:uiPriority w:val="99"/>
    <w:unhideWhenUsed/>
    <w:rsid w:val="00F32C0E"/>
    <w:rPr>
      <w:sz w:val="16"/>
      <w:szCs w:val="16"/>
    </w:rPr>
  </w:style>
  <w:style w:type="paragraph" w:styleId="CommentText">
    <w:name w:val="annotation text"/>
    <w:basedOn w:val="Normal"/>
    <w:link w:val="CommentTextChar"/>
    <w:uiPriority w:val="99"/>
    <w:unhideWhenUsed/>
    <w:rsid w:val="00F32C0E"/>
    <w:pPr>
      <w:spacing w:line="240" w:lineRule="auto"/>
    </w:pPr>
    <w:rPr>
      <w:sz w:val="20"/>
      <w:szCs w:val="20"/>
    </w:rPr>
  </w:style>
  <w:style w:type="character" w:customStyle="1" w:styleId="CommentTextChar">
    <w:name w:val="Comment Text Char"/>
    <w:basedOn w:val="DefaultParagraphFont"/>
    <w:link w:val="CommentText"/>
    <w:uiPriority w:val="99"/>
    <w:rsid w:val="00F32C0E"/>
    <w:rPr>
      <w:lang w:val="en-US" w:eastAsia="en-US"/>
    </w:rPr>
  </w:style>
  <w:style w:type="paragraph" w:styleId="CommentSubject">
    <w:name w:val="annotation subject"/>
    <w:basedOn w:val="CommentText"/>
    <w:next w:val="CommentText"/>
    <w:link w:val="CommentSubjectChar"/>
    <w:unhideWhenUsed/>
    <w:rsid w:val="00F32C0E"/>
    <w:rPr>
      <w:b/>
      <w:bCs/>
    </w:rPr>
  </w:style>
  <w:style w:type="character" w:customStyle="1" w:styleId="CommentSubjectChar">
    <w:name w:val="Comment Subject Char"/>
    <w:basedOn w:val="CommentTextChar"/>
    <w:link w:val="CommentSubject"/>
    <w:rsid w:val="00F32C0E"/>
    <w:rPr>
      <w:b/>
      <w:bCs/>
      <w:lang w:val="en-US" w:eastAsia="en-US"/>
    </w:rPr>
  </w:style>
  <w:style w:type="paragraph" w:customStyle="1" w:styleId="Numbering1Level1">
    <w:name w:val="Numbering1_Level1"/>
    <w:basedOn w:val="Numbering1"/>
    <w:qFormat/>
    <w:rsid w:val="008A1D99"/>
    <w:pPr>
      <w:numPr>
        <w:numId w:val="0"/>
      </w:numPr>
      <w:ind w:left="1080" w:hanging="648"/>
    </w:pPr>
  </w:style>
  <w:style w:type="paragraph" w:customStyle="1" w:styleId="Numbering1Level2">
    <w:name w:val="Numbering1_Level2"/>
    <w:basedOn w:val="Numbering1Level1"/>
    <w:qFormat/>
    <w:rsid w:val="008A1D99"/>
    <w:pPr>
      <w:tabs>
        <w:tab w:val="num" w:pos="1944"/>
      </w:tabs>
      <w:ind w:left="864" w:firstLine="216"/>
    </w:pPr>
  </w:style>
  <w:style w:type="paragraph" w:customStyle="1" w:styleId="Numbering1Level3">
    <w:name w:val="Numbering1_Level3"/>
    <w:basedOn w:val="Numbering1Level2"/>
    <w:qFormat/>
    <w:rsid w:val="008A1D99"/>
    <w:pPr>
      <w:tabs>
        <w:tab w:val="clear" w:pos="1944"/>
      </w:tabs>
      <w:ind w:left="2448" w:hanging="720"/>
    </w:pPr>
  </w:style>
  <w:style w:type="character" w:styleId="Strong">
    <w:name w:val="Strong"/>
    <w:basedOn w:val="DefaultParagraphFont"/>
    <w:uiPriority w:val="22"/>
    <w:qFormat/>
    <w:rsid w:val="004D16DB"/>
    <w:rPr>
      <w:b/>
      <w:bCs/>
    </w:rPr>
  </w:style>
  <w:style w:type="character" w:customStyle="1" w:styleId="mw-headline">
    <w:name w:val="mw-headline"/>
    <w:basedOn w:val="DefaultParagraphFont"/>
    <w:rsid w:val="007854E8"/>
  </w:style>
  <w:style w:type="paragraph" w:styleId="Revision">
    <w:name w:val="Revision"/>
    <w:hidden/>
    <w:uiPriority w:val="99"/>
    <w:semiHidden/>
    <w:rsid w:val="0077454D"/>
    <w:rPr>
      <w:sz w:val="22"/>
      <w:szCs w:val="22"/>
      <w:lang w:val="en-US" w:eastAsia="en-US"/>
    </w:rPr>
  </w:style>
  <w:style w:type="paragraph" w:customStyle="1" w:styleId="CGBodytext">
    <w:name w:val="CG_Body text"/>
    <w:qFormat/>
    <w:rsid w:val="009F215C"/>
    <w:pPr>
      <w:spacing w:after="240" w:line="264" w:lineRule="auto"/>
    </w:pPr>
    <w:rPr>
      <w:rFonts w:eastAsia="Times New Roman"/>
      <w:szCs w:val="24"/>
      <w:lang w:val="en-US" w:eastAsia="en-CA"/>
    </w:rPr>
  </w:style>
  <w:style w:type="paragraph" w:customStyle="1" w:styleId="CGHeading5">
    <w:name w:val="CG_Heading 5"/>
    <w:basedOn w:val="Normal"/>
    <w:next w:val="CGBodytext"/>
    <w:qFormat/>
    <w:rsid w:val="009F215C"/>
    <w:pPr>
      <w:spacing w:before="360" w:after="120" w:line="240" w:lineRule="auto"/>
      <w:jc w:val="left"/>
    </w:pPr>
    <w:rPr>
      <w:rFonts w:eastAsia="Times New Roman"/>
      <w:bCs/>
      <w:color w:val="746861" w:themeColor="text2" w:themeShade="BF"/>
      <w:sz w:val="28"/>
      <w:szCs w:val="20"/>
      <w:lang w:eastAsia="en-CA"/>
    </w:rPr>
  </w:style>
  <w:style w:type="paragraph" w:customStyle="1" w:styleId="CGBoldtext">
    <w:name w:val="CG_Bold text"/>
    <w:next w:val="CGBodytext"/>
    <w:qFormat/>
    <w:rsid w:val="009F215C"/>
    <w:pPr>
      <w:spacing w:before="240" w:after="120"/>
    </w:pPr>
    <w:rPr>
      <w:rFonts w:eastAsia="Times New Roman"/>
      <w:b/>
      <w:color w:val="0098C7" w:themeColor="accent5"/>
      <w:szCs w:val="24"/>
      <w:lang w:val="en-US" w:eastAsia="en-CA"/>
    </w:rPr>
  </w:style>
  <w:style w:type="paragraph" w:customStyle="1" w:styleId="CGTablehead2">
    <w:name w:val="CG_Table head 2"/>
    <w:basedOn w:val="Normal"/>
    <w:qFormat/>
    <w:rsid w:val="009F215C"/>
    <w:pPr>
      <w:keepNext/>
      <w:keepLines/>
      <w:overflowPunct w:val="0"/>
      <w:autoSpaceDE w:val="0"/>
      <w:autoSpaceDN w:val="0"/>
      <w:adjustRightInd w:val="0"/>
      <w:spacing w:before="0" w:after="0" w:line="240" w:lineRule="auto"/>
      <w:jc w:val="left"/>
      <w:textAlignment w:val="baseline"/>
    </w:pPr>
    <w:rPr>
      <w:rFonts w:eastAsia="Times New Roman" w:cs="Arial"/>
      <w:b/>
      <w:bCs/>
      <w:color w:val="FFFFFF" w:themeColor="background1"/>
      <w:sz w:val="20"/>
      <w:szCs w:val="24"/>
    </w:rPr>
  </w:style>
  <w:style w:type="paragraph" w:customStyle="1" w:styleId="CGTabletext2">
    <w:name w:val="CG_Table text 2"/>
    <w:basedOn w:val="Normal"/>
    <w:qFormat/>
    <w:rsid w:val="009F215C"/>
    <w:pPr>
      <w:spacing w:before="0" w:after="0" w:line="240" w:lineRule="auto"/>
      <w:jc w:val="left"/>
    </w:pPr>
    <w:rPr>
      <w:rFonts w:eastAsia="Times New Roman"/>
      <w:sz w:val="18"/>
      <w:szCs w:val="16"/>
      <w:lang w:eastAsia="en-CA"/>
    </w:rPr>
  </w:style>
  <w:style w:type="paragraph" w:styleId="BodyTextIndent">
    <w:name w:val="Body Text Indent"/>
    <w:basedOn w:val="Normal"/>
    <w:link w:val="BodyTextIndentChar"/>
    <w:unhideWhenUsed/>
    <w:rsid w:val="009F215C"/>
    <w:pPr>
      <w:spacing w:after="120"/>
      <w:ind w:left="360"/>
    </w:pPr>
  </w:style>
  <w:style w:type="character" w:customStyle="1" w:styleId="BodyTextIndentChar">
    <w:name w:val="Body Text Indent Char"/>
    <w:basedOn w:val="DefaultParagraphFont"/>
    <w:link w:val="BodyTextIndent"/>
    <w:rsid w:val="009F215C"/>
    <w:rPr>
      <w:sz w:val="22"/>
      <w:szCs w:val="22"/>
      <w:lang w:val="en-US" w:eastAsia="en-US"/>
    </w:rPr>
  </w:style>
  <w:style w:type="paragraph" w:styleId="ListBullet2">
    <w:name w:val="List Bullet 2"/>
    <w:basedOn w:val="Normal"/>
    <w:rsid w:val="009F215C"/>
    <w:pPr>
      <w:numPr>
        <w:numId w:val="13"/>
      </w:numPr>
      <w:spacing w:before="60" w:after="120" w:line="240" w:lineRule="auto"/>
      <w:jc w:val="left"/>
    </w:pPr>
    <w:rPr>
      <w:rFonts w:eastAsia="Times New Roman" w:cs="Arial"/>
      <w:color w:val="000000"/>
      <w:sz w:val="20"/>
      <w:szCs w:val="20"/>
      <w:lang w:val="en-GB"/>
    </w:rPr>
  </w:style>
  <w:style w:type="paragraph" w:customStyle="1" w:styleId="WebAddress">
    <w:name w:val="Web Address"/>
    <w:rsid w:val="009F215C"/>
    <w:rPr>
      <w:rFonts w:ascii="Arial Bold" w:eastAsia="Times New Roman" w:hAnsi="Arial Bold" w:cs="Arial"/>
      <w:b/>
      <w:color w:val="009BCC"/>
      <w:sz w:val="32"/>
      <w:szCs w:val="32"/>
      <w:lang w:val="en-US" w:eastAsia="en-CA"/>
    </w:rPr>
  </w:style>
  <w:style w:type="paragraph" w:styleId="ListBullet3">
    <w:name w:val="List Bullet 3"/>
    <w:basedOn w:val="Normal"/>
    <w:rsid w:val="009F215C"/>
    <w:pPr>
      <w:numPr>
        <w:numId w:val="14"/>
      </w:numPr>
      <w:kinsoku w:val="0"/>
      <w:spacing w:before="20" w:after="120" w:line="240" w:lineRule="auto"/>
      <w:jc w:val="left"/>
    </w:pPr>
    <w:rPr>
      <w:rFonts w:cs="Arial"/>
      <w:sz w:val="20"/>
      <w:szCs w:val="20"/>
      <w:lang w:val="en-GB"/>
    </w:rPr>
  </w:style>
  <w:style w:type="paragraph" w:customStyle="1" w:styleId="CatchPhrase">
    <w:name w:val="Catch Phrase"/>
    <w:next w:val="Normal"/>
    <w:rsid w:val="009F215C"/>
    <w:pPr>
      <w:keepNext/>
      <w:spacing w:before="180" w:after="120"/>
      <w:jc w:val="center"/>
    </w:pPr>
    <w:rPr>
      <w:rFonts w:ascii="Times New Roman" w:eastAsia="Times New Roman" w:hAnsi="Times New Roman"/>
      <w:b/>
      <w:bCs/>
      <w:color w:val="009BCC"/>
      <w:sz w:val="24"/>
      <w:szCs w:val="22"/>
      <w:lang w:val="en-US" w:eastAsia="en-CA"/>
    </w:rPr>
  </w:style>
  <w:style w:type="paragraph" w:customStyle="1" w:styleId="Num1">
    <w:name w:val="Num 1"/>
    <w:aliases w:val="N1"/>
    <w:basedOn w:val="Normal"/>
    <w:rsid w:val="009F215C"/>
    <w:pPr>
      <w:numPr>
        <w:numId w:val="15"/>
      </w:numPr>
      <w:kinsoku w:val="0"/>
      <w:spacing w:after="120" w:line="240" w:lineRule="auto"/>
      <w:jc w:val="left"/>
    </w:pPr>
    <w:rPr>
      <w:rFonts w:cs="Arial"/>
      <w:sz w:val="20"/>
      <w:szCs w:val="20"/>
      <w:lang w:val="en-GB"/>
    </w:rPr>
  </w:style>
  <w:style w:type="paragraph" w:customStyle="1" w:styleId="Note1">
    <w:name w:val="Note 1"/>
    <w:next w:val="Normal"/>
    <w:rsid w:val="009F215C"/>
    <w:pPr>
      <w:spacing w:after="120"/>
    </w:pPr>
    <w:rPr>
      <w:rFonts w:eastAsia="Times New Roman"/>
      <w:b/>
      <w:color w:val="FF0000"/>
      <w:sz w:val="22"/>
      <w:szCs w:val="22"/>
      <w:lang w:val="en-US" w:eastAsia="en-CA"/>
    </w:rPr>
  </w:style>
  <w:style w:type="paragraph" w:customStyle="1" w:styleId="Note2">
    <w:name w:val="Note 2"/>
    <w:next w:val="Normal"/>
    <w:rsid w:val="009F215C"/>
    <w:rPr>
      <w:rFonts w:eastAsia="Times New Roman"/>
      <w:i/>
      <w:color w:val="FF0000"/>
      <w:szCs w:val="22"/>
      <w:lang w:val="en-US" w:eastAsia="en-CA"/>
    </w:rPr>
  </w:style>
  <w:style w:type="paragraph" w:customStyle="1" w:styleId="FiguresTitle">
    <w:name w:val="Figures Title"/>
    <w:next w:val="Normal"/>
    <w:rsid w:val="009F215C"/>
    <w:pPr>
      <w:keepNext/>
      <w:pBdr>
        <w:top w:val="single" w:sz="6" w:space="10" w:color="998C85" w:themeColor="text2"/>
        <w:bottom w:val="single" w:sz="6" w:space="10" w:color="998C85" w:themeColor="text2"/>
      </w:pBdr>
    </w:pPr>
    <w:rPr>
      <w:rFonts w:eastAsia="Times New Roman" w:cs="Arial"/>
      <w:b/>
      <w:color w:val="998C85" w:themeColor="text2"/>
      <w:lang w:val="en-US" w:eastAsia="en-CA"/>
    </w:rPr>
  </w:style>
  <w:style w:type="paragraph" w:customStyle="1" w:styleId="FileName">
    <w:name w:val="File Name"/>
    <w:rsid w:val="009F215C"/>
    <w:pPr>
      <w:tabs>
        <w:tab w:val="right" w:pos="9360"/>
      </w:tabs>
    </w:pPr>
    <w:rPr>
      <w:rFonts w:eastAsia="Times New Roman" w:cs="Arial"/>
      <w:color w:val="333333"/>
      <w:kern w:val="16"/>
      <w:sz w:val="12"/>
      <w:szCs w:val="24"/>
      <w:lang w:val="en-US" w:eastAsia="en-GB"/>
    </w:rPr>
  </w:style>
  <w:style w:type="paragraph" w:customStyle="1" w:styleId="Num2">
    <w:name w:val="Num 2"/>
    <w:aliases w:val="N2"/>
    <w:basedOn w:val="Normal"/>
    <w:rsid w:val="009F215C"/>
    <w:pPr>
      <w:numPr>
        <w:ilvl w:val="1"/>
        <w:numId w:val="15"/>
      </w:numPr>
      <w:kinsoku w:val="0"/>
      <w:spacing w:before="60" w:after="120" w:line="240" w:lineRule="auto"/>
      <w:jc w:val="left"/>
    </w:pPr>
    <w:rPr>
      <w:rFonts w:cs="Arial"/>
      <w:sz w:val="20"/>
      <w:szCs w:val="20"/>
      <w:lang w:val="en-GB"/>
    </w:rPr>
  </w:style>
  <w:style w:type="paragraph" w:customStyle="1" w:styleId="CapHeader">
    <w:name w:val="CapHeader"/>
    <w:basedOn w:val="Normal"/>
    <w:link w:val="CapHeaderChar"/>
    <w:rsid w:val="009F215C"/>
    <w:pPr>
      <w:keepNext/>
      <w:spacing w:before="240" w:after="720" w:line="240" w:lineRule="auto"/>
      <w:jc w:val="left"/>
    </w:pPr>
    <w:rPr>
      <w:rFonts w:ascii="Arial Bold" w:eastAsia="Times New Roman" w:hAnsi="Arial Bold"/>
      <w:b/>
      <w:bCs/>
      <w:color w:val="998C85" w:themeColor="text2"/>
      <w:sz w:val="36"/>
      <w:szCs w:val="20"/>
      <w:lang w:eastAsia="en-CA"/>
    </w:rPr>
  </w:style>
  <w:style w:type="character" w:customStyle="1" w:styleId="CapHeaderChar">
    <w:name w:val="CapHeader Char"/>
    <w:basedOn w:val="DefaultParagraphFont"/>
    <w:link w:val="CapHeader"/>
    <w:rsid w:val="009F215C"/>
    <w:rPr>
      <w:rFonts w:ascii="Arial Bold" w:eastAsia="Times New Roman" w:hAnsi="Arial Bold"/>
      <w:b/>
      <w:bCs/>
      <w:color w:val="998C85" w:themeColor="text2"/>
      <w:sz w:val="36"/>
      <w:lang w:val="en-US" w:eastAsia="en-CA"/>
    </w:rPr>
  </w:style>
  <w:style w:type="character" w:styleId="PageNumber">
    <w:name w:val="page number"/>
    <w:basedOn w:val="DefaultParagraphFont"/>
    <w:rsid w:val="009F215C"/>
  </w:style>
  <w:style w:type="paragraph" w:customStyle="1" w:styleId="StyleTableHeading1WhiteBackground1">
    <w:name w:val="Style Table Heading 1 White + Background 1"/>
    <w:basedOn w:val="TableHeading1White"/>
    <w:rsid w:val="009F215C"/>
    <w:rPr>
      <w:bCs/>
    </w:rPr>
  </w:style>
  <w:style w:type="paragraph" w:customStyle="1" w:styleId="TableHeading1White">
    <w:name w:val="Table Heading 1 White"/>
    <w:rsid w:val="009F215C"/>
    <w:pPr>
      <w:keepNext/>
      <w:keepLines/>
      <w:overflowPunct w:val="0"/>
      <w:autoSpaceDE w:val="0"/>
      <w:autoSpaceDN w:val="0"/>
      <w:adjustRightInd w:val="0"/>
      <w:jc w:val="center"/>
      <w:textAlignment w:val="baseline"/>
    </w:pPr>
    <w:rPr>
      <w:rFonts w:eastAsia="Times New Roman" w:cs="Arial"/>
      <w:b/>
      <w:color w:val="FFFFFF"/>
      <w:spacing w:val="10"/>
      <w:sz w:val="18"/>
      <w:szCs w:val="24"/>
      <w:lang w:val="en-US" w:eastAsia="en-US"/>
    </w:rPr>
  </w:style>
  <w:style w:type="paragraph" w:customStyle="1" w:styleId="Num3">
    <w:name w:val="Num 3"/>
    <w:aliases w:val="N3"/>
    <w:basedOn w:val="Normal"/>
    <w:rsid w:val="009F215C"/>
    <w:pPr>
      <w:keepLines/>
      <w:numPr>
        <w:ilvl w:val="2"/>
        <w:numId w:val="15"/>
      </w:numPr>
      <w:kinsoku w:val="0"/>
      <w:spacing w:before="20" w:after="120" w:line="240" w:lineRule="auto"/>
      <w:jc w:val="left"/>
    </w:pPr>
    <w:rPr>
      <w:rFonts w:cs="Arial"/>
      <w:sz w:val="20"/>
      <w:szCs w:val="20"/>
      <w:lang w:val="en-GB"/>
    </w:rPr>
  </w:style>
  <w:style w:type="paragraph" w:customStyle="1" w:styleId="ClientName">
    <w:name w:val="Client Name"/>
    <w:next w:val="Normal"/>
    <w:rsid w:val="009F215C"/>
    <w:rPr>
      <w:rFonts w:ascii="Arial Bold" w:eastAsia="Times New Roman" w:hAnsi="Arial Bold"/>
      <w:b/>
      <w:sz w:val="36"/>
      <w:szCs w:val="24"/>
      <w:lang w:val="en-US" w:eastAsia="en-CA"/>
    </w:rPr>
  </w:style>
  <w:style w:type="paragraph" w:customStyle="1" w:styleId="CGDocumentTitle">
    <w:name w:val="CG_Document Title"/>
    <w:next w:val="Normal"/>
    <w:rsid w:val="009F215C"/>
    <w:pPr>
      <w:spacing w:before="3120"/>
    </w:pPr>
    <w:rPr>
      <w:rFonts w:eastAsia="Times New Roman"/>
      <w:color w:val="909090" w:themeColor="background2"/>
      <w:sz w:val="60"/>
      <w:lang w:val="en-US" w:eastAsia="en-US"/>
    </w:rPr>
  </w:style>
  <w:style w:type="paragraph" w:customStyle="1" w:styleId="TableColumnHeading">
    <w:name w:val="Table Column Heading"/>
    <w:basedOn w:val="Normal"/>
    <w:rsid w:val="009F215C"/>
    <w:pPr>
      <w:keepNext/>
      <w:keepLines/>
      <w:kinsoku w:val="0"/>
      <w:spacing w:before="120" w:after="20" w:line="240" w:lineRule="auto"/>
      <w:jc w:val="left"/>
    </w:pPr>
    <w:rPr>
      <w:rFonts w:cs="Arial"/>
      <w:b/>
      <w:sz w:val="20"/>
      <w:szCs w:val="20"/>
      <w:lang w:val="en-GB"/>
    </w:rPr>
  </w:style>
  <w:style w:type="paragraph" w:styleId="ListBullet">
    <w:name w:val="List Bullet"/>
    <w:basedOn w:val="Normal"/>
    <w:rsid w:val="009F215C"/>
    <w:pPr>
      <w:numPr>
        <w:numId w:val="12"/>
      </w:numPr>
      <w:spacing w:after="120" w:line="240" w:lineRule="auto"/>
      <w:jc w:val="left"/>
    </w:pPr>
    <w:rPr>
      <w:rFonts w:eastAsia="Times New Roman" w:cs="Arial"/>
      <w:color w:val="000000"/>
      <w:sz w:val="20"/>
      <w:szCs w:val="20"/>
      <w:lang w:val="en-GB"/>
    </w:rPr>
  </w:style>
  <w:style w:type="paragraph" w:styleId="Title">
    <w:name w:val="Title"/>
    <w:next w:val="Normal"/>
    <w:link w:val="TitleChar"/>
    <w:qFormat/>
    <w:rsid w:val="009F215C"/>
    <w:pPr>
      <w:keepNext/>
      <w:keepLines/>
      <w:spacing w:before="220" w:after="60" w:line="320" w:lineRule="atLeast"/>
    </w:pPr>
    <w:rPr>
      <w:rFonts w:ascii="Arial Black" w:eastAsia="Times New Roman" w:hAnsi="Arial Black"/>
      <w:bCs/>
      <w:color w:val="FFFFFF"/>
      <w:spacing w:val="-30"/>
      <w:kern w:val="28"/>
      <w:sz w:val="40"/>
      <w:lang w:val="en-US" w:eastAsia="en-CA"/>
    </w:rPr>
  </w:style>
  <w:style w:type="character" w:customStyle="1" w:styleId="TitleChar">
    <w:name w:val="Title Char"/>
    <w:basedOn w:val="DefaultParagraphFont"/>
    <w:link w:val="Title"/>
    <w:rsid w:val="009F215C"/>
    <w:rPr>
      <w:rFonts w:ascii="Arial Black" w:eastAsia="Times New Roman" w:hAnsi="Arial Black"/>
      <w:bCs/>
      <w:color w:val="FFFFFF"/>
      <w:spacing w:val="-30"/>
      <w:kern w:val="28"/>
      <w:sz w:val="40"/>
      <w:lang w:val="en-US" w:eastAsia="en-CA"/>
    </w:rPr>
  </w:style>
  <w:style w:type="paragraph" w:customStyle="1" w:styleId="Figure">
    <w:name w:val="Figure #"/>
    <w:next w:val="Normal"/>
    <w:rsid w:val="009F215C"/>
    <w:pPr>
      <w:keepNext/>
      <w:tabs>
        <w:tab w:val="num" w:pos="720"/>
      </w:tabs>
      <w:spacing w:after="120"/>
      <w:ind w:left="720" w:hanging="360"/>
      <w:jc w:val="center"/>
    </w:pPr>
    <w:rPr>
      <w:rFonts w:eastAsia="Times New Roman" w:cs="Arial"/>
      <w:b/>
      <w:bCs/>
      <w:color w:val="333333"/>
      <w:lang w:val="en-US" w:eastAsia="en-CA"/>
    </w:rPr>
  </w:style>
  <w:style w:type="paragraph" w:customStyle="1" w:styleId="Question">
    <w:name w:val="Question"/>
    <w:basedOn w:val="Normal"/>
    <w:next w:val="Normal"/>
    <w:rsid w:val="009F215C"/>
    <w:pPr>
      <w:keepNext/>
      <w:pBdr>
        <w:top w:val="single" w:sz="2" w:space="1" w:color="009BCC"/>
        <w:left w:val="single" w:sz="2" w:space="4" w:color="009BCC"/>
        <w:bottom w:val="single" w:sz="2" w:space="1" w:color="009BCC"/>
        <w:right w:val="single" w:sz="2" w:space="4" w:color="009BCC"/>
      </w:pBdr>
      <w:shd w:val="solid" w:color="009BCC" w:fill="003366"/>
      <w:kinsoku w:val="0"/>
      <w:spacing w:before="240" w:after="120" w:line="240" w:lineRule="exact"/>
      <w:jc w:val="left"/>
    </w:pPr>
    <w:rPr>
      <w:rFonts w:cs="Arial"/>
      <w:b/>
      <w:bCs/>
      <w:color w:val="FFFFFF"/>
      <w:sz w:val="20"/>
      <w:szCs w:val="20"/>
      <w:lang w:val="en-GB"/>
    </w:rPr>
  </w:style>
  <w:style w:type="paragraph" w:customStyle="1" w:styleId="CapQuestion">
    <w:name w:val="Cap_Question"/>
    <w:rsid w:val="009F215C"/>
    <w:pPr>
      <w:spacing w:after="160"/>
    </w:pPr>
    <w:rPr>
      <w:rFonts w:ascii="Arial Black" w:eastAsia="Times New Roman" w:hAnsi="Arial Black"/>
      <w:color w:val="006C8E"/>
      <w:sz w:val="22"/>
      <w:szCs w:val="24"/>
      <w:lang w:val="en-US" w:eastAsia="en-CA"/>
    </w:rPr>
  </w:style>
  <w:style w:type="paragraph" w:customStyle="1" w:styleId="Appendix1">
    <w:name w:val="Appendix 1"/>
    <w:next w:val="Normal"/>
    <w:rsid w:val="009F215C"/>
    <w:pPr>
      <w:keepNext/>
      <w:spacing w:before="240" w:after="120"/>
      <w:outlineLvl w:val="0"/>
    </w:pPr>
    <w:rPr>
      <w:rFonts w:ascii="Arial Bold" w:eastAsia="Times New Roman" w:hAnsi="Arial Bold" w:cs="Arial"/>
      <w:b/>
      <w:bCs/>
      <w:smallCaps/>
      <w:color w:val="000000"/>
      <w:kern w:val="32"/>
      <w:sz w:val="36"/>
      <w:szCs w:val="36"/>
      <w:lang w:val="en-US" w:eastAsia="en-CA"/>
    </w:rPr>
  </w:style>
  <w:style w:type="paragraph" w:customStyle="1" w:styleId="ResumeHeading1">
    <w:name w:val="Resume Heading 1"/>
    <w:next w:val="Normal"/>
    <w:rsid w:val="009F215C"/>
    <w:pPr>
      <w:keepNext/>
      <w:pBdr>
        <w:bottom w:val="single" w:sz="4" w:space="1" w:color="003366"/>
      </w:pBdr>
      <w:spacing w:before="240"/>
      <w:outlineLvl w:val="1"/>
    </w:pPr>
    <w:rPr>
      <w:rFonts w:ascii="Arial Bold" w:eastAsia="Times New Roman" w:hAnsi="Arial Bold"/>
      <w:b/>
      <w:color w:val="009BCC"/>
      <w:sz w:val="28"/>
      <w:szCs w:val="28"/>
      <w:lang w:val="en-US" w:eastAsia="en-CA"/>
    </w:rPr>
  </w:style>
  <w:style w:type="paragraph" w:customStyle="1" w:styleId="Appendix2">
    <w:name w:val="Appendix 2"/>
    <w:next w:val="Normal"/>
    <w:rsid w:val="009F215C"/>
    <w:pPr>
      <w:keepNext/>
      <w:spacing w:before="180" w:after="120"/>
    </w:pPr>
    <w:rPr>
      <w:rFonts w:ascii="Arial Bold" w:eastAsia="Times New Roman" w:hAnsi="Arial Bold" w:cs="Arial"/>
      <w:b/>
      <w:bCs/>
      <w:iCs/>
      <w:color w:val="000000"/>
      <w:sz w:val="32"/>
      <w:szCs w:val="28"/>
      <w:lang w:val="en-US" w:eastAsia="en-CA"/>
    </w:rPr>
  </w:style>
  <w:style w:type="paragraph" w:customStyle="1" w:styleId="Appendix3">
    <w:name w:val="Appendix 3"/>
    <w:next w:val="Normal"/>
    <w:rsid w:val="009F215C"/>
    <w:pPr>
      <w:keepNext/>
      <w:spacing w:before="180" w:after="120"/>
    </w:pPr>
    <w:rPr>
      <w:rFonts w:ascii="Arial Bold" w:eastAsia="Times New Roman" w:hAnsi="Arial Bold" w:cs="Arial"/>
      <w:b/>
      <w:bCs/>
      <w:color w:val="7B7B7B"/>
      <w:sz w:val="28"/>
      <w:szCs w:val="26"/>
      <w:lang w:val="en-US" w:eastAsia="en-CA"/>
    </w:rPr>
  </w:style>
  <w:style w:type="character" w:customStyle="1" w:styleId="CapgeminiBold">
    <w:name w:val="Capgemini Bold"/>
    <w:basedOn w:val="DefaultParagraphFont"/>
    <w:rsid w:val="009F215C"/>
    <w:rPr>
      <w:rFonts w:ascii="Arial" w:hAnsi="Arial"/>
      <w:b/>
      <w:bCs/>
      <w:color w:val="003366"/>
    </w:rPr>
  </w:style>
  <w:style w:type="paragraph" w:customStyle="1" w:styleId="CapgeminiCoverText">
    <w:name w:val="Capgemini Cover Text"/>
    <w:basedOn w:val="Normal"/>
    <w:semiHidden/>
    <w:rsid w:val="009F215C"/>
    <w:pPr>
      <w:kinsoku w:val="0"/>
      <w:spacing w:before="120" w:after="120" w:line="240" w:lineRule="auto"/>
      <w:jc w:val="right"/>
    </w:pPr>
    <w:rPr>
      <w:b/>
      <w:bCs/>
      <w:color w:val="003366"/>
      <w:sz w:val="44"/>
      <w:szCs w:val="44"/>
      <w:lang w:val="en-GB"/>
    </w:rPr>
  </w:style>
  <w:style w:type="paragraph" w:customStyle="1" w:styleId="Question1">
    <w:name w:val="Question 1"/>
    <w:basedOn w:val="Question"/>
    <w:next w:val="Normal"/>
    <w:rsid w:val="009F215C"/>
    <w:pPr>
      <w:pBdr>
        <w:top w:val="single" w:sz="2" w:space="1" w:color="E0E0E0"/>
        <w:left w:val="single" w:sz="2" w:space="4" w:color="E0E0E0"/>
        <w:bottom w:val="single" w:sz="2" w:space="1" w:color="E0E0E0"/>
        <w:right w:val="single" w:sz="2" w:space="4" w:color="E0E0E0"/>
      </w:pBdr>
      <w:shd w:val="clear" w:color="009BCC" w:fill="E0E0E0"/>
    </w:pPr>
    <w:rPr>
      <w:color w:val="auto"/>
    </w:rPr>
  </w:style>
  <w:style w:type="paragraph" w:customStyle="1" w:styleId="CGTOCTitle">
    <w:name w:val="CG_TOC Title"/>
    <w:rsid w:val="009F215C"/>
    <w:pPr>
      <w:spacing w:after="1200"/>
    </w:pPr>
    <w:rPr>
      <w:rFonts w:cs="Arial"/>
      <w:color w:val="263147" w:themeColor="text1"/>
      <w:sz w:val="60"/>
      <w:szCs w:val="32"/>
      <w:lang w:val="en-GB" w:eastAsia="en-US"/>
    </w:rPr>
  </w:style>
  <w:style w:type="paragraph" w:customStyle="1" w:styleId="CapgeminiDisclaimer">
    <w:name w:val="Capgemini Disclaimer"/>
    <w:basedOn w:val="Normal"/>
    <w:semiHidden/>
    <w:rsid w:val="009F215C"/>
    <w:pPr>
      <w:kinsoku w:val="0"/>
      <w:spacing w:before="120" w:after="120" w:line="240" w:lineRule="auto"/>
      <w:jc w:val="right"/>
    </w:pPr>
    <w:rPr>
      <w:rFonts w:cs="Arial"/>
      <w:color w:val="FFFFFF"/>
      <w:sz w:val="16"/>
      <w:szCs w:val="16"/>
      <w:lang w:val="en-GB"/>
    </w:rPr>
  </w:style>
  <w:style w:type="paragraph" w:customStyle="1" w:styleId="CapgeminiCoverText2">
    <w:name w:val="Capgemini Cover Text 2"/>
    <w:basedOn w:val="Normal"/>
    <w:semiHidden/>
    <w:rsid w:val="009F215C"/>
    <w:pPr>
      <w:kinsoku w:val="0"/>
      <w:spacing w:before="120" w:after="120" w:line="240" w:lineRule="auto"/>
      <w:jc w:val="right"/>
    </w:pPr>
    <w:rPr>
      <w:rFonts w:cs="Arial"/>
      <w:color w:val="003366"/>
      <w:sz w:val="32"/>
      <w:szCs w:val="32"/>
      <w:lang w:val="en-GB"/>
    </w:rPr>
  </w:style>
  <w:style w:type="paragraph" w:customStyle="1" w:styleId="disclaimer">
    <w:name w:val="disclaimer"/>
    <w:next w:val="Normal"/>
    <w:rsid w:val="009F215C"/>
    <w:pPr>
      <w:spacing w:after="120"/>
    </w:pPr>
    <w:rPr>
      <w:rFonts w:ascii="Times New Roman" w:eastAsia="Times New Roman" w:hAnsi="Times New Roman"/>
      <w:i/>
      <w:iCs/>
      <w:color w:val="000000"/>
      <w:szCs w:val="22"/>
      <w:lang w:val="en-US" w:eastAsia="en-US"/>
    </w:rPr>
  </w:style>
  <w:style w:type="paragraph" w:customStyle="1" w:styleId="DocumentDate">
    <w:name w:val="Document Date"/>
    <w:next w:val="Normal"/>
    <w:rsid w:val="009F215C"/>
    <w:pPr>
      <w:spacing w:before="240"/>
    </w:pPr>
    <w:rPr>
      <w:rFonts w:ascii="Arial Bold" w:eastAsia="Times New Roman" w:hAnsi="Arial Bold" w:cs="Arial"/>
      <w:b/>
      <w:bCs/>
      <w:color w:val="998C85" w:themeColor="text2"/>
      <w:sz w:val="24"/>
      <w:lang w:val="en-US" w:eastAsia="en-US"/>
    </w:rPr>
  </w:style>
  <w:style w:type="paragraph" w:customStyle="1" w:styleId="CGDocumentSubtitle">
    <w:name w:val="CG_Document Subtitle"/>
    <w:next w:val="Normal"/>
    <w:rsid w:val="009F215C"/>
    <w:pPr>
      <w:spacing w:before="240"/>
    </w:pPr>
    <w:rPr>
      <w:rFonts w:eastAsia="Times New Roman"/>
      <w:b/>
      <w:color w:val="0098C7" w:themeColor="accent5"/>
      <w:sz w:val="28"/>
      <w:lang w:val="en-US" w:eastAsia="en-US"/>
    </w:rPr>
  </w:style>
  <w:style w:type="character" w:styleId="FootnoteReference">
    <w:name w:val="footnote reference"/>
    <w:basedOn w:val="DefaultParagraphFont"/>
    <w:semiHidden/>
    <w:rsid w:val="009F215C"/>
    <w:rPr>
      <w:vertAlign w:val="superscript"/>
    </w:rPr>
  </w:style>
  <w:style w:type="paragraph" w:styleId="FootnoteText">
    <w:name w:val="footnote text"/>
    <w:link w:val="FootnoteTextChar"/>
    <w:rsid w:val="009F215C"/>
    <w:pPr>
      <w:spacing w:after="80"/>
      <w:ind w:left="202" w:hanging="202"/>
    </w:pPr>
    <w:rPr>
      <w:rFonts w:eastAsia="Times New Roman" w:cs="Arial"/>
      <w:color w:val="333333"/>
      <w:sz w:val="16"/>
      <w:szCs w:val="16"/>
      <w:lang w:val="en-US" w:eastAsia="en-CA"/>
    </w:rPr>
  </w:style>
  <w:style w:type="character" w:customStyle="1" w:styleId="FootnoteTextChar">
    <w:name w:val="Footnote Text Char"/>
    <w:basedOn w:val="DefaultParagraphFont"/>
    <w:link w:val="FootnoteText"/>
    <w:rsid w:val="009F215C"/>
    <w:rPr>
      <w:rFonts w:eastAsia="Times New Roman" w:cs="Arial"/>
      <w:color w:val="333333"/>
      <w:sz w:val="16"/>
      <w:szCs w:val="16"/>
      <w:lang w:val="en-US" w:eastAsia="en-CA"/>
    </w:rPr>
  </w:style>
  <w:style w:type="paragraph" w:customStyle="1" w:styleId="HeadersFooter">
    <w:name w:val="Headers Footer"/>
    <w:rsid w:val="009F215C"/>
    <w:pPr>
      <w:jc w:val="right"/>
    </w:pPr>
    <w:rPr>
      <w:rFonts w:eastAsia="Times New Roman"/>
      <w:noProof/>
      <w:color w:val="333333"/>
      <w:sz w:val="16"/>
      <w:szCs w:val="24"/>
      <w:lang w:val="en-US" w:eastAsia="en-US"/>
    </w:rPr>
  </w:style>
  <w:style w:type="paragraph" w:customStyle="1" w:styleId="CapgeminiCoverText3">
    <w:name w:val="Capgemini Cover Text 3"/>
    <w:basedOn w:val="Normal"/>
    <w:semiHidden/>
    <w:rsid w:val="009F215C"/>
    <w:pPr>
      <w:kinsoku w:val="0"/>
      <w:spacing w:before="120" w:after="120" w:line="240" w:lineRule="auto"/>
      <w:jc w:val="left"/>
    </w:pPr>
    <w:rPr>
      <w:rFonts w:cs="Arial"/>
      <w:b/>
      <w:bCs/>
      <w:color w:val="004B66"/>
      <w:sz w:val="20"/>
      <w:szCs w:val="44"/>
      <w:lang w:val="en-GB"/>
    </w:rPr>
  </w:style>
  <w:style w:type="paragraph" w:customStyle="1" w:styleId="TOCHeading1">
    <w:name w:val="TOC Heading1"/>
    <w:basedOn w:val="Heading10"/>
    <w:next w:val="Normal"/>
    <w:uiPriority w:val="39"/>
    <w:semiHidden/>
    <w:unhideWhenUsed/>
    <w:qFormat/>
    <w:rsid w:val="009F215C"/>
    <w:pPr>
      <w:keepNext/>
      <w:keepLines/>
      <w:pageBreakBefore/>
      <w:pBdr>
        <w:bottom w:val="single" w:sz="18" w:space="1" w:color="998C85" w:themeColor="text2"/>
      </w:pBdr>
      <w:kinsoku w:val="0"/>
      <w:spacing w:before="480" w:after="320" w:line="276" w:lineRule="auto"/>
      <w:ind w:left="540" w:hanging="504"/>
      <w:outlineLvl w:val="9"/>
    </w:pPr>
    <w:rPr>
      <w:rFonts w:ascii="Cambria" w:eastAsia="Times New Roman" w:hAnsi="Cambria" w:cs="Times New Roman"/>
      <w:b/>
      <w:bCs/>
      <w:smallCaps/>
      <w:snapToGrid w:val="0"/>
      <w:color w:val="998C85" w:themeColor="text2"/>
      <w:sz w:val="28"/>
      <w:szCs w:val="28"/>
    </w:rPr>
  </w:style>
  <w:style w:type="table" w:customStyle="1" w:styleId="CapgeminiTableStyle">
    <w:name w:val="Capgemini Table Style"/>
    <w:basedOn w:val="TableNormal"/>
    <w:rsid w:val="009F215C"/>
    <w:rPr>
      <w:rFonts w:eastAsia="Times New Roman"/>
      <w:lang w:val="en-US" w:eastAsia="en-US"/>
    </w:rPr>
    <w:tblPr>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table" w:customStyle="1" w:styleId="CapgeminiTableStyle2">
    <w:name w:val="Capgemini Table Style_2"/>
    <w:basedOn w:val="TableNormal"/>
    <w:rsid w:val="009F215C"/>
    <w:rPr>
      <w:rFonts w:eastAsia="Times New Roman"/>
      <w:lang w:val="en-US" w:eastAsia="en-US"/>
    </w:rPr>
    <w:tblPr>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3">
    <w:name w:val="Capgemini Table Style_3"/>
    <w:basedOn w:val="TableNormal"/>
    <w:rsid w:val="009F215C"/>
    <w:rPr>
      <w:rFonts w:eastAsia="Times New Roman"/>
      <w:lang w:val="en-US" w:eastAsia="en-US"/>
    </w:rPr>
    <w:tblPr>
      <w:tblBorders>
        <w:bottom w:val="single" w:sz="4" w:space="0" w:color="009BCB"/>
        <w:insideH w:val="single" w:sz="4" w:space="0" w:color="80CBE6"/>
      </w:tblBorders>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character" w:customStyle="1" w:styleId="CapgeminiTableText">
    <w:name w:val="Capgemini Table Text"/>
    <w:basedOn w:val="DefaultParagraphFont"/>
    <w:rsid w:val="009F215C"/>
    <w:rPr>
      <w:rFonts w:ascii="Arial" w:eastAsia="Arial" w:hAnsi="Arial" w:cs="Arial"/>
      <w:sz w:val="18"/>
      <w:szCs w:val="18"/>
      <w:lang w:val="en-US" w:eastAsia="en-US" w:bidi="ar-SA"/>
    </w:rPr>
  </w:style>
  <w:style w:type="paragraph" w:customStyle="1" w:styleId="NamesCoverTitleReversed">
    <w:name w:val="Names/Cover Title Reversed"/>
    <w:next w:val="Normal"/>
    <w:rsid w:val="009F215C"/>
    <w:rPr>
      <w:rFonts w:eastAsia="Times New Roman"/>
      <w:b/>
      <w:smallCaps/>
      <w:color w:val="FFFFFF"/>
      <w:sz w:val="28"/>
      <w:szCs w:val="28"/>
      <w:lang w:val="en-US" w:eastAsia="en-US"/>
    </w:rPr>
  </w:style>
  <w:style w:type="paragraph" w:customStyle="1" w:styleId="TableBody">
    <w:name w:val="Table Body"/>
    <w:rsid w:val="009F215C"/>
    <w:pPr>
      <w:spacing w:after="60"/>
    </w:pPr>
    <w:rPr>
      <w:rFonts w:eastAsia="Times New Roman" w:cs="Arial"/>
      <w:sz w:val="18"/>
      <w:szCs w:val="16"/>
      <w:lang w:val="en-US" w:eastAsia="en-US"/>
    </w:rPr>
  </w:style>
  <w:style w:type="paragraph" w:customStyle="1" w:styleId="TableBullet1">
    <w:name w:val="Table Bullet 1"/>
    <w:rsid w:val="009F215C"/>
    <w:pPr>
      <w:numPr>
        <w:numId w:val="11"/>
      </w:numPr>
      <w:tabs>
        <w:tab w:val="left" w:pos="567"/>
      </w:tabs>
      <w:spacing w:after="60"/>
      <w:ind w:left="426" w:hanging="318"/>
    </w:pPr>
    <w:rPr>
      <w:rFonts w:eastAsia="Times New Roman"/>
      <w:szCs w:val="16"/>
      <w:lang w:val="en-US" w:eastAsia="en-CA"/>
    </w:rPr>
  </w:style>
  <w:style w:type="paragraph" w:customStyle="1" w:styleId="TableHeading2White">
    <w:name w:val="Table Heading 2 White"/>
    <w:rsid w:val="009F215C"/>
    <w:pPr>
      <w:jc w:val="both"/>
    </w:pPr>
    <w:rPr>
      <w:rFonts w:eastAsia="Arial Unicode MS" w:cs="Arial"/>
      <w:b/>
      <w:color w:val="FFFFFF"/>
      <w:sz w:val="18"/>
      <w:szCs w:val="18"/>
      <w:lang w:val="en-US" w:eastAsia="en-US"/>
    </w:rPr>
  </w:style>
  <w:style w:type="paragraph" w:styleId="TableofFigures">
    <w:name w:val="table of figures"/>
    <w:basedOn w:val="Normal"/>
    <w:next w:val="Normal"/>
    <w:uiPriority w:val="99"/>
    <w:rsid w:val="009F215C"/>
    <w:pPr>
      <w:spacing w:before="120" w:after="120" w:line="240" w:lineRule="auto"/>
      <w:ind w:left="1151" w:hanging="1151"/>
      <w:jc w:val="left"/>
    </w:pPr>
    <w:rPr>
      <w:rFonts w:eastAsia="Times New Roman"/>
      <w:color w:val="263147" w:themeColor="text1"/>
      <w:sz w:val="20"/>
      <w:szCs w:val="24"/>
      <w:lang w:eastAsia="en-CA"/>
    </w:rPr>
  </w:style>
  <w:style w:type="paragraph" w:customStyle="1" w:styleId="TCTitle">
    <w:name w:val="TC Title"/>
    <w:next w:val="Normal"/>
    <w:rsid w:val="009F215C"/>
    <w:pPr>
      <w:jc w:val="center"/>
    </w:pPr>
    <w:rPr>
      <w:rFonts w:ascii="Times New Roman Bold" w:eastAsia="Times New Roman" w:hAnsi="Times New Roman Bold"/>
      <w:b/>
      <w:sz w:val="24"/>
      <w:szCs w:val="24"/>
      <w:lang w:val="en-US" w:eastAsia="en-CA"/>
    </w:rPr>
  </w:style>
  <w:style w:type="paragraph" w:customStyle="1" w:styleId="WebReference">
    <w:name w:val="Web Reference"/>
    <w:next w:val="Normal"/>
    <w:rsid w:val="009F215C"/>
    <w:pPr>
      <w:keepLines/>
      <w:pBdr>
        <w:top w:val="single" w:sz="4" w:space="1" w:color="FF0000"/>
        <w:left w:val="single" w:sz="4" w:space="4" w:color="FF0000"/>
        <w:bottom w:val="single" w:sz="4" w:space="1" w:color="FF0000"/>
        <w:right w:val="single" w:sz="4" w:space="4" w:color="FF0000"/>
      </w:pBdr>
      <w:shd w:val="clear" w:color="auto" w:fill="E0E0E0"/>
      <w:spacing w:after="120" w:line="190" w:lineRule="atLeast"/>
    </w:pPr>
    <w:rPr>
      <w:rFonts w:ascii="Arial Narrow" w:eastAsia="Times New Roman" w:hAnsi="Arial Narrow" w:cs="Arial"/>
      <w:caps/>
      <w:smallCaps/>
      <w:color w:val="FF0000"/>
      <w:spacing w:val="-5"/>
      <w:szCs w:val="12"/>
      <w:lang w:val="en-US" w:eastAsia="en-US"/>
    </w:rPr>
  </w:style>
  <w:style w:type="paragraph" w:customStyle="1" w:styleId="ContentsHeading">
    <w:name w:val="Contents Heading"/>
    <w:basedOn w:val="Heading10"/>
    <w:rsid w:val="009F215C"/>
    <w:pPr>
      <w:keepNext/>
      <w:pageBreakBefore/>
      <w:pBdr>
        <w:bottom w:val="single" w:sz="18" w:space="1" w:color="998C85" w:themeColor="text2"/>
      </w:pBdr>
      <w:kinsoku w:val="0"/>
      <w:spacing w:before="120" w:after="400"/>
      <w:ind w:left="540" w:hanging="504"/>
    </w:pPr>
    <w:rPr>
      <w:rFonts w:ascii="Arial" w:hAnsi="Arial" w:cs="Arial"/>
      <w:b/>
      <w:bCs/>
      <w:smallCaps/>
      <w:snapToGrid w:val="0"/>
      <w:color w:val="998C85" w:themeColor="text2"/>
      <w:kern w:val="32"/>
      <w:sz w:val="32"/>
      <w:szCs w:val="32"/>
    </w:rPr>
  </w:style>
  <w:style w:type="paragraph" w:customStyle="1" w:styleId="ProposalSubTitle">
    <w:name w:val="Proposal SubTitle"/>
    <w:basedOn w:val="CapgeminiCoverText"/>
    <w:rsid w:val="009F215C"/>
    <w:pPr>
      <w:spacing w:before="180"/>
      <w:jc w:val="left"/>
    </w:pPr>
    <w:rPr>
      <w:color w:val="004B66"/>
      <w:sz w:val="28"/>
      <w:szCs w:val="28"/>
    </w:rPr>
  </w:style>
  <w:style w:type="paragraph" w:customStyle="1" w:styleId="TableBullets2">
    <w:name w:val="Table Bullets 2"/>
    <w:basedOn w:val="Normal"/>
    <w:rsid w:val="009F215C"/>
    <w:pPr>
      <w:keepLines/>
      <w:numPr>
        <w:ilvl w:val="1"/>
        <w:numId w:val="16"/>
      </w:numPr>
      <w:tabs>
        <w:tab w:val="clear" w:pos="432"/>
        <w:tab w:val="left" w:pos="675"/>
      </w:tabs>
      <w:kinsoku w:val="0"/>
      <w:spacing w:before="20" w:after="120" w:line="240" w:lineRule="auto"/>
      <w:ind w:left="743" w:hanging="318"/>
      <w:jc w:val="left"/>
    </w:pPr>
    <w:rPr>
      <w:rFonts w:cs="Arial"/>
      <w:sz w:val="20"/>
      <w:szCs w:val="20"/>
      <w:lang w:val="en-GB"/>
    </w:rPr>
  </w:style>
  <w:style w:type="paragraph" w:customStyle="1" w:styleId="TableBullets3">
    <w:name w:val="Table Bullets 3"/>
    <w:basedOn w:val="Normal"/>
    <w:rsid w:val="009F215C"/>
    <w:pPr>
      <w:numPr>
        <w:ilvl w:val="2"/>
        <w:numId w:val="17"/>
      </w:numPr>
      <w:tabs>
        <w:tab w:val="clear" w:pos="648"/>
        <w:tab w:val="left" w:pos="578"/>
      </w:tabs>
      <w:kinsoku w:val="0"/>
      <w:spacing w:before="20" w:after="20" w:line="240" w:lineRule="auto"/>
      <w:ind w:left="984" w:hanging="270"/>
      <w:jc w:val="left"/>
    </w:pPr>
    <w:rPr>
      <w:rFonts w:cs="Arial"/>
      <w:sz w:val="20"/>
      <w:szCs w:val="20"/>
      <w:lang w:val="en-GB"/>
    </w:rPr>
  </w:style>
  <w:style w:type="paragraph" w:customStyle="1" w:styleId="ListBullet1">
    <w:name w:val="List Bullet 1"/>
    <w:basedOn w:val="Normal"/>
    <w:qFormat/>
    <w:rsid w:val="009F215C"/>
    <w:pPr>
      <w:spacing w:before="120" w:after="120" w:line="240" w:lineRule="auto"/>
      <w:jc w:val="left"/>
    </w:pPr>
    <w:rPr>
      <w:rFonts w:eastAsia="Times New Roman"/>
      <w:sz w:val="20"/>
      <w:lang w:eastAsia="en-CA"/>
    </w:rPr>
  </w:style>
  <w:style w:type="paragraph" w:customStyle="1" w:styleId="CGBoilerplatehead">
    <w:name w:val="CG_Boilerplate head"/>
    <w:next w:val="CGBoilerplateText"/>
    <w:qFormat/>
    <w:rsid w:val="009F215C"/>
    <w:pPr>
      <w:pBdr>
        <w:bottom w:val="single" w:sz="4" w:space="1" w:color="auto"/>
      </w:pBdr>
      <w:spacing w:before="2880" w:after="360"/>
      <w:ind w:left="851" w:right="4251" w:firstLine="141"/>
    </w:pPr>
    <w:rPr>
      <w:noProof/>
      <w:sz w:val="36"/>
      <w:szCs w:val="22"/>
      <w:lang w:val="en-GB" w:eastAsia="en-US"/>
    </w:rPr>
  </w:style>
  <w:style w:type="paragraph" w:customStyle="1" w:styleId="CGContactdetails">
    <w:name w:val="CG_Contact details"/>
    <w:qFormat/>
    <w:rsid w:val="009F215C"/>
    <w:pPr>
      <w:framePr w:hSpace="180" w:wrap="around" w:vAnchor="text" w:hAnchor="margin" w:x="-318" w:y="586"/>
      <w:jc w:val="right"/>
    </w:pPr>
    <w:rPr>
      <w:rFonts w:cs="Arial"/>
      <w:color w:val="FFFFFF" w:themeColor="background1"/>
      <w:sz w:val="16"/>
      <w:szCs w:val="22"/>
      <w:lang w:val="en-US" w:eastAsia="en-US"/>
    </w:rPr>
  </w:style>
  <w:style w:type="paragraph" w:customStyle="1" w:styleId="CGContactname">
    <w:name w:val="CG_Contact name"/>
    <w:next w:val="CGContactdetails"/>
    <w:qFormat/>
    <w:rsid w:val="009F215C"/>
    <w:pPr>
      <w:framePr w:hSpace="180" w:wrap="around" w:vAnchor="text" w:hAnchor="margin" w:x="-318" w:y="586"/>
      <w:jc w:val="right"/>
    </w:pPr>
    <w:rPr>
      <w:rFonts w:cs="Arial"/>
      <w:b/>
      <w:color w:val="FFFFFF" w:themeColor="background1"/>
      <w:sz w:val="16"/>
      <w:szCs w:val="22"/>
      <w:lang w:val="en-US" w:eastAsia="en-US"/>
    </w:rPr>
  </w:style>
  <w:style w:type="paragraph" w:customStyle="1" w:styleId="CGMoreinformation">
    <w:name w:val="CG_More information"/>
    <w:next w:val="CGWebsite"/>
    <w:qFormat/>
    <w:rsid w:val="009F215C"/>
    <w:pPr>
      <w:framePr w:hSpace="180" w:wrap="around" w:vAnchor="text" w:hAnchor="margin" w:x="-318" w:y="586"/>
      <w:spacing w:before="240"/>
    </w:pPr>
    <w:rPr>
      <w:rFonts w:cs="Arial"/>
      <w:color w:val="FFFFFF" w:themeColor="background1"/>
      <w:sz w:val="16"/>
      <w:szCs w:val="22"/>
      <w:lang w:val="en-US" w:eastAsia="en-US"/>
    </w:rPr>
  </w:style>
  <w:style w:type="paragraph" w:customStyle="1" w:styleId="CGWebsite">
    <w:name w:val="CG_Website"/>
    <w:qFormat/>
    <w:rsid w:val="009F215C"/>
    <w:pPr>
      <w:framePr w:hSpace="180" w:wrap="around" w:vAnchor="text" w:hAnchor="margin" w:x="-318" w:y="586"/>
    </w:pPr>
    <w:rPr>
      <w:rFonts w:cs="Arial"/>
      <w:b/>
      <w:color w:val="FFFFFF" w:themeColor="background1"/>
      <w:sz w:val="28"/>
      <w:szCs w:val="22"/>
      <w:lang w:val="en-GB" w:eastAsia="en-US"/>
    </w:rPr>
  </w:style>
  <w:style w:type="paragraph" w:customStyle="1" w:styleId="StyleProposalSubTitleRight">
    <w:name w:val="Style Proposal SubTitle + Right"/>
    <w:basedOn w:val="ProposalSubTitle"/>
    <w:rsid w:val="009F215C"/>
  </w:style>
  <w:style w:type="paragraph" w:customStyle="1" w:styleId="StyleHeading1H1Superscript">
    <w:name w:val="Style Heading 1H1 + Superscript"/>
    <w:basedOn w:val="Heading10"/>
    <w:rsid w:val="009F215C"/>
    <w:pPr>
      <w:keepNext/>
      <w:pageBreakBefore/>
      <w:pBdr>
        <w:bottom w:val="single" w:sz="18" w:space="1" w:color="998C85" w:themeColor="text2"/>
      </w:pBdr>
      <w:kinsoku w:val="0"/>
      <w:spacing w:before="120" w:after="320"/>
      <w:ind w:left="540" w:hanging="504"/>
    </w:pPr>
    <w:rPr>
      <w:rFonts w:ascii="Arial" w:hAnsi="Arial" w:cs="Arial"/>
      <w:b/>
      <w:bCs/>
      <w:snapToGrid w:val="0"/>
      <w:color w:val="998C85" w:themeColor="text2"/>
      <w:kern w:val="32"/>
      <w:sz w:val="32"/>
      <w:szCs w:val="32"/>
      <w:vertAlign w:val="superscript"/>
    </w:rPr>
  </w:style>
  <w:style w:type="character" w:customStyle="1" w:styleId="StyleBoldAccent2">
    <w:name w:val="Style Bold Accent 2"/>
    <w:basedOn w:val="DefaultParagraphFont"/>
    <w:rsid w:val="009F215C"/>
    <w:rPr>
      <w:b/>
      <w:bCs/>
      <w:color w:val="998C85" w:themeColor="text2"/>
    </w:rPr>
  </w:style>
  <w:style w:type="paragraph" w:styleId="Subtitle">
    <w:name w:val="Subtitle"/>
    <w:basedOn w:val="Normal"/>
    <w:next w:val="Normal"/>
    <w:link w:val="SubtitleChar"/>
    <w:qFormat/>
    <w:rsid w:val="009F215C"/>
    <w:pPr>
      <w:numPr>
        <w:ilvl w:val="1"/>
      </w:numPr>
      <w:spacing w:before="120" w:after="120" w:line="240" w:lineRule="auto"/>
      <w:jc w:val="left"/>
    </w:pPr>
    <w:rPr>
      <w:rFonts w:asciiTheme="majorHAnsi" w:eastAsiaTheme="majorEastAsia" w:hAnsiTheme="majorHAnsi" w:cstheme="majorBidi"/>
      <w:i/>
      <w:iCs/>
      <w:color w:val="998C85" w:themeColor="text2"/>
      <w:spacing w:val="15"/>
      <w:sz w:val="24"/>
      <w:szCs w:val="24"/>
      <w:lang w:eastAsia="en-CA"/>
    </w:rPr>
  </w:style>
  <w:style w:type="character" w:customStyle="1" w:styleId="SubtitleChar">
    <w:name w:val="Subtitle Char"/>
    <w:basedOn w:val="DefaultParagraphFont"/>
    <w:link w:val="Subtitle"/>
    <w:rsid w:val="009F215C"/>
    <w:rPr>
      <w:rFonts w:asciiTheme="majorHAnsi" w:eastAsiaTheme="majorEastAsia" w:hAnsiTheme="majorHAnsi" w:cstheme="majorBidi"/>
      <w:i/>
      <w:iCs/>
      <w:color w:val="998C85" w:themeColor="text2"/>
      <w:spacing w:val="15"/>
      <w:sz w:val="24"/>
      <w:szCs w:val="24"/>
      <w:lang w:val="en-US" w:eastAsia="en-CA"/>
    </w:rPr>
  </w:style>
  <w:style w:type="character" w:styleId="IntenseEmphasis">
    <w:name w:val="Intense Emphasis"/>
    <w:basedOn w:val="DefaultParagraphFont"/>
    <w:uiPriority w:val="21"/>
    <w:qFormat/>
    <w:rsid w:val="009F215C"/>
    <w:rPr>
      <w:b/>
      <w:bCs/>
      <w:i/>
      <w:iCs/>
      <w:color w:val="998C85" w:themeColor="text2"/>
    </w:rPr>
  </w:style>
  <w:style w:type="paragraph" w:styleId="IntenseQuote">
    <w:name w:val="Intense Quote"/>
    <w:basedOn w:val="Normal"/>
    <w:next w:val="Normal"/>
    <w:link w:val="IntenseQuoteChar"/>
    <w:uiPriority w:val="30"/>
    <w:qFormat/>
    <w:rsid w:val="009F215C"/>
    <w:pPr>
      <w:pBdr>
        <w:bottom w:val="single" w:sz="4" w:space="4" w:color="998C85" w:themeColor="text2"/>
      </w:pBdr>
      <w:spacing w:before="200" w:after="280" w:line="240" w:lineRule="auto"/>
      <w:ind w:left="936" w:right="936"/>
      <w:jc w:val="left"/>
    </w:pPr>
    <w:rPr>
      <w:rFonts w:eastAsia="Times New Roman"/>
      <w:b/>
      <w:bCs/>
      <w:i/>
      <w:iCs/>
      <w:color w:val="998C85" w:themeColor="text2"/>
      <w:sz w:val="20"/>
      <w:szCs w:val="24"/>
      <w:lang w:eastAsia="en-CA"/>
    </w:rPr>
  </w:style>
  <w:style w:type="character" w:customStyle="1" w:styleId="IntenseQuoteChar">
    <w:name w:val="Intense Quote Char"/>
    <w:basedOn w:val="DefaultParagraphFont"/>
    <w:link w:val="IntenseQuote"/>
    <w:uiPriority w:val="30"/>
    <w:rsid w:val="009F215C"/>
    <w:rPr>
      <w:rFonts w:eastAsia="Times New Roman"/>
      <w:b/>
      <w:bCs/>
      <w:i/>
      <w:iCs/>
      <w:color w:val="998C85" w:themeColor="text2"/>
      <w:szCs w:val="24"/>
      <w:lang w:val="en-US" w:eastAsia="en-CA"/>
    </w:rPr>
  </w:style>
  <w:style w:type="paragraph" w:styleId="Index4">
    <w:name w:val="index 4"/>
    <w:basedOn w:val="Normal"/>
    <w:next w:val="Normal"/>
    <w:autoRedefine/>
    <w:rsid w:val="009F215C"/>
    <w:pPr>
      <w:spacing w:before="0" w:after="120" w:line="240" w:lineRule="auto"/>
      <w:ind w:left="800" w:hanging="200"/>
      <w:jc w:val="left"/>
    </w:pPr>
    <w:rPr>
      <w:rFonts w:eastAsia="Times New Roman"/>
      <w:sz w:val="20"/>
      <w:szCs w:val="24"/>
      <w:lang w:eastAsia="en-CA"/>
    </w:rPr>
  </w:style>
  <w:style w:type="paragraph" w:customStyle="1" w:styleId="CGIdentifier">
    <w:name w:val="CG_Identifier"/>
    <w:basedOn w:val="Normal"/>
    <w:qFormat/>
    <w:rsid w:val="009F215C"/>
    <w:pPr>
      <w:spacing w:before="0" w:after="0" w:line="240" w:lineRule="auto"/>
      <w:jc w:val="right"/>
    </w:pPr>
    <w:rPr>
      <w:rFonts w:eastAsia="Times New Roman"/>
      <w:sz w:val="16"/>
      <w:szCs w:val="24"/>
      <w:lang w:eastAsia="en-CA"/>
    </w:rPr>
  </w:style>
  <w:style w:type="character" w:customStyle="1" w:styleId="CGIdentifier-Colored">
    <w:name w:val="CG_Identifier - Colored"/>
    <w:basedOn w:val="DefaultParagraphFont"/>
    <w:uiPriority w:val="1"/>
    <w:qFormat/>
    <w:rsid w:val="009F215C"/>
    <w:rPr>
      <w:rFonts w:ascii="Arial" w:hAnsi="Arial"/>
      <w:b/>
      <w:color w:val="0098C7" w:themeColor="accent5"/>
      <w:sz w:val="16"/>
    </w:rPr>
  </w:style>
  <w:style w:type="paragraph" w:customStyle="1" w:styleId="CGHeading1">
    <w:name w:val="CG_Heading 1"/>
    <w:next w:val="CGBodytext"/>
    <w:qFormat/>
    <w:rsid w:val="009F215C"/>
    <w:pPr>
      <w:pageBreakBefore/>
      <w:spacing w:after="1200"/>
    </w:pPr>
    <w:rPr>
      <w:rFonts w:eastAsia="Times New Roman"/>
      <w:bCs/>
      <w:color w:val="909090" w:themeColor="background2"/>
      <w:sz w:val="60"/>
      <w:lang w:val="en-US" w:eastAsia="en-CA"/>
    </w:rPr>
  </w:style>
  <w:style w:type="paragraph" w:customStyle="1" w:styleId="CGIntroductorytext">
    <w:name w:val="CG_Introductory text"/>
    <w:basedOn w:val="Normal"/>
    <w:rsid w:val="009F215C"/>
    <w:pPr>
      <w:spacing w:before="0" w:after="240"/>
      <w:jc w:val="left"/>
    </w:pPr>
    <w:rPr>
      <w:rFonts w:eastAsia="Times New Roman"/>
      <w:color w:val="0098C7" w:themeColor="accent5"/>
      <w:sz w:val="32"/>
      <w:szCs w:val="24"/>
      <w:lang w:eastAsia="en-CA"/>
    </w:rPr>
  </w:style>
  <w:style w:type="paragraph" w:customStyle="1" w:styleId="CGHeading2">
    <w:name w:val="CG_Heading 2"/>
    <w:basedOn w:val="CGHeading1"/>
    <w:next w:val="CGBodytext"/>
    <w:qFormat/>
    <w:rsid w:val="009F215C"/>
    <w:pPr>
      <w:pageBreakBefore w:val="0"/>
      <w:spacing w:before="360" w:after="120"/>
    </w:pPr>
    <w:rPr>
      <w:color w:val="263147" w:themeColor="text1"/>
      <w:sz w:val="40"/>
    </w:rPr>
  </w:style>
  <w:style w:type="paragraph" w:customStyle="1" w:styleId="CGHeading3">
    <w:name w:val="CG_Heading 3"/>
    <w:basedOn w:val="CGHeading2"/>
    <w:next w:val="CGBodytext"/>
    <w:qFormat/>
    <w:rsid w:val="009F215C"/>
    <w:rPr>
      <w:color w:val="762C7C" w:themeColor="accent4"/>
      <w:sz w:val="36"/>
    </w:rPr>
  </w:style>
  <w:style w:type="paragraph" w:customStyle="1" w:styleId="CGHeading4">
    <w:name w:val="CG_Heading 4"/>
    <w:basedOn w:val="CGHeading3"/>
    <w:next w:val="CGBodytext"/>
    <w:qFormat/>
    <w:rsid w:val="009F215C"/>
    <w:rPr>
      <w:color w:val="263147" w:themeColor="text1"/>
      <w:sz w:val="32"/>
    </w:rPr>
  </w:style>
  <w:style w:type="paragraph" w:customStyle="1" w:styleId="CGHeading1-outlined">
    <w:name w:val="CG_Heading 1 - outlined"/>
    <w:next w:val="CGBodytext"/>
    <w:link w:val="CGHeading1-outlinedChar"/>
    <w:qFormat/>
    <w:rsid w:val="009F215C"/>
    <w:pPr>
      <w:widowControl w:val="0"/>
      <w:numPr>
        <w:numId w:val="20"/>
      </w:numPr>
      <w:spacing w:before="600" w:after="360"/>
      <w:outlineLvl w:val="0"/>
    </w:pPr>
    <w:rPr>
      <w:rFonts w:eastAsia="Times New Roman"/>
      <w:color w:val="263147" w:themeColor="text1"/>
      <w:sz w:val="40"/>
      <w:szCs w:val="24"/>
      <w:lang w:val="en-US" w:eastAsia="en-CA"/>
    </w:rPr>
  </w:style>
  <w:style w:type="paragraph" w:customStyle="1" w:styleId="CGHeading2-outlined">
    <w:name w:val="CG_Heading 2 - outlined"/>
    <w:basedOn w:val="CGHeading1-outlined"/>
    <w:next w:val="CGBodytext"/>
    <w:link w:val="CGHeading2-outlinedChar"/>
    <w:qFormat/>
    <w:rsid w:val="009F215C"/>
    <w:pPr>
      <w:numPr>
        <w:ilvl w:val="1"/>
      </w:numPr>
      <w:spacing w:before="240" w:after="120" w:line="264" w:lineRule="auto"/>
      <w:outlineLvl w:val="1"/>
    </w:pPr>
    <w:rPr>
      <w:color w:val="746861" w:themeColor="text2" w:themeShade="BF"/>
      <w:sz w:val="36"/>
    </w:rPr>
  </w:style>
  <w:style w:type="paragraph" w:customStyle="1" w:styleId="CGHeading3-outlined">
    <w:name w:val="CG_Heading 3 - outlined"/>
    <w:basedOn w:val="CGHeading2-outlined"/>
    <w:next w:val="CGBodytext"/>
    <w:qFormat/>
    <w:rsid w:val="009F215C"/>
    <w:pPr>
      <w:numPr>
        <w:ilvl w:val="2"/>
      </w:numPr>
      <w:outlineLvl w:val="2"/>
    </w:pPr>
    <w:rPr>
      <w:color w:val="007195" w:themeColor="accent5" w:themeShade="BF"/>
    </w:rPr>
  </w:style>
  <w:style w:type="paragraph" w:customStyle="1" w:styleId="CGHeading4-outlined">
    <w:name w:val="CG_Heading 4 - outlined"/>
    <w:basedOn w:val="CGHeading3-outlined"/>
    <w:next w:val="CGBodytext"/>
    <w:qFormat/>
    <w:rsid w:val="009F215C"/>
    <w:pPr>
      <w:numPr>
        <w:ilvl w:val="3"/>
      </w:numPr>
    </w:pPr>
    <w:rPr>
      <w:color w:val="998C85" w:themeColor="text2"/>
      <w:sz w:val="32"/>
    </w:rPr>
  </w:style>
  <w:style w:type="paragraph" w:customStyle="1" w:styleId="CGHeading5-outlined">
    <w:name w:val="CG_Heading 5 - outlined"/>
    <w:basedOn w:val="CGHeading4-outlined"/>
    <w:next w:val="CGBodytext"/>
    <w:qFormat/>
    <w:rsid w:val="009F215C"/>
    <w:pPr>
      <w:numPr>
        <w:ilvl w:val="4"/>
      </w:numPr>
    </w:pPr>
    <w:rPr>
      <w:color w:val="0098C7" w:themeColor="accent5"/>
      <w:sz w:val="28"/>
    </w:rPr>
  </w:style>
  <w:style w:type="numbering" w:customStyle="1" w:styleId="CGOutlineHeadings">
    <w:name w:val="CG_Outline Headings"/>
    <w:uiPriority w:val="99"/>
    <w:rsid w:val="009F215C"/>
    <w:pPr>
      <w:numPr>
        <w:numId w:val="18"/>
      </w:numPr>
    </w:pPr>
  </w:style>
  <w:style w:type="paragraph" w:customStyle="1" w:styleId="CGBullet-Level1">
    <w:name w:val="CG_Bullet - Level 1"/>
    <w:qFormat/>
    <w:rsid w:val="009F215C"/>
    <w:pPr>
      <w:numPr>
        <w:numId w:val="23"/>
      </w:numPr>
      <w:spacing w:after="60"/>
    </w:pPr>
    <w:rPr>
      <w:rFonts w:eastAsia="Times New Roman"/>
      <w:szCs w:val="24"/>
      <w:lang w:val="en-US" w:eastAsia="en-CA"/>
    </w:rPr>
  </w:style>
  <w:style w:type="paragraph" w:customStyle="1" w:styleId="CGBullet-Level2">
    <w:name w:val="CG_Bullet - Level 2"/>
    <w:basedOn w:val="CGBullet-Level1"/>
    <w:qFormat/>
    <w:rsid w:val="009F215C"/>
    <w:pPr>
      <w:numPr>
        <w:ilvl w:val="1"/>
      </w:numPr>
    </w:pPr>
  </w:style>
  <w:style w:type="paragraph" w:customStyle="1" w:styleId="CGBullet-Level3">
    <w:name w:val="CG_Bullet - Level 3"/>
    <w:basedOn w:val="CGBullet-Level2"/>
    <w:qFormat/>
    <w:rsid w:val="009F215C"/>
    <w:pPr>
      <w:numPr>
        <w:ilvl w:val="2"/>
      </w:numPr>
    </w:pPr>
  </w:style>
  <w:style w:type="paragraph" w:customStyle="1" w:styleId="CGBullet-Level4">
    <w:name w:val="CG_Bullet - Level 4"/>
    <w:basedOn w:val="CGBullet-Level3"/>
    <w:qFormat/>
    <w:rsid w:val="009F215C"/>
    <w:pPr>
      <w:numPr>
        <w:ilvl w:val="3"/>
      </w:numPr>
    </w:pPr>
  </w:style>
  <w:style w:type="numbering" w:customStyle="1" w:styleId="CGBullets">
    <w:name w:val="CG_Bullets"/>
    <w:uiPriority w:val="99"/>
    <w:rsid w:val="009F215C"/>
    <w:pPr>
      <w:numPr>
        <w:numId w:val="19"/>
      </w:numPr>
    </w:pPr>
  </w:style>
  <w:style w:type="paragraph" w:customStyle="1" w:styleId="CGNumbering-Level1">
    <w:name w:val="CG_Numbering - Level 1"/>
    <w:qFormat/>
    <w:rsid w:val="009F215C"/>
    <w:pPr>
      <w:numPr>
        <w:numId w:val="22"/>
      </w:numPr>
      <w:spacing w:after="60"/>
    </w:pPr>
    <w:rPr>
      <w:rFonts w:eastAsia="Times New Roman"/>
      <w:szCs w:val="24"/>
      <w:lang w:val="en-US" w:eastAsia="en-CA"/>
    </w:rPr>
  </w:style>
  <w:style w:type="paragraph" w:customStyle="1" w:styleId="CGNumbering-Level2">
    <w:name w:val="CG_Numbering - Level 2"/>
    <w:basedOn w:val="CGNumbering-Level1"/>
    <w:qFormat/>
    <w:rsid w:val="009F215C"/>
    <w:pPr>
      <w:numPr>
        <w:ilvl w:val="1"/>
      </w:numPr>
    </w:pPr>
  </w:style>
  <w:style w:type="paragraph" w:customStyle="1" w:styleId="CGNumbering-Level3">
    <w:name w:val="CG_Numbering - Level 3"/>
    <w:basedOn w:val="CGNumbering-Level2"/>
    <w:qFormat/>
    <w:rsid w:val="009F215C"/>
    <w:pPr>
      <w:numPr>
        <w:ilvl w:val="2"/>
      </w:numPr>
    </w:pPr>
  </w:style>
  <w:style w:type="paragraph" w:customStyle="1" w:styleId="CGNumbering-Level4">
    <w:name w:val="CG_Numbering - Level 4"/>
    <w:basedOn w:val="CGNumbering-Level3"/>
    <w:qFormat/>
    <w:rsid w:val="009F215C"/>
    <w:pPr>
      <w:numPr>
        <w:ilvl w:val="3"/>
      </w:numPr>
    </w:pPr>
  </w:style>
  <w:style w:type="numbering" w:customStyle="1" w:styleId="CGNumberings">
    <w:name w:val="CG_Numberings"/>
    <w:uiPriority w:val="99"/>
    <w:rsid w:val="009F215C"/>
    <w:pPr>
      <w:numPr>
        <w:numId w:val="21"/>
      </w:numPr>
    </w:pPr>
  </w:style>
  <w:style w:type="table" w:customStyle="1" w:styleId="CGTable1">
    <w:name w:val="CG_Table 1"/>
    <w:basedOn w:val="TableNormal"/>
    <w:uiPriority w:val="99"/>
    <w:rsid w:val="009F215C"/>
    <w:rPr>
      <w:rFonts w:ascii="Times New Roman" w:eastAsia="Times New Roman" w:hAnsi="Times New Roman"/>
      <w:lang w:val="en-US" w:eastAsia="en-US"/>
    </w:rPr>
    <w:tblPr>
      <w:tblStyleRowBandSize w:val="1"/>
      <w:tblCellMar>
        <w:top w:w="85" w:type="dxa"/>
        <w:left w:w="85" w:type="dxa"/>
        <w:bottom w:w="85" w:type="dxa"/>
        <w:right w:w="85" w:type="dxa"/>
      </w:tblCellMar>
    </w:tblPr>
    <w:tblStylePr w:type="firstRow">
      <w:pPr>
        <w:wordWrap/>
        <w:spacing w:beforeLines="0" w:beforeAutospacing="0" w:afterLines="0" w:afterAutospacing="0" w:line="264" w:lineRule="auto"/>
      </w:pPr>
      <w:rPr>
        <w:rFonts w:ascii="Arial" w:hAnsi="Arial"/>
        <w:b/>
        <w:color w:val="FFFFFF" w:themeColor="background1"/>
        <w:sz w:val="20"/>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0098C7" w:themeFill="accent5"/>
        <w:vAlign w:val="center"/>
      </w:tcPr>
    </w:tblStylePr>
    <w:tblStylePr w:type="lastRow">
      <w:rPr>
        <w:rFonts w:ascii="Arial" w:hAnsi="Arial"/>
        <w:b/>
        <w:color w:val="auto"/>
        <w:sz w:val="18"/>
      </w:rPr>
      <w:tblPr/>
      <w:tcPr>
        <w:shd w:val="clear" w:color="auto" w:fill="CAD2E3" w:themeFill="text1" w:themeFillTint="33"/>
      </w:tcPr>
    </w:tblStylePr>
    <w:tblStylePr w:type="firstCol">
      <w:pPr>
        <w:jc w:val="left"/>
      </w:pPr>
      <w:rPr>
        <w:rFonts w:ascii="Arial" w:hAnsi="Arial"/>
        <w:b w:val="0"/>
        <w:color w:val="auto"/>
        <w:sz w:val="18"/>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B9B5" w:themeFill="text2" w:themeFillTint="99"/>
        <w:vAlign w:val="center"/>
      </w:tcPr>
    </w:tblStylePr>
    <w:tblStylePr w:type="band1Horz">
      <w:pPr>
        <w:jc w:val="center"/>
      </w:pPr>
      <w:rPr>
        <w:rFonts w:ascii="Arial" w:hAnsi="Arial"/>
        <w:sz w:val="18"/>
      </w:rPr>
      <w:tblPr/>
      <w:tcPr>
        <w:tcBorders>
          <w:bottom w:val="single" w:sz="8" w:space="0" w:color="0098C7" w:themeColor="accent5"/>
        </w:tcBorders>
        <w:vAlign w:val="center"/>
      </w:tcPr>
    </w:tblStylePr>
    <w:tblStylePr w:type="band2Horz">
      <w:pPr>
        <w:jc w:val="center"/>
      </w:pPr>
      <w:rPr>
        <w:rFonts w:ascii="Arial" w:hAnsi="Arial"/>
        <w:color w:val="auto"/>
        <w:sz w:val="18"/>
      </w:rPr>
      <w:tblPr>
        <w:tblCellMar>
          <w:top w:w="85" w:type="dxa"/>
          <w:left w:w="85" w:type="dxa"/>
          <w:bottom w:w="85" w:type="dxa"/>
          <w:right w:w="85" w:type="dxa"/>
        </w:tblCellMar>
      </w:tblPr>
      <w:tcPr>
        <w:tcBorders>
          <w:bottom w:val="single" w:sz="8" w:space="0" w:color="0098C7" w:themeColor="accent5"/>
        </w:tcBorders>
        <w:vAlign w:val="center"/>
      </w:tcPr>
    </w:tblStylePr>
  </w:style>
  <w:style w:type="table" w:customStyle="1" w:styleId="CGTable2">
    <w:name w:val="CG_Table 2"/>
    <w:basedOn w:val="TableNormal"/>
    <w:uiPriority w:val="99"/>
    <w:rsid w:val="009F215C"/>
    <w:rPr>
      <w:rFonts w:ascii="Times New Roman" w:eastAsia="Times New Roman" w:hAnsi="Times New Roman"/>
      <w:lang w:val="en-US" w:eastAsia="en-US"/>
    </w:rPr>
    <w:tblPr>
      <w:tblStyleRow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top w:w="85" w:type="dxa"/>
        <w:left w:w="85" w:type="dxa"/>
        <w:bottom w:w="85" w:type="dxa"/>
        <w:right w:w="85" w:type="dxa"/>
      </w:tblCellMar>
    </w:tblPr>
    <w:tblStylePr w:type="firstRow">
      <w:pPr>
        <w:jc w:val="center"/>
      </w:pPr>
      <w:rPr>
        <w:rFonts w:ascii="Arial" w:hAnsi="Arial"/>
        <w:b/>
        <w:color w:val="FFFFFF" w:themeColor="background1"/>
        <w:sz w:val="20"/>
      </w:rPr>
      <w:tblPr/>
      <w:tcPr>
        <w:shd w:val="clear" w:color="auto" w:fill="263147" w:themeFill="text1"/>
        <w:vAlign w:val="center"/>
      </w:tcPr>
    </w:tblStylePr>
    <w:tblStylePr w:type="band1Horz">
      <w:pPr>
        <w:jc w:val="left"/>
      </w:pPr>
      <w:rPr>
        <w:rFonts w:ascii="Arial" w:hAnsi="Arial"/>
        <w:color w:val="auto"/>
        <w:sz w:val="18"/>
      </w:rPr>
      <w:tblPr/>
      <w:tcPr>
        <w:shd w:val="clear" w:color="auto" w:fill="E8E8E8" w:themeFill="background2" w:themeFillTint="33"/>
        <w:vAlign w:val="center"/>
      </w:tcPr>
    </w:tblStylePr>
    <w:tblStylePr w:type="band2Horz">
      <w:pPr>
        <w:jc w:val="left"/>
      </w:pPr>
      <w:rPr>
        <w:rFonts w:ascii="Arial" w:hAnsi="Arial"/>
        <w:color w:val="auto"/>
        <w:sz w:val="18"/>
      </w:rPr>
      <w:tblPr/>
      <w:tcPr>
        <w:shd w:val="clear" w:color="auto" w:fill="D2D2D2" w:themeFill="background2" w:themeFillTint="66"/>
        <w:vAlign w:val="center"/>
      </w:tcPr>
    </w:tblStylePr>
  </w:style>
  <w:style w:type="table" w:customStyle="1" w:styleId="CGTable3">
    <w:name w:val="CG_Table 3"/>
    <w:basedOn w:val="TableNormal"/>
    <w:uiPriority w:val="99"/>
    <w:rsid w:val="009F215C"/>
    <w:rPr>
      <w:rFonts w:ascii="Times New Roman" w:eastAsia="Times New Roman" w:hAnsi="Times New Roman"/>
      <w:lang w:val="en-US" w:eastAsia="en-US"/>
    </w:rPr>
    <w:tblPr>
      <w:tblStyleRowBandSize w:val="1"/>
      <w:tblBorders>
        <w:top w:val="single" w:sz="8" w:space="0" w:color="B7BE16" w:themeColor="accent6"/>
        <w:left w:val="single" w:sz="8" w:space="0" w:color="B7BE16" w:themeColor="accent6"/>
        <w:right w:val="single" w:sz="8" w:space="0" w:color="B7BE16" w:themeColor="accent6"/>
      </w:tblBorders>
      <w:tblCellMar>
        <w:top w:w="85" w:type="dxa"/>
        <w:left w:w="85" w:type="dxa"/>
        <w:bottom w:w="85" w:type="dxa"/>
        <w:right w:w="85" w:type="dxa"/>
      </w:tblCellMar>
    </w:tblPr>
    <w:tcPr>
      <w:vAlign w:val="center"/>
    </w:tcPr>
    <w:tblStylePr w:type="firstRow">
      <w:pPr>
        <w:jc w:val="left"/>
      </w:pPr>
      <w:rPr>
        <w:rFonts w:ascii="Arial" w:hAnsi="Arial"/>
        <w:b/>
        <w:color w:val="FFFFFF" w:themeColor="background1"/>
        <w:sz w:val="20"/>
      </w:rPr>
      <w:tblPr/>
      <w:tcPr>
        <w:tcBorders>
          <w:insideV w:val="single" w:sz="8" w:space="0" w:color="FFFFFF" w:themeColor="background1"/>
        </w:tcBorders>
        <w:shd w:val="clear" w:color="auto" w:fill="B7BE16" w:themeFill="accent6"/>
      </w:tcPr>
    </w:tblStylePr>
    <w:tblStylePr w:type="firstCol">
      <w:pPr>
        <w:jc w:val="left"/>
      </w:pPr>
      <w:tblPr/>
      <w:tcPr>
        <w:vAlign w:val="center"/>
      </w:tcPr>
    </w:tblStylePr>
    <w:tblStylePr w:type="band1Horz">
      <w:pPr>
        <w:jc w:val="left"/>
      </w:pPr>
      <w:rPr>
        <w:rFonts w:ascii="Arial" w:hAnsi="Arial"/>
        <w:color w:val="auto"/>
        <w:sz w:val="18"/>
      </w:rPr>
      <w:tblPr/>
      <w:tcPr>
        <w:tcBorders>
          <w:bottom w:val="single" w:sz="8" w:space="0" w:color="B7BE16" w:themeColor="accent6"/>
          <w:insideH w:val="single" w:sz="8" w:space="0" w:color="B7BE16" w:themeColor="accent6"/>
        </w:tcBorders>
        <w:vAlign w:val="center"/>
      </w:tcPr>
    </w:tblStylePr>
    <w:tblStylePr w:type="band2Horz">
      <w:pPr>
        <w:jc w:val="left"/>
      </w:pPr>
      <w:rPr>
        <w:rFonts w:ascii="Arial" w:hAnsi="Arial"/>
        <w:color w:val="auto"/>
        <w:sz w:val="18"/>
      </w:rPr>
      <w:tblPr/>
      <w:tcPr>
        <w:tcBorders>
          <w:bottom w:val="single" w:sz="8" w:space="0" w:color="B7BE16" w:themeColor="accent6"/>
        </w:tcBorders>
        <w:vAlign w:val="center"/>
      </w:tcPr>
    </w:tblStylePr>
  </w:style>
  <w:style w:type="paragraph" w:customStyle="1" w:styleId="CGTablehead1">
    <w:name w:val="CG_Table head 1"/>
    <w:basedOn w:val="StyleTableHeading1WhiteBackground1"/>
    <w:qFormat/>
    <w:rsid w:val="009F215C"/>
    <w:rPr>
      <w:color w:val="FFFFFF" w:themeColor="background1"/>
      <w:spacing w:val="0"/>
      <w:sz w:val="20"/>
    </w:rPr>
  </w:style>
  <w:style w:type="paragraph" w:customStyle="1" w:styleId="CGTablecolumnhead">
    <w:name w:val="CG_Table column head"/>
    <w:qFormat/>
    <w:rsid w:val="009F215C"/>
    <w:rPr>
      <w:rFonts w:eastAsia="Times New Roman"/>
      <w:b/>
      <w:sz w:val="18"/>
      <w:szCs w:val="16"/>
      <w:lang w:val="en-US" w:eastAsia="en-CA"/>
    </w:rPr>
  </w:style>
  <w:style w:type="paragraph" w:customStyle="1" w:styleId="CGTabletext1">
    <w:name w:val="CG_Table text 1"/>
    <w:qFormat/>
    <w:rsid w:val="009F215C"/>
    <w:pPr>
      <w:jc w:val="center"/>
    </w:pPr>
    <w:rPr>
      <w:rFonts w:eastAsia="Times New Roman"/>
      <w:sz w:val="18"/>
      <w:szCs w:val="16"/>
      <w:lang w:val="en-US" w:eastAsia="en-CA"/>
    </w:rPr>
  </w:style>
  <w:style w:type="paragraph" w:customStyle="1" w:styleId="CGTablebullet1">
    <w:name w:val="CG_Table bullet 1"/>
    <w:basedOn w:val="CGBullet-Level1"/>
    <w:qFormat/>
    <w:rsid w:val="009F215C"/>
    <w:rPr>
      <w:sz w:val="18"/>
    </w:rPr>
  </w:style>
  <w:style w:type="paragraph" w:customStyle="1" w:styleId="CGTablebullet2">
    <w:name w:val="CG_Table bullet 2"/>
    <w:basedOn w:val="CGBullet-Level2"/>
    <w:qFormat/>
    <w:rsid w:val="009F215C"/>
    <w:rPr>
      <w:sz w:val="18"/>
    </w:rPr>
  </w:style>
  <w:style w:type="paragraph" w:customStyle="1" w:styleId="CGTablebullet3">
    <w:name w:val="CG_Table bullet 3"/>
    <w:basedOn w:val="CGBullet-Level3"/>
    <w:qFormat/>
    <w:rsid w:val="009F215C"/>
    <w:rPr>
      <w:sz w:val="18"/>
    </w:rPr>
  </w:style>
  <w:style w:type="paragraph" w:customStyle="1" w:styleId="CGFiguretext">
    <w:name w:val="CG_Figure text"/>
    <w:basedOn w:val="CGBodytext"/>
    <w:next w:val="CGBodytext"/>
    <w:qFormat/>
    <w:rsid w:val="009F215C"/>
    <w:rPr>
      <w:b/>
      <w:i/>
      <w:color w:val="909090" w:themeColor="background2"/>
    </w:rPr>
  </w:style>
  <w:style w:type="paragraph" w:customStyle="1" w:styleId="CGPullquotetext">
    <w:name w:val="CG_Pullquote text"/>
    <w:qFormat/>
    <w:rsid w:val="009F215C"/>
    <w:pPr>
      <w:spacing w:line="264" w:lineRule="auto"/>
    </w:pPr>
    <w:rPr>
      <w:rFonts w:eastAsia="Times New Roman"/>
      <w:i/>
      <w:color w:val="6B6B6B" w:themeColor="background2" w:themeShade="BF"/>
      <w:sz w:val="18"/>
      <w:szCs w:val="24"/>
      <w:lang w:val="en-US" w:eastAsia="en-CA"/>
    </w:rPr>
  </w:style>
  <w:style w:type="paragraph" w:customStyle="1" w:styleId="CGPullquotename">
    <w:name w:val="CG_Pullquote name"/>
    <w:qFormat/>
    <w:rsid w:val="009F215C"/>
    <w:pPr>
      <w:spacing w:before="240"/>
    </w:pPr>
    <w:rPr>
      <w:rFonts w:eastAsia="Times New Roman"/>
      <w:b/>
      <w:color w:val="263147" w:themeColor="text1"/>
      <w:sz w:val="16"/>
      <w:szCs w:val="24"/>
      <w:lang w:val="en-US" w:eastAsia="en-CA"/>
    </w:rPr>
  </w:style>
  <w:style w:type="paragraph" w:customStyle="1" w:styleId="CGPullquotetitle">
    <w:name w:val="CG_Pullquote title"/>
    <w:basedOn w:val="CGPullquotename"/>
    <w:qFormat/>
    <w:rsid w:val="009F215C"/>
    <w:pPr>
      <w:spacing w:before="0" w:line="264" w:lineRule="auto"/>
    </w:pPr>
    <w:rPr>
      <w:b w:val="0"/>
    </w:rPr>
  </w:style>
  <w:style w:type="paragraph" w:customStyle="1" w:styleId="CGCallouttext">
    <w:name w:val="CG_Callout text"/>
    <w:qFormat/>
    <w:rsid w:val="009F215C"/>
    <w:rPr>
      <w:rFonts w:eastAsia="Times New Roman"/>
      <w:b/>
      <w:i/>
      <w:color w:val="0098C7" w:themeColor="accent5"/>
      <w:szCs w:val="24"/>
      <w:lang w:val="en-US" w:eastAsia="en-CA"/>
    </w:rPr>
  </w:style>
  <w:style w:type="character" w:customStyle="1" w:styleId="CGCalloutbigtext">
    <w:name w:val="CG_Callout big text"/>
    <w:basedOn w:val="DefaultParagraphFont"/>
    <w:uiPriority w:val="1"/>
    <w:qFormat/>
    <w:rsid w:val="009F215C"/>
    <w:rPr>
      <w:rFonts w:ascii="Arial" w:hAnsi="Arial"/>
      <w:color w:val="0098C7" w:themeColor="accent5"/>
      <w:sz w:val="72"/>
    </w:rPr>
  </w:style>
  <w:style w:type="paragraph" w:customStyle="1" w:styleId="CGBoilerplateText">
    <w:name w:val="CG_Boilerplate Text"/>
    <w:qFormat/>
    <w:rsid w:val="009F215C"/>
    <w:pPr>
      <w:spacing w:before="200"/>
      <w:ind w:right="4253"/>
      <w:jc w:val="both"/>
    </w:pPr>
    <w:rPr>
      <w:rFonts w:cs="Arial"/>
      <w:sz w:val="18"/>
      <w:szCs w:val="22"/>
      <w:lang w:val="en-GB" w:eastAsia="en-US"/>
    </w:rPr>
  </w:style>
  <w:style w:type="paragraph" w:customStyle="1" w:styleId="CGPagenumber">
    <w:name w:val="CG_Page number"/>
    <w:rsid w:val="009F215C"/>
    <w:pPr>
      <w:spacing w:before="40" w:line="264" w:lineRule="auto"/>
      <w:ind w:left="720" w:firstLine="2160"/>
      <w:jc w:val="right"/>
    </w:pPr>
    <w:rPr>
      <w:rFonts w:eastAsia="Times New Roman" w:cs="Arial"/>
      <w:color w:val="746861" w:themeColor="text2" w:themeShade="BF"/>
      <w:sz w:val="16"/>
      <w:szCs w:val="14"/>
      <w:lang w:val="en-US" w:eastAsia="en-CA"/>
    </w:rPr>
  </w:style>
  <w:style w:type="paragraph" w:customStyle="1" w:styleId="Tabletext0">
    <w:name w:val="Tabletext"/>
    <w:basedOn w:val="Normal"/>
    <w:rsid w:val="009F215C"/>
    <w:pPr>
      <w:keepLines/>
      <w:widowControl w:val="0"/>
      <w:spacing w:before="0" w:after="120" w:line="240" w:lineRule="atLeast"/>
      <w:jc w:val="left"/>
    </w:pPr>
    <w:rPr>
      <w:rFonts w:ascii="Times New Roman" w:eastAsia="Times New Roman" w:hAnsi="Times New Roman"/>
      <w:sz w:val="20"/>
      <w:szCs w:val="20"/>
    </w:rPr>
  </w:style>
  <w:style w:type="paragraph" w:customStyle="1" w:styleId="Document1">
    <w:name w:val="Document 1"/>
    <w:rsid w:val="009F215C"/>
    <w:pPr>
      <w:keepNext/>
      <w:keepLines/>
      <w:tabs>
        <w:tab w:val="left" w:pos="-720"/>
      </w:tabs>
      <w:suppressAutoHyphens/>
    </w:pPr>
    <w:rPr>
      <w:rFonts w:ascii="Tms Rmn 12pt" w:eastAsia="Times New Roman" w:hAnsi="Tms Rmn 12pt"/>
      <w:sz w:val="24"/>
      <w:lang w:val="en-US" w:eastAsia="en-US"/>
    </w:rPr>
  </w:style>
  <w:style w:type="paragraph" w:customStyle="1" w:styleId="NormalPGP">
    <w:name w:val="Normal PGP"/>
    <w:basedOn w:val="Normal"/>
    <w:link w:val="NormalPGPChar"/>
    <w:rsid w:val="009F215C"/>
    <w:pPr>
      <w:spacing w:before="120" w:after="0" w:line="240" w:lineRule="auto"/>
      <w:ind w:left="142"/>
    </w:pPr>
    <w:rPr>
      <w:rFonts w:eastAsia="Times New Roman"/>
      <w:szCs w:val="20"/>
      <w:lang w:val="en-GB"/>
    </w:rPr>
  </w:style>
  <w:style w:type="character" w:customStyle="1" w:styleId="NormalPGPChar">
    <w:name w:val="Normal PGP Char"/>
    <w:basedOn w:val="DefaultParagraphFont"/>
    <w:link w:val="NormalPGP"/>
    <w:rsid w:val="009F215C"/>
    <w:rPr>
      <w:rFonts w:eastAsia="Times New Roman"/>
      <w:sz w:val="22"/>
      <w:lang w:val="en-GB" w:eastAsia="en-US"/>
    </w:rPr>
  </w:style>
  <w:style w:type="paragraph" w:styleId="NormalIndent">
    <w:name w:val="Normal Indent"/>
    <w:basedOn w:val="Normal"/>
    <w:rsid w:val="009F215C"/>
    <w:pPr>
      <w:spacing w:before="60" w:after="0" w:line="240" w:lineRule="exact"/>
      <w:ind w:left="1304"/>
    </w:pPr>
    <w:rPr>
      <w:rFonts w:ascii="Times New Roman" w:eastAsia="Times New Roman" w:hAnsi="Times New Roman"/>
      <w:szCs w:val="20"/>
    </w:rPr>
  </w:style>
  <w:style w:type="paragraph" w:customStyle="1" w:styleId="HelpText">
    <w:name w:val="Help Text"/>
    <w:basedOn w:val="NormalPGP"/>
    <w:link w:val="HelpTextChar"/>
    <w:rsid w:val="009F215C"/>
    <w:rPr>
      <w:color w:val="FF0000"/>
    </w:rPr>
  </w:style>
  <w:style w:type="character" w:customStyle="1" w:styleId="HelpTextChar">
    <w:name w:val="Help Text Char"/>
    <w:basedOn w:val="NormalPGPChar"/>
    <w:link w:val="HelpText"/>
    <w:rsid w:val="009F215C"/>
    <w:rPr>
      <w:rFonts w:eastAsia="Times New Roman"/>
      <w:color w:val="FF0000"/>
      <w:sz w:val="22"/>
      <w:lang w:val="en-GB" w:eastAsia="en-US"/>
    </w:rPr>
  </w:style>
  <w:style w:type="paragraph" w:styleId="BodyText2">
    <w:name w:val="Body Text 2"/>
    <w:basedOn w:val="Normal"/>
    <w:link w:val="BodyText2Char"/>
    <w:rsid w:val="009F215C"/>
    <w:pPr>
      <w:spacing w:before="120" w:after="120" w:line="480" w:lineRule="auto"/>
      <w:jc w:val="left"/>
    </w:pPr>
    <w:rPr>
      <w:rFonts w:eastAsia="Times New Roman"/>
      <w:sz w:val="20"/>
      <w:szCs w:val="24"/>
      <w:lang w:eastAsia="en-CA"/>
    </w:rPr>
  </w:style>
  <w:style w:type="character" w:customStyle="1" w:styleId="BodyText2Char">
    <w:name w:val="Body Text 2 Char"/>
    <w:basedOn w:val="DefaultParagraphFont"/>
    <w:link w:val="BodyText2"/>
    <w:rsid w:val="009F215C"/>
    <w:rPr>
      <w:rFonts w:eastAsia="Times New Roman"/>
      <w:szCs w:val="24"/>
      <w:lang w:val="en-US" w:eastAsia="en-CA"/>
    </w:rPr>
  </w:style>
  <w:style w:type="paragraph" w:customStyle="1" w:styleId="Bijlage1">
    <w:name w:val="Bijlage 1"/>
    <w:basedOn w:val="Heading10"/>
    <w:next w:val="Normal"/>
    <w:rsid w:val="009F215C"/>
    <w:pPr>
      <w:keepNext/>
      <w:pageBreakBefore/>
      <w:numPr>
        <w:numId w:val="24"/>
      </w:numPr>
      <w:pBdr>
        <w:top w:val="single" w:sz="4" w:space="1" w:color="003366"/>
        <w:left w:val="single" w:sz="4" w:space="4" w:color="003366"/>
      </w:pBdr>
      <w:tabs>
        <w:tab w:val="left" w:pos="1701"/>
      </w:tabs>
    </w:pPr>
    <w:rPr>
      <w:rFonts w:ascii="Arial" w:eastAsia="Times New Roman" w:hAnsi="Arial" w:cs="Arial"/>
      <w:bCs/>
      <w:color w:val="4C145C"/>
      <w:kern w:val="32"/>
      <w:sz w:val="36"/>
      <w:szCs w:val="32"/>
      <w:lang w:val="nl-NL"/>
    </w:rPr>
  </w:style>
  <w:style w:type="table" w:customStyle="1" w:styleId="Gemiddeldearcering1-accent11">
    <w:name w:val="Gemiddelde arcering 1 - accent 11"/>
    <w:basedOn w:val="TableNormal"/>
    <w:uiPriority w:val="63"/>
    <w:rsid w:val="009F215C"/>
    <w:rPr>
      <w:rFonts w:ascii="Times New Roman" w:eastAsia="Times New Roman" w:hAnsi="Times New Roman"/>
      <w:lang w:val="nl-NL" w:eastAsia="nl-NL"/>
    </w:rPr>
    <w:tblPr>
      <w:tblStyleRowBandSize w:val="1"/>
      <w:tblStyleColBandSize w:val="1"/>
      <w:tblBorders>
        <w:top w:val="single" w:sz="8" w:space="0" w:color="FFCC55" w:themeColor="accent1" w:themeTint="BF"/>
        <w:left w:val="single" w:sz="8" w:space="0" w:color="FFCC55" w:themeColor="accent1" w:themeTint="BF"/>
        <w:bottom w:val="single" w:sz="8" w:space="0" w:color="FFCC55" w:themeColor="accent1" w:themeTint="BF"/>
        <w:right w:val="single" w:sz="8" w:space="0" w:color="FFCC55" w:themeColor="accent1" w:themeTint="BF"/>
        <w:insideH w:val="single" w:sz="8" w:space="0" w:color="FFCC55" w:themeColor="accent1" w:themeTint="BF"/>
      </w:tblBorders>
    </w:tblPr>
    <w:tblStylePr w:type="firstRow">
      <w:pPr>
        <w:spacing w:before="0" w:after="0" w:line="240" w:lineRule="auto"/>
      </w:pPr>
      <w:rPr>
        <w:b/>
        <w:bCs/>
        <w:color w:val="FFFFFF" w:themeColor="background1"/>
      </w:rPr>
      <w:tblPr/>
      <w:tcPr>
        <w:tcBorders>
          <w:top w:val="single" w:sz="8" w:space="0" w:color="FFCC55" w:themeColor="accent1" w:themeTint="BF"/>
          <w:left w:val="single" w:sz="8" w:space="0" w:color="FFCC55" w:themeColor="accent1" w:themeTint="BF"/>
          <w:bottom w:val="single" w:sz="8" w:space="0" w:color="FFCC55" w:themeColor="accent1" w:themeTint="BF"/>
          <w:right w:val="single" w:sz="8" w:space="0" w:color="FFCC55" w:themeColor="accent1" w:themeTint="BF"/>
          <w:insideH w:val="nil"/>
          <w:insideV w:val="nil"/>
        </w:tcBorders>
        <w:shd w:val="clear" w:color="auto" w:fill="FFBC1D" w:themeFill="accent1"/>
      </w:tcPr>
    </w:tblStylePr>
    <w:tblStylePr w:type="lastRow">
      <w:pPr>
        <w:spacing w:before="0" w:after="0" w:line="240" w:lineRule="auto"/>
      </w:pPr>
      <w:rPr>
        <w:b/>
        <w:bCs/>
      </w:rPr>
      <w:tblPr/>
      <w:tcPr>
        <w:tcBorders>
          <w:top w:val="double" w:sz="6" w:space="0" w:color="FFCC55" w:themeColor="accent1" w:themeTint="BF"/>
          <w:left w:val="single" w:sz="8" w:space="0" w:color="FFCC55" w:themeColor="accent1" w:themeTint="BF"/>
          <w:bottom w:val="single" w:sz="8" w:space="0" w:color="FFCC55" w:themeColor="accent1" w:themeTint="BF"/>
          <w:right w:val="single" w:sz="8" w:space="0" w:color="FFCC5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FEEC7" w:themeFill="accent1" w:themeFillTint="3F"/>
      </w:tcPr>
    </w:tblStylePr>
    <w:tblStylePr w:type="band1Horz">
      <w:tblPr/>
      <w:tcPr>
        <w:tcBorders>
          <w:insideH w:val="nil"/>
          <w:insideV w:val="nil"/>
        </w:tcBorders>
        <w:shd w:val="clear" w:color="auto" w:fill="FFEEC7" w:themeFill="accent1" w:themeFillTint="3F"/>
      </w:tcPr>
    </w:tblStylePr>
    <w:tblStylePr w:type="band2Horz">
      <w:tblPr/>
      <w:tcPr>
        <w:tcBorders>
          <w:insideH w:val="nil"/>
          <w:insideV w:val="nil"/>
        </w:tcBorders>
      </w:tcPr>
    </w:tblStylePr>
  </w:style>
  <w:style w:type="character" w:customStyle="1" w:styleId="hps">
    <w:name w:val="hps"/>
    <w:basedOn w:val="DefaultParagraphFont"/>
    <w:rsid w:val="009F215C"/>
  </w:style>
  <w:style w:type="table" w:styleId="MediumGrid3-Accent1">
    <w:name w:val="Medium Grid 3 Accent 1"/>
    <w:basedOn w:val="TableNormal"/>
    <w:uiPriority w:val="69"/>
    <w:rsid w:val="009F215C"/>
    <w:rPr>
      <w:rFonts w:ascii="Times New Roman" w:eastAsia="Times New Roman" w:hAnsi="Times New Roman"/>
      <w:lang w:val="nl-NL" w:eastAsia="nl-N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C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C1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C1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C1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C1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8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8E" w:themeFill="accent1" w:themeFillTint="7F"/>
      </w:tcPr>
    </w:tblStylePr>
  </w:style>
  <w:style w:type="paragraph" w:customStyle="1" w:styleId="Bijlage2">
    <w:name w:val="Bijlage 2"/>
    <w:basedOn w:val="Heading20"/>
    <w:next w:val="Normal"/>
    <w:rsid w:val="009F215C"/>
    <w:pPr>
      <w:keepLines w:val="0"/>
      <w:numPr>
        <w:ilvl w:val="1"/>
        <w:numId w:val="24"/>
      </w:numPr>
      <w:spacing w:before="120" w:after="120" w:line="240" w:lineRule="auto"/>
      <w:jc w:val="left"/>
    </w:pPr>
    <w:rPr>
      <w:rFonts w:ascii="Arial" w:hAnsi="Arial" w:cs="Arial"/>
      <w:b w:val="0"/>
      <w:iCs/>
      <w:color w:val="003366"/>
      <w:sz w:val="22"/>
      <w:szCs w:val="28"/>
      <w:lang w:val="nl-NL"/>
    </w:rPr>
  </w:style>
  <w:style w:type="paragraph" w:customStyle="1" w:styleId="Bijlage3">
    <w:name w:val="Bijlage 3"/>
    <w:basedOn w:val="Heading30"/>
    <w:next w:val="Normal"/>
    <w:rsid w:val="009F215C"/>
    <w:pPr>
      <w:keepLines w:val="0"/>
      <w:numPr>
        <w:ilvl w:val="2"/>
        <w:numId w:val="24"/>
      </w:numPr>
      <w:spacing w:before="0" w:after="0" w:line="240" w:lineRule="auto"/>
      <w:jc w:val="left"/>
    </w:pPr>
    <w:rPr>
      <w:rFonts w:ascii="Arial" w:hAnsi="Arial" w:cs="Arial"/>
      <w:b w:val="0"/>
      <w:color w:val="003366"/>
      <w:sz w:val="20"/>
      <w:szCs w:val="26"/>
      <w:lang w:val="nl-NL"/>
    </w:rPr>
  </w:style>
  <w:style w:type="paragraph" w:customStyle="1" w:styleId="Bijlage4">
    <w:name w:val="Bijlage 4"/>
    <w:basedOn w:val="Normal"/>
    <w:next w:val="Normal"/>
    <w:rsid w:val="009F215C"/>
    <w:pPr>
      <w:numPr>
        <w:ilvl w:val="3"/>
        <w:numId w:val="24"/>
      </w:numPr>
      <w:spacing w:before="0" w:after="0" w:line="240" w:lineRule="auto"/>
      <w:jc w:val="left"/>
    </w:pPr>
    <w:rPr>
      <w:rFonts w:ascii="Times New Roman" w:eastAsia="Times New Roman" w:hAnsi="Times New Roman"/>
      <w:sz w:val="20"/>
      <w:szCs w:val="24"/>
      <w:lang w:val="nl-NL"/>
    </w:rPr>
  </w:style>
  <w:style w:type="paragraph" w:customStyle="1" w:styleId="Bijlage5">
    <w:name w:val="Bijlage 5"/>
    <w:basedOn w:val="Normal"/>
    <w:next w:val="Normal"/>
    <w:rsid w:val="009F215C"/>
    <w:pPr>
      <w:numPr>
        <w:ilvl w:val="4"/>
        <w:numId w:val="24"/>
      </w:numPr>
      <w:spacing w:before="0" w:after="0" w:line="240" w:lineRule="auto"/>
      <w:jc w:val="left"/>
    </w:pPr>
    <w:rPr>
      <w:rFonts w:ascii="Times New Roman" w:eastAsia="Times New Roman" w:hAnsi="Times New Roman"/>
      <w:sz w:val="20"/>
      <w:szCs w:val="24"/>
      <w:lang w:val="nl-NL"/>
    </w:rPr>
  </w:style>
  <w:style w:type="paragraph" w:customStyle="1" w:styleId="Bijlage6">
    <w:name w:val="Bijlage 6"/>
    <w:basedOn w:val="Normal"/>
    <w:next w:val="Normal"/>
    <w:rsid w:val="009F215C"/>
    <w:pPr>
      <w:numPr>
        <w:ilvl w:val="5"/>
        <w:numId w:val="24"/>
      </w:numPr>
      <w:spacing w:before="0" w:after="0" w:line="240" w:lineRule="auto"/>
      <w:jc w:val="left"/>
    </w:pPr>
    <w:rPr>
      <w:rFonts w:ascii="Times New Roman" w:eastAsia="Times New Roman" w:hAnsi="Times New Roman"/>
      <w:sz w:val="20"/>
      <w:szCs w:val="24"/>
      <w:lang w:val="nl-NL"/>
    </w:rPr>
  </w:style>
  <w:style w:type="paragraph" w:customStyle="1" w:styleId="Bijlage7">
    <w:name w:val="Bijlage 7"/>
    <w:basedOn w:val="Normal"/>
    <w:rsid w:val="009F215C"/>
    <w:pPr>
      <w:numPr>
        <w:ilvl w:val="6"/>
        <w:numId w:val="24"/>
      </w:numPr>
      <w:spacing w:before="0" w:after="0" w:line="240" w:lineRule="auto"/>
      <w:jc w:val="left"/>
    </w:pPr>
    <w:rPr>
      <w:rFonts w:ascii="Times New Roman" w:eastAsia="Times New Roman" w:hAnsi="Times New Roman"/>
      <w:sz w:val="20"/>
      <w:szCs w:val="24"/>
      <w:lang w:val="nl-NL"/>
    </w:rPr>
  </w:style>
  <w:style w:type="paragraph" w:customStyle="1" w:styleId="Bijlage8">
    <w:name w:val="Bijlage 8"/>
    <w:basedOn w:val="Normal"/>
    <w:rsid w:val="009F215C"/>
    <w:pPr>
      <w:numPr>
        <w:ilvl w:val="7"/>
        <w:numId w:val="24"/>
      </w:numPr>
      <w:spacing w:before="0" w:after="0" w:line="240" w:lineRule="auto"/>
      <w:jc w:val="left"/>
    </w:pPr>
    <w:rPr>
      <w:rFonts w:ascii="Times New Roman" w:eastAsia="Times New Roman" w:hAnsi="Times New Roman"/>
      <w:sz w:val="20"/>
      <w:szCs w:val="24"/>
      <w:lang w:val="nl-NL"/>
    </w:rPr>
  </w:style>
  <w:style w:type="paragraph" w:customStyle="1" w:styleId="Bijlage9">
    <w:name w:val="Bijlage 9"/>
    <w:basedOn w:val="Normal"/>
    <w:rsid w:val="009F215C"/>
    <w:pPr>
      <w:numPr>
        <w:ilvl w:val="8"/>
        <w:numId w:val="24"/>
      </w:numPr>
      <w:spacing w:before="0" w:after="0" w:line="240" w:lineRule="auto"/>
      <w:jc w:val="left"/>
    </w:pPr>
    <w:rPr>
      <w:rFonts w:ascii="Times New Roman" w:eastAsia="Times New Roman" w:hAnsi="Times New Roman"/>
      <w:sz w:val="20"/>
      <w:szCs w:val="24"/>
      <w:lang w:val="nl-NL"/>
    </w:rPr>
  </w:style>
  <w:style w:type="paragraph" w:customStyle="1" w:styleId="Default">
    <w:name w:val="Default"/>
    <w:rsid w:val="009F215C"/>
    <w:pPr>
      <w:autoSpaceDE w:val="0"/>
      <w:autoSpaceDN w:val="0"/>
      <w:adjustRightInd w:val="0"/>
    </w:pPr>
    <w:rPr>
      <w:rFonts w:eastAsia="Times New Roman" w:cs="Arial"/>
      <w:color w:val="000000"/>
      <w:sz w:val="24"/>
      <w:szCs w:val="24"/>
      <w:lang w:val="nl-NL" w:eastAsia="en-US"/>
    </w:rPr>
  </w:style>
  <w:style w:type="numbering" w:customStyle="1" w:styleId="StyleOutlinenumbered">
    <w:name w:val="Style Outline numbered"/>
    <w:basedOn w:val="NoList"/>
    <w:rsid w:val="009F215C"/>
    <w:pPr>
      <w:numPr>
        <w:numId w:val="25"/>
      </w:numPr>
    </w:pPr>
  </w:style>
  <w:style w:type="paragraph" w:customStyle="1" w:styleId="BulletItem">
    <w:name w:val="Bullet Item"/>
    <w:basedOn w:val="NormalIndent"/>
    <w:rsid w:val="009F215C"/>
    <w:pPr>
      <w:numPr>
        <w:numId w:val="26"/>
      </w:numPr>
      <w:spacing w:before="120" w:line="240" w:lineRule="auto"/>
    </w:pPr>
    <w:rPr>
      <w:rFonts w:ascii="Arial" w:hAnsi="Arial" w:cs="Arial"/>
      <w:spacing w:val="-5"/>
      <w:kern w:val="24"/>
      <w:sz w:val="20"/>
    </w:rPr>
  </w:style>
  <w:style w:type="paragraph" w:customStyle="1" w:styleId="tabletext1">
    <w:name w:val="tabletext"/>
    <w:basedOn w:val="Normal"/>
    <w:rsid w:val="009F215C"/>
    <w:pPr>
      <w:spacing w:beforeAutospacing="1" w:afterAutospacing="1" w:line="240" w:lineRule="auto"/>
      <w:jc w:val="left"/>
    </w:pPr>
    <w:rPr>
      <w:rFonts w:eastAsia="Arial Unicode MS" w:cs="Arial"/>
      <w:color w:val="000000"/>
      <w:sz w:val="20"/>
      <w:szCs w:val="20"/>
    </w:rPr>
  </w:style>
  <w:style w:type="paragraph" w:customStyle="1" w:styleId="TableHeading">
    <w:name w:val="Table Heading"/>
    <w:basedOn w:val="TableText"/>
    <w:rsid w:val="009F215C"/>
    <w:pPr>
      <w:widowControl/>
      <w:spacing w:before="60" w:after="20" w:line="240" w:lineRule="auto"/>
      <w:jc w:val="both"/>
    </w:pPr>
    <w:rPr>
      <w:rFonts w:eastAsia="Times New Roman"/>
      <w:b/>
      <w:caps/>
      <w:sz w:val="22"/>
      <w:szCs w:val="20"/>
      <w:lang w:val="en-GB"/>
    </w:rPr>
  </w:style>
  <w:style w:type="character" w:customStyle="1" w:styleId="StyleArialComplex12ptBlue">
    <w:name w:val="Style Arial (Complex) 12 pt Blue"/>
    <w:basedOn w:val="DefaultParagraphFont"/>
    <w:rsid w:val="009F215C"/>
    <w:rPr>
      <w:rFonts w:ascii="Arial" w:hAnsi="Arial"/>
      <w:color w:val="0000FF"/>
      <w:sz w:val="20"/>
      <w:szCs w:val="24"/>
    </w:rPr>
  </w:style>
  <w:style w:type="paragraph" w:customStyle="1" w:styleId="EA-Bullet1">
    <w:name w:val="EA-Bullet 1"/>
    <w:rsid w:val="004214F1"/>
    <w:pPr>
      <w:numPr>
        <w:numId w:val="27"/>
      </w:numPr>
      <w:spacing w:before="60" w:after="60"/>
    </w:pPr>
    <w:rPr>
      <w:rFonts w:ascii="Times New Roman" w:eastAsia="Times New Roman" w:hAnsi="Times New Roman"/>
      <w:noProof/>
      <w:sz w:val="24"/>
      <w:lang w:val="en-US" w:eastAsia="en-US"/>
    </w:rPr>
  </w:style>
  <w:style w:type="paragraph" w:customStyle="1" w:styleId="Bodytext0">
    <w:name w:val="Bodytext"/>
    <w:basedOn w:val="Header"/>
    <w:rsid w:val="00417B18"/>
    <w:pPr>
      <w:tabs>
        <w:tab w:val="clear" w:pos="4680"/>
        <w:tab w:val="clear" w:pos="9360"/>
      </w:tabs>
      <w:spacing w:before="0" w:line="240" w:lineRule="auto"/>
    </w:pPr>
    <w:rPr>
      <w:rFonts w:ascii="Verdana" w:eastAsia="Times New Roman" w:hAnsi="Verdana"/>
      <w:sz w:val="18"/>
      <w:szCs w:val="24"/>
    </w:rPr>
  </w:style>
  <w:style w:type="table" w:styleId="ColorfulGrid-Accent5">
    <w:name w:val="Colorful Grid Accent 5"/>
    <w:basedOn w:val="TableNormal"/>
    <w:uiPriority w:val="73"/>
    <w:rsid w:val="0074440B"/>
    <w:rPr>
      <w:color w:val="263147" w:themeColor="text1"/>
    </w:rPr>
    <w:tblPr>
      <w:tblStyleRowBandSize w:val="1"/>
      <w:tblStyleColBandSize w:val="1"/>
      <w:tblBorders>
        <w:insideH w:val="single" w:sz="4" w:space="0" w:color="FFFFFF" w:themeColor="background1"/>
      </w:tblBorders>
    </w:tblPr>
    <w:tcPr>
      <w:shd w:val="clear" w:color="auto" w:fill="C0F0FF" w:themeFill="accent5" w:themeFillTint="33"/>
    </w:tcPr>
    <w:tblStylePr w:type="firstRow">
      <w:rPr>
        <w:b/>
        <w:bCs/>
      </w:rPr>
      <w:tblPr/>
      <w:tcPr>
        <w:shd w:val="clear" w:color="auto" w:fill="82E1FF" w:themeFill="accent5" w:themeFillTint="66"/>
      </w:tcPr>
    </w:tblStylePr>
    <w:tblStylePr w:type="lastRow">
      <w:rPr>
        <w:b/>
        <w:bCs/>
        <w:color w:val="263147" w:themeColor="text1"/>
      </w:rPr>
      <w:tblPr/>
      <w:tcPr>
        <w:shd w:val="clear" w:color="auto" w:fill="82E1FF" w:themeFill="accent5" w:themeFillTint="66"/>
      </w:tcPr>
    </w:tblStylePr>
    <w:tblStylePr w:type="firstCol">
      <w:rPr>
        <w:color w:val="FFFFFF" w:themeColor="background1"/>
      </w:rPr>
      <w:tblPr/>
      <w:tcPr>
        <w:shd w:val="clear" w:color="auto" w:fill="007195" w:themeFill="accent5" w:themeFillShade="BF"/>
      </w:tcPr>
    </w:tblStylePr>
    <w:tblStylePr w:type="lastCol">
      <w:rPr>
        <w:color w:val="FFFFFF" w:themeColor="background1"/>
      </w:rPr>
      <w:tblPr/>
      <w:tcPr>
        <w:shd w:val="clear" w:color="auto" w:fill="007195" w:themeFill="accent5" w:themeFillShade="BF"/>
      </w:tcPr>
    </w:tblStylePr>
    <w:tblStylePr w:type="band1Vert">
      <w:tblPr/>
      <w:tcPr>
        <w:shd w:val="clear" w:color="auto" w:fill="64D9FF" w:themeFill="accent5" w:themeFillTint="7F"/>
      </w:tcPr>
    </w:tblStylePr>
    <w:tblStylePr w:type="band1Horz">
      <w:tblPr/>
      <w:tcPr>
        <w:shd w:val="clear" w:color="auto" w:fill="64D9FF" w:themeFill="accent5" w:themeFillTint="7F"/>
      </w:tcPr>
    </w:tblStylePr>
  </w:style>
  <w:style w:type="table" w:styleId="ColorfulShading-Accent5">
    <w:name w:val="Colorful Shading Accent 5"/>
    <w:basedOn w:val="TableNormal"/>
    <w:uiPriority w:val="71"/>
    <w:rsid w:val="0074440B"/>
    <w:rPr>
      <w:color w:val="263147" w:themeColor="text1"/>
    </w:rPr>
    <w:tblPr>
      <w:tblStyleRowBandSize w:val="1"/>
      <w:tblStyleColBandSize w:val="1"/>
      <w:tblBorders>
        <w:top w:val="single" w:sz="24" w:space="0" w:color="B7BE16" w:themeColor="accent6"/>
        <w:left w:val="single" w:sz="4" w:space="0" w:color="0098C7" w:themeColor="accent5"/>
        <w:bottom w:val="single" w:sz="4" w:space="0" w:color="0098C7" w:themeColor="accent5"/>
        <w:right w:val="single" w:sz="4" w:space="0" w:color="0098C7" w:themeColor="accent5"/>
        <w:insideH w:val="single" w:sz="4" w:space="0" w:color="FFFFFF" w:themeColor="background1"/>
        <w:insideV w:val="single" w:sz="4" w:space="0" w:color="FFFFFF" w:themeColor="background1"/>
      </w:tblBorders>
    </w:tblPr>
    <w:tcPr>
      <w:shd w:val="clear" w:color="auto" w:fill="E0F7FF" w:themeFill="accent5" w:themeFillTint="19"/>
    </w:tcPr>
    <w:tblStylePr w:type="firstRow">
      <w:rPr>
        <w:b/>
        <w:bCs/>
      </w:rPr>
      <w:tblPr/>
      <w:tcPr>
        <w:tcBorders>
          <w:top w:val="nil"/>
          <w:left w:val="nil"/>
          <w:bottom w:val="single" w:sz="24" w:space="0" w:color="B7BE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5A77" w:themeFill="accent5" w:themeFillShade="99"/>
      </w:tcPr>
    </w:tblStylePr>
    <w:tblStylePr w:type="firstCol">
      <w:rPr>
        <w:color w:val="FFFFFF" w:themeColor="background1"/>
      </w:rPr>
      <w:tblPr/>
      <w:tcPr>
        <w:tcBorders>
          <w:top w:val="nil"/>
          <w:left w:val="nil"/>
          <w:bottom w:val="nil"/>
          <w:right w:val="nil"/>
          <w:insideH w:val="single" w:sz="4" w:space="0" w:color="005A77" w:themeColor="accent5" w:themeShade="99"/>
          <w:insideV w:val="nil"/>
        </w:tcBorders>
        <w:shd w:val="clear" w:color="auto" w:fill="005A7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5A77" w:themeFill="accent5" w:themeFillShade="99"/>
      </w:tcPr>
    </w:tblStylePr>
    <w:tblStylePr w:type="band1Vert">
      <w:tblPr/>
      <w:tcPr>
        <w:shd w:val="clear" w:color="auto" w:fill="82E1FF" w:themeFill="accent5" w:themeFillTint="66"/>
      </w:tcPr>
    </w:tblStylePr>
    <w:tblStylePr w:type="band1Horz">
      <w:tblPr/>
      <w:tcPr>
        <w:shd w:val="clear" w:color="auto" w:fill="64D9FF" w:themeFill="accent5" w:themeFillTint="7F"/>
      </w:tcPr>
    </w:tblStylePr>
    <w:tblStylePr w:type="neCell">
      <w:rPr>
        <w:color w:val="263147" w:themeColor="text1"/>
      </w:rPr>
    </w:tblStylePr>
    <w:tblStylePr w:type="nwCell">
      <w:rPr>
        <w:color w:val="263147" w:themeColor="text1"/>
      </w:rPr>
    </w:tblStylePr>
  </w:style>
  <w:style w:type="table" w:styleId="MediumList2-Accent5">
    <w:name w:val="Medium List 2 Accent 5"/>
    <w:basedOn w:val="TableNormal"/>
    <w:uiPriority w:val="66"/>
    <w:rsid w:val="0074440B"/>
    <w:rPr>
      <w:rFonts w:asciiTheme="majorHAnsi" w:eastAsiaTheme="majorEastAsia" w:hAnsiTheme="majorHAnsi" w:cstheme="majorBidi"/>
      <w:color w:val="263147" w:themeColor="text1"/>
    </w:rPr>
    <w:tblPr>
      <w:tblStyleRowBandSize w:val="1"/>
      <w:tblStyleColBandSize w:val="1"/>
      <w:tblBorders>
        <w:top w:val="single" w:sz="8" w:space="0" w:color="0098C7" w:themeColor="accent5"/>
        <w:left w:val="single" w:sz="8" w:space="0" w:color="0098C7" w:themeColor="accent5"/>
        <w:bottom w:val="single" w:sz="8" w:space="0" w:color="0098C7" w:themeColor="accent5"/>
        <w:right w:val="single" w:sz="8" w:space="0" w:color="0098C7" w:themeColor="accent5"/>
      </w:tblBorders>
    </w:tblPr>
    <w:tblStylePr w:type="firstRow">
      <w:rPr>
        <w:sz w:val="24"/>
        <w:szCs w:val="24"/>
      </w:rPr>
      <w:tblPr/>
      <w:tcPr>
        <w:tcBorders>
          <w:top w:val="nil"/>
          <w:left w:val="nil"/>
          <w:bottom w:val="single" w:sz="24" w:space="0" w:color="0098C7" w:themeColor="accent5"/>
          <w:right w:val="nil"/>
          <w:insideH w:val="nil"/>
          <w:insideV w:val="nil"/>
        </w:tcBorders>
        <w:shd w:val="clear" w:color="auto" w:fill="FFFFFF" w:themeFill="background1"/>
      </w:tcPr>
    </w:tblStylePr>
    <w:tblStylePr w:type="lastRow">
      <w:tblPr/>
      <w:tcPr>
        <w:tcBorders>
          <w:top w:val="single" w:sz="8" w:space="0" w:color="0098C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98C7" w:themeColor="accent5"/>
          <w:insideH w:val="nil"/>
          <w:insideV w:val="nil"/>
        </w:tcBorders>
        <w:shd w:val="clear" w:color="auto" w:fill="FFFFFF" w:themeFill="background1"/>
      </w:tcPr>
    </w:tblStylePr>
    <w:tblStylePr w:type="lastCol">
      <w:tblPr/>
      <w:tcPr>
        <w:tcBorders>
          <w:top w:val="nil"/>
          <w:left w:val="single" w:sz="8" w:space="0" w:color="0098C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ECFF" w:themeFill="accent5" w:themeFillTint="3F"/>
      </w:tcPr>
    </w:tblStylePr>
    <w:tblStylePr w:type="band1Horz">
      <w:tblPr/>
      <w:tcPr>
        <w:tcBorders>
          <w:top w:val="nil"/>
          <w:bottom w:val="nil"/>
          <w:insideH w:val="nil"/>
          <w:insideV w:val="nil"/>
        </w:tcBorders>
        <w:shd w:val="clear" w:color="auto" w:fill="B2EC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p1">
    <w:name w:val="p1"/>
    <w:basedOn w:val="Normal"/>
    <w:rsid w:val="00B32D9A"/>
    <w:pPr>
      <w:spacing w:before="0" w:after="0" w:line="360" w:lineRule="auto"/>
    </w:pPr>
    <w:rPr>
      <w:rFonts w:ascii="Verdana" w:eastAsia="Times New Roman" w:hAnsi="Verdana"/>
      <w:color w:val="000000"/>
      <w:sz w:val="18"/>
      <w:szCs w:val="24"/>
    </w:rPr>
  </w:style>
  <w:style w:type="character" w:customStyle="1" w:styleId="NormalDocTextChar">
    <w:name w:val="Normal Doc Text Char"/>
    <w:link w:val="NormalDocText"/>
    <w:locked/>
    <w:rsid w:val="00B9167E"/>
    <w:rPr>
      <w:rFonts w:cs="Arial"/>
    </w:rPr>
  </w:style>
  <w:style w:type="paragraph" w:customStyle="1" w:styleId="NormalDocText">
    <w:name w:val="Normal Doc Text"/>
    <w:basedOn w:val="Normal"/>
    <w:link w:val="NormalDocTextChar"/>
    <w:rsid w:val="00B9167E"/>
    <w:pPr>
      <w:spacing w:before="120" w:after="0" w:line="240" w:lineRule="auto"/>
      <w:ind w:left="142"/>
    </w:pPr>
    <w:rPr>
      <w:rFonts w:cs="Arial"/>
      <w:sz w:val="20"/>
      <w:szCs w:val="20"/>
      <w:lang w:val="en-IN" w:eastAsia="en-IN"/>
    </w:rPr>
  </w:style>
  <w:style w:type="character" w:styleId="SubtleReference">
    <w:name w:val="Subtle Reference"/>
    <w:uiPriority w:val="31"/>
    <w:qFormat/>
    <w:rsid w:val="00B9167E"/>
    <w:rPr>
      <w:rFonts w:ascii="Segoe UI" w:hAnsi="Segoe UI" w:cs="Segoe UI"/>
      <w:caps w:val="0"/>
      <w:smallCaps/>
      <w:color w:val="5A5A5A"/>
      <w:sz w:val="18"/>
      <w:szCs w:val="18"/>
      <w:lang w:val="en-GB"/>
    </w:rPr>
  </w:style>
  <w:style w:type="character" w:customStyle="1" w:styleId="UnresolvedMention">
    <w:name w:val="Unresolved Mention"/>
    <w:basedOn w:val="DefaultParagraphFont"/>
    <w:uiPriority w:val="99"/>
    <w:semiHidden/>
    <w:unhideWhenUsed/>
    <w:rsid w:val="00084204"/>
    <w:rPr>
      <w:color w:val="605E5C"/>
      <w:shd w:val="clear" w:color="auto" w:fill="E1DFDD"/>
    </w:rPr>
  </w:style>
  <w:style w:type="paragraph" w:customStyle="1" w:styleId="Style2">
    <w:name w:val="Style2"/>
    <w:basedOn w:val="CGHeading1-outlined"/>
    <w:next w:val="Style1"/>
    <w:link w:val="Style2Char"/>
    <w:qFormat/>
    <w:rsid w:val="008B1CE4"/>
    <w:pPr>
      <w:pBdr>
        <w:bottom w:val="single" w:sz="6" w:space="1" w:color="auto"/>
      </w:pBdr>
      <w:ind w:left="720"/>
    </w:pPr>
    <w:rPr>
      <w:color w:val="FF0000"/>
    </w:rPr>
  </w:style>
  <w:style w:type="paragraph" w:customStyle="1" w:styleId="DocumentHeadingLevel2">
    <w:name w:val="Document_Heading_Level2"/>
    <w:basedOn w:val="CGHeading2-outlined"/>
    <w:link w:val="DocumentHeadingLevel2Char"/>
    <w:qFormat/>
    <w:rsid w:val="00CE11BC"/>
    <w:pPr>
      <w:ind w:left="864"/>
    </w:pPr>
    <w:rPr>
      <w:color w:val="FF0000"/>
    </w:rPr>
  </w:style>
  <w:style w:type="character" w:customStyle="1" w:styleId="CGHeading1-outlinedChar">
    <w:name w:val="CG_Heading 1 - outlined Char"/>
    <w:basedOn w:val="DefaultParagraphFont"/>
    <w:link w:val="CGHeading1-outlined"/>
    <w:rsid w:val="008B1CE4"/>
    <w:rPr>
      <w:rFonts w:eastAsia="Times New Roman"/>
      <w:color w:val="263147" w:themeColor="text1"/>
      <w:sz w:val="40"/>
      <w:szCs w:val="24"/>
      <w:lang w:val="en-US" w:eastAsia="en-CA"/>
    </w:rPr>
  </w:style>
  <w:style w:type="character" w:customStyle="1" w:styleId="Style2Char">
    <w:name w:val="Style2 Char"/>
    <w:basedOn w:val="CGHeading1-outlinedChar"/>
    <w:link w:val="Style2"/>
    <w:rsid w:val="008B1CE4"/>
    <w:rPr>
      <w:rFonts w:eastAsia="Times New Roman"/>
      <w:color w:val="FF0000"/>
      <w:sz w:val="40"/>
      <w:szCs w:val="24"/>
      <w:lang w:val="en-US" w:eastAsia="en-CA"/>
    </w:rPr>
  </w:style>
  <w:style w:type="paragraph" w:customStyle="1" w:styleId="DocumentHeadingLevel1">
    <w:name w:val="Document_Heading_Level1"/>
    <w:basedOn w:val="Style2"/>
    <w:link w:val="DocumentHeadingLevel1Char"/>
    <w:qFormat/>
    <w:rsid w:val="00426233"/>
    <w:pPr>
      <w:ind w:left="1890"/>
    </w:pPr>
  </w:style>
  <w:style w:type="character" w:customStyle="1" w:styleId="CGHeading2-outlinedChar">
    <w:name w:val="CG_Heading 2 - outlined Char"/>
    <w:basedOn w:val="CGHeading1-outlinedChar"/>
    <w:link w:val="CGHeading2-outlined"/>
    <w:rsid w:val="00CE11BC"/>
    <w:rPr>
      <w:rFonts w:eastAsia="Times New Roman"/>
      <w:color w:val="746861" w:themeColor="text2" w:themeShade="BF"/>
      <w:sz w:val="36"/>
      <w:szCs w:val="24"/>
      <w:lang w:val="en-US" w:eastAsia="en-CA"/>
    </w:rPr>
  </w:style>
  <w:style w:type="character" w:customStyle="1" w:styleId="DocumentHeadingLevel2Char">
    <w:name w:val="Document_Heading_Level2 Char"/>
    <w:basedOn w:val="CGHeading2-outlinedChar"/>
    <w:link w:val="DocumentHeadingLevel2"/>
    <w:rsid w:val="00CE11BC"/>
    <w:rPr>
      <w:rFonts w:eastAsia="Times New Roman"/>
      <w:color w:val="FF0000"/>
      <w:sz w:val="36"/>
      <w:szCs w:val="24"/>
      <w:lang w:val="en-US" w:eastAsia="en-CA"/>
    </w:rPr>
  </w:style>
  <w:style w:type="character" w:customStyle="1" w:styleId="DocumentHeadingLevel1Char">
    <w:name w:val="Document_Heading_Level1 Char"/>
    <w:basedOn w:val="Style2Char"/>
    <w:link w:val="DocumentHeadingLevel1"/>
    <w:rsid w:val="00426233"/>
    <w:rPr>
      <w:rFonts w:eastAsia="Times New Roman"/>
      <w:color w:val="FF0000"/>
      <w:sz w:val="40"/>
      <w:szCs w:val="24"/>
      <w:lang w:val="en-US" w:eastAsia="en-CA"/>
    </w:rPr>
  </w:style>
  <w:style w:type="character" w:styleId="HTMLCode">
    <w:name w:val="HTML Code"/>
    <w:basedOn w:val="DefaultParagraphFont"/>
    <w:uiPriority w:val="99"/>
    <w:semiHidden/>
    <w:unhideWhenUsed/>
    <w:rsid w:val="005F19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98468">
      <w:bodyDiv w:val="1"/>
      <w:marLeft w:val="0"/>
      <w:marRight w:val="0"/>
      <w:marTop w:val="0"/>
      <w:marBottom w:val="0"/>
      <w:divBdr>
        <w:top w:val="none" w:sz="0" w:space="0" w:color="auto"/>
        <w:left w:val="none" w:sz="0" w:space="0" w:color="auto"/>
        <w:bottom w:val="none" w:sz="0" w:space="0" w:color="auto"/>
        <w:right w:val="none" w:sz="0" w:space="0" w:color="auto"/>
      </w:divBdr>
    </w:div>
    <w:div w:id="58677466">
      <w:bodyDiv w:val="1"/>
      <w:marLeft w:val="0"/>
      <w:marRight w:val="0"/>
      <w:marTop w:val="0"/>
      <w:marBottom w:val="0"/>
      <w:divBdr>
        <w:top w:val="none" w:sz="0" w:space="0" w:color="auto"/>
        <w:left w:val="none" w:sz="0" w:space="0" w:color="auto"/>
        <w:bottom w:val="none" w:sz="0" w:space="0" w:color="auto"/>
        <w:right w:val="none" w:sz="0" w:space="0" w:color="auto"/>
      </w:divBdr>
      <w:divsChild>
        <w:div w:id="1085152415">
          <w:marLeft w:val="0"/>
          <w:marRight w:val="0"/>
          <w:marTop w:val="502"/>
          <w:marBottom w:val="502"/>
          <w:divBdr>
            <w:top w:val="single" w:sz="36" w:space="17" w:color="DDDDDD"/>
            <w:left w:val="single" w:sz="36" w:space="31" w:color="DDDDDD"/>
            <w:bottom w:val="single" w:sz="36" w:space="0" w:color="DDDDDD"/>
            <w:right w:val="single" w:sz="36" w:space="31" w:color="DDDDDD"/>
          </w:divBdr>
          <w:divsChild>
            <w:div w:id="1377656740">
              <w:marLeft w:val="0"/>
              <w:marRight w:val="0"/>
              <w:marTop w:val="670"/>
              <w:marBottom w:val="335"/>
              <w:divBdr>
                <w:top w:val="none" w:sz="0" w:space="0" w:color="auto"/>
                <w:left w:val="none" w:sz="0" w:space="0" w:color="auto"/>
                <w:bottom w:val="none" w:sz="0" w:space="0" w:color="auto"/>
                <w:right w:val="none" w:sz="0" w:space="0" w:color="auto"/>
              </w:divBdr>
              <w:divsChild>
                <w:div w:id="702100873">
                  <w:marLeft w:val="0"/>
                  <w:marRight w:val="0"/>
                  <w:marTop w:val="0"/>
                  <w:marBottom w:val="0"/>
                  <w:divBdr>
                    <w:top w:val="none" w:sz="0" w:space="0" w:color="auto"/>
                    <w:left w:val="none" w:sz="0" w:space="0" w:color="auto"/>
                    <w:bottom w:val="none" w:sz="0" w:space="0" w:color="auto"/>
                    <w:right w:val="none" w:sz="0" w:space="0" w:color="auto"/>
                  </w:divBdr>
                  <w:divsChild>
                    <w:div w:id="14894116">
                      <w:marLeft w:val="0"/>
                      <w:marRight w:val="0"/>
                      <w:marTop w:val="0"/>
                      <w:marBottom w:val="0"/>
                      <w:divBdr>
                        <w:top w:val="none" w:sz="0" w:space="0" w:color="auto"/>
                        <w:left w:val="none" w:sz="0" w:space="0" w:color="auto"/>
                        <w:bottom w:val="none" w:sz="0" w:space="0" w:color="auto"/>
                        <w:right w:val="none" w:sz="0" w:space="0" w:color="auto"/>
                      </w:divBdr>
                      <w:divsChild>
                        <w:div w:id="18135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14422">
      <w:bodyDiv w:val="1"/>
      <w:marLeft w:val="0"/>
      <w:marRight w:val="0"/>
      <w:marTop w:val="0"/>
      <w:marBottom w:val="0"/>
      <w:divBdr>
        <w:top w:val="none" w:sz="0" w:space="0" w:color="auto"/>
        <w:left w:val="none" w:sz="0" w:space="0" w:color="auto"/>
        <w:bottom w:val="none" w:sz="0" w:space="0" w:color="auto"/>
        <w:right w:val="none" w:sz="0" w:space="0" w:color="auto"/>
      </w:divBdr>
    </w:div>
    <w:div w:id="241838669">
      <w:bodyDiv w:val="1"/>
      <w:marLeft w:val="0"/>
      <w:marRight w:val="0"/>
      <w:marTop w:val="0"/>
      <w:marBottom w:val="0"/>
      <w:divBdr>
        <w:top w:val="none" w:sz="0" w:space="0" w:color="auto"/>
        <w:left w:val="none" w:sz="0" w:space="0" w:color="auto"/>
        <w:bottom w:val="none" w:sz="0" w:space="0" w:color="auto"/>
        <w:right w:val="none" w:sz="0" w:space="0" w:color="auto"/>
      </w:divBdr>
    </w:div>
    <w:div w:id="315689187">
      <w:bodyDiv w:val="1"/>
      <w:marLeft w:val="0"/>
      <w:marRight w:val="0"/>
      <w:marTop w:val="0"/>
      <w:marBottom w:val="0"/>
      <w:divBdr>
        <w:top w:val="none" w:sz="0" w:space="0" w:color="auto"/>
        <w:left w:val="none" w:sz="0" w:space="0" w:color="auto"/>
        <w:bottom w:val="none" w:sz="0" w:space="0" w:color="auto"/>
        <w:right w:val="none" w:sz="0" w:space="0" w:color="auto"/>
      </w:divBdr>
    </w:div>
    <w:div w:id="376900167">
      <w:bodyDiv w:val="1"/>
      <w:marLeft w:val="30"/>
      <w:marRight w:val="30"/>
      <w:marTop w:val="0"/>
      <w:marBottom w:val="0"/>
      <w:divBdr>
        <w:top w:val="none" w:sz="0" w:space="0" w:color="auto"/>
        <w:left w:val="none" w:sz="0" w:space="0" w:color="auto"/>
        <w:bottom w:val="none" w:sz="0" w:space="0" w:color="auto"/>
        <w:right w:val="none" w:sz="0" w:space="0" w:color="auto"/>
      </w:divBdr>
      <w:divsChild>
        <w:div w:id="1957446007">
          <w:marLeft w:val="0"/>
          <w:marRight w:val="0"/>
          <w:marTop w:val="0"/>
          <w:marBottom w:val="0"/>
          <w:divBdr>
            <w:top w:val="none" w:sz="0" w:space="0" w:color="auto"/>
            <w:left w:val="none" w:sz="0" w:space="0" w:color="auto"/>
            <w:bottom w:val="none" w:sz="0" w:space="0" w:color="auto"/>
            <w:right w:val="none" w:sz="0" w:space="0" w:color="auto"/>
          </w:divBdr>
          <w:divsChild>
            <w:div w:id="1545022276">
              <w:marLeft w:val="0"/>
              <w:marRight w:val="0"/>
              <w:marTop w:val="0"/>
              <w:marBottom w:val="0"/>
              <w:divBdr>
                <w:top w:val="none" w:sz="0" w:space="0" w:color="auto"/>
                <w:left w:val="none" w:sz="0" w:space="0" w:color="auto"/>
                <w:bottom w:val="none" w:sz="0" w:space="0" w:color="auto"/>
                <w:right w:val="none" w:sz="0" w:space="0" w:color="auto"/>
              </w:divBdr>
              <w:divsChild>
                <w:div w:id="1035928465">
                  <w:marLeft w:val="180"/>
                  <w:marRight w:val="0"/>
                  <w:marTop w:val="0"/>
                  <w:marBottom w:val="0"/>
                  <w:divBdr>
                    <w:top w:val="none" w:sz="0" w:space="0" w:color="auto"/>
                    <w:left w:val="none" w:sz="0" w:space="0" w:color="auto"/>
                    <w:bottom w:val="none" w:sz="0" w:space="0" w:color="auto"/>
                    <w:right w:val="none" w:sz="0" w:space="0" w:color="auto"/>
                  </w:divBdr>
                  <w:divsChild>
                    <w:div w:id="1565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7772">
      <w:bodyDiv w:val="1"/>
      <w:marLeft w:val="0"/>
      <w:marRight w:val="0"/>
      <w:marTop w:val="0"/>
      <w:marBottom w:val="0"/>
      <w:divBdr>
        <w:top w:val="none" w:sz="0" w:space="0" w:color="auto"/>
        <w:left w:val="none" w:sz="0" w:space="0" w:color="auto"/>
        <w:bottom w:val="none" w:sz="0" w:space="0" w:color="auto"/>
        <w:right w:val="none" w:sz="0" w:space="0" w:color="auto"/>
      </w:divBdr>
    </w:div>
    <w:div w:id="459689975">
      <w:bodyDiv w:val="1"/>
      <w:marLeft w:val="0"/>
      <w:marRight w:val="0"/>
      <w:marTop w:val="0"/>
      <w:marBottom w:val="0"/>
      <w:divBdr>
        <w:top w:val="none" w:sz="0" w:space="0" w:color="auto"/>
        <w:left w:val="none" w:sz="0" w:space="0" w:color="auto"/>
        <w:bottom w:val="none" w:sz="0" w:space="0" w:color="auto"/>
        <w:right w:val="none" w:sz="0" w:space="0" w:color="auto"/>
      </w:divBdr>
    </w:div>
    <w:div w:id="550385132">
      <w:bodyDiv w:val="1"/>
      <w:marLeft w:val="0"/>
      <w:marRight w:val="0"/>
      <w:marTop w:val="0"/>
      <w:marBottom w:val="0"/>
      <w:divBdr>
        <w:top w:val="none" w:sz="0" w:space="0" w:color="auto"/>
        <w:left w:val="none" w:sz="0" w:space="0" w:color="auto"/>
        <w:bottom w:val="none" w:sz="0" w:space="0" w:color="auto"/>
        <w:right w:val="none" w:sz="0" w:space="0" w:color="auto"/>
      </w:divBdr>
    </w:div>
    <w:div w:id="578833755">
      <w:bodyDiv w:val="1"/>
      <w:marLeft w:val="0"/>
      <w:marRight w:val="0"/>
      <w:marTop w:val="0"/>
      <w:marBottom w:val="0"/>
      <w:divBdr>
        <w:top w:val="none" w:sz="0" w:space="0" w:color="auto"/>
        <w:left w:val="none" w:sz="0" w:space="0" w:color="auto"/>
        <w:bottom w:val="none" w:sz="0" w:space="0" w:color="auto"/>
        <w:right w:val="none" w:sz="0" w:space="0" w:color="auto"/>
      </w:divBdr>
    </w:div>
    <w:div w:id="652610034">
      <w:bodyDiv w:val="1"/>
      <w:marLeft w:val="0"/>
      <w:marRight w:val="0"/>
      <w:marTop w:val="0"/>
      <w:marBottom w:val="0"/>
      <w:divBdr>
        <w:top w:val="none" w:sz="0" w:space="0" w:color="auto"/>
        <w:left w:val="none" w:sz="0" w:space="0" w:color="auto"/>
        <w:bottom w:val="none" w:sz="0" w:space="0" w:color="auto"/>
        <w:right w:val="none" w:sz="0" w:space="0" w:color="auto"/>
      </w:divBdr>
    </w:div>
    <w:div w:id="692339153">
      <w:bodyDiv w:val="1"/>
      <w:marLeft w:val="30"/>
      <w:marRight w:val="30"/>
      <w:marTop w:val="0"/>
      <w:marBottom w:val="0"/>
      <w:divBdr>
        <w:top w:val="none" w:sz="0" w:space="0" w:color="auto"/>
        <w:left w:val="none" w:sz="0" w:space="0" w:color="auto"/>
        <w:bottom w:val="none" w:sz="0" w:space="0" w:color="auto"/>
        <w:right w:val="none" w:sz="0" w:space="0" w:color="auto"/>
      </w:divBdr>
      <w:divsChild>
        <w:div w:id="498815680">
          <w:marLeft w:val="0"/>
          <w:marRight w:val="0"/>
          <w:marTop w:val="0"/>
          <w:marBottom w:val="0"/>
          <w:divBdr>
            <w:top w:val="none" w:sz="0" w:space="0" w:color="auto"/>
            <w:left w:val="none" w:sz="0" w:space="0" w:color="auto"/>
            <w:bottom w:val="none" w:sz="0" w:space="0" w:color="auto"/>
            <w:right w:val="none" w:sz="0" w:space="0" w:color="auto"/>
          </w:divBdr>
          <w:divsChild>
            <w:div w:id="1770926364">
              <w:marLeft w:val="0"/>
              <w:marRight w:val="0"/>
              <w:marTop w:val="0"/>
              <w:marBottom w:val="0"/>
              <w:divBdr>
                <w:top w:val="none" w:sz="0" w:space="0" w:color="auto"/>
                <w:left w:val="none" w:sz="0" w:space="0" w:color="auto"/>
                <w:bottom w:val="none" w:sz="0" w:space="0" w:color="auto"/>
                <w:right w:val="none" w:sz="0" w:space="0" w:color="auto"/>
              </w:divBdr>
              <w:divsChild>
                <w:div w:id="1720477569">
                  <w:marLeft w:val="180"/>
                  <w:marRight w:val="0"/>
                  <w:marTop w:val="0"/>
                  <w:marBottom w:val="0"/>
                  <w:divBdr>
                    <w:top w:val="none" w:sz="0" w:space="0" w:color="auto"/>
                    <w:left w:val="none" w:sz="0" w:space="0" w:color="auto"/>
                    <w:bottom w:val="none" w:sz="0" w:space="0" w:color="auto"/>
                    <w:right w:val="none" w:sz="0" w:space="0" w:color="auto"/>
                  </w:divBdr>
                  <w:divsChild>
                    <w:div w:id="19586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945442">
      <w:bodyDiv w:val="1"/>
      <w:marLeft w:val="0"/>
      <w:marRight w:val="0"/>
      <w:marTop w:val="0"/>
      <w:marBottom w:val="0"/>
      <w:divBdr>
        <w:top w:val="single" w:sz="24" w:space="0" w:color="D5DCFA"/>
        <w:left w:val="none" w:sz="0" w:space="0" w:color="auto"/>
        <w:bottom w:val="none" w:sz="0" w:space="0" w:color="auto"/>
        <w:right w:val="none" w:sz="0" w:space="0" w:color="auto"/>
      </w:divBdr>
      <w:divsChild>
        <w:div w:id="978153037">
          <w:marLeft w:val="0"/>
          <w:marRight w:val="0"/>
          <w:marTop w:val="0"/>
          <w:marBottom w:val="0"/>
          <w:divBdr>
            <w:top w:val="none" w:sz="0" w:space="0" w:color="auto"/>
            <w:left w:val="none" w:sz="0" w:space="0" w:color="auto"/>
            <w:bottom w:val="none" w:sz="0" w:space="0" w:color="auto"/>
            <w:right w:val="none" w:sz="0" w:space="0" w:color="auto"/>
          </w:divBdr>
          <w:divsChild>
            <w:div w:id="2101873619">
              <w:marLeft w:val="0"/>
              <w:marRight w:val="0"/>
              <w:marTop w:val="0"/>
              <w:marBottom w:val="0"/>
              <w:divBdr>
                <w:top w:val="none" w:sz="0" w:space="0" w:color="auto"/>
                <w:left w:val="none" w:sz="0" w:space="0" w:color="auto"/>
                <w:bottom w:val="none" w:sz="0" w:space="0" w:color="auto"/>
                <w:right w:val="none" w:sz="0" w:space="0" w:color="auto"/>
              </w:divBdr>
              <w:divsChild>
                <w:div w:id="1257134630">
                  <w:marLeft w:val="0"/>
                  <w:marRight w:val="0"/>
                  <w:marTop w:val="0"/>
                  <w:marBottom w:val="0"/>
                  <w:divBdr>
                    <w:top w:val="none" w:sz="0" w:space="0" w:color="auto"/>
                    <w:left w:val="none" w:sz="0" w:space="0" w:color="auto"/>
                    <w:bottom w:val="none" w:sz="0" w:space="0" w:color="auto"/>
                    <w:right w:val="none" w:sz="0" w:space="0" w:color="auto"/>
                  </w:divBdr>
                  <w:divsChild>
                    <w:div w:id="37547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989599">
      <w:bodyDiv w:val="1"/>
      <w:marLeft w:val="0"/>
      <w:marRight w:val="0"/>
      <w:marTop w:val="0"/>
      <w:marBottom w:val="0"/>
      <w:divBdr>
        <w:top w:val="none" w:sz="0" w:space="0" w:color="auto"/>
        <w:left w:val="none" w:sz="0" w:space="0" w:color="auto"/>
        <w:bottom w:val="none" w:sz="0" w:space="0" w:color="auto"/>
        <w:right w:val="none" w:sz="0" w:space="0" w:color="auto"/>
      </w:divBdr>
    </w:div>
    <w:div w:id="754254272">
      <w:bodyDiv w:val="1"/>
      <w:marLeft w:val="0"/>
      <w:marRight w:val="0"/>
      <w:marTop w:val="0"/>
      <w:marBottom w:val="0"/>
      <w:divBdr>
        <w:top w:val="none" w:sz="0" w:space="0" w:color="auto"/>
        <w:left w:val="none" w:sz="0" w:space="0" w:color="auto"/>
        <w:bottom w:val="none" w:sz="0" w:space="0" w:color="auto"/>
        <w:right w:val="none" w:sz="0" w:space="0" w:color="auto"/>
      </w:divBdr>
    </w:div>
    <w:div w:id="783887633">
      <w:bodyDiv w:val="1"/>
      <w:marLeft w:val="0"/>
      <w:marRight w:val="0"/>
      <w:marTop w:val="0"/>
      <w:marBottom w:val="0"/>
      <w:divBdr>
        <w:top w:val="none" w:sz="0" w:space="0" w:color="auto"/>
        <w:left w:val="none" w:sz="0" w:space="0" w:color="auto"/>
        <w:bottom w:val="none" w:sz="0" w:space="0" w:color="auto"/>
        <w:right w:val="none" w:sz="0" w:space="0" w:color="auto"/>
      </w:divBdr>
    </w:div>
    <w:div w:id="1032535938">
      <w:bodyDiv w:val="1"/>
      <w:marLeft w:val="0"/>
      <w:marRight w:val="0"/>
      <w:marTop w:val="0"/>
      <w:marBottom w:val="0"/>
      <w:divBdr>
        <w:top w:val="none" w:sz="0" w:space="0" w:color="auto"/>
        <w:left w:val="none" w:sz="0" w:space="0" w:color="auto"/>
        <w:bottom w:val="none" w:sz="0" w:space="0" w:color="auto"/>
        <w:right w:val="none" w:sz="0" w:space="0" w:color="auto"/>
      </w:divBdr>
    </w:div>
    <w:div w:id="1040326241">
      <w:bodyDiv w:val="1"/>
      <w:marLeft w:val="0"/>
      <w:marRight w:val="0"/>
      <w:marTop w:val="0"/>
      <w:marBottom w:val="0"/>
      <w:divBdr>
        <w:top w:val="none" w:sz="0" w:space="0" w:color="auto"/>
        <w:left w:val="none" w:sz="0" w:space="0" w:color="auto"/>
        <w:bottom w:val="none" w:sz="0" w:space="0" w:color="auto"/>
        <w:right w:val="none" w:sz="0" w:space="0" w:color="auto"/>
      </w:divBdr>
    </w:div>
    <w:div w:id="1084693356">
      <w:bodyDiv w:val="1"/>
      <w:marLeft w:val="0"/>
      <w:marRight w:val="0"/>
      <w:marTop w:val="0"/>
      <w:marBottom w:val="0"/>
      <w:divBdr>
        <w:top w:val="none" w:sz="0" w:space="0" w:color="auto"/>
        <w:left w:val="none" w:sz="0" w:space="0" w:color="auto"/>
        <w:bottom w:val="none" w:sz="0" w:space="0" w:color="auto"/>
        <w:right w:val="none" w:sz="0" w:space="0" w:color="auto"/>
      </w:divBdr>
    </w:div>
    <w:div w:id="1405955939">
      <w:bodyDiv w:val="1"/>
      <w:marLeft w:val="0"/>
      <w:marRight w:val="0"/>
      <w:marTop w:val="0"/>
      <w:marBottom w:val="0"/>
      <w:divBdr>
        <w:top w:val="none" w:sz="0" w:space="0" w:color="auto"/>
        <w:left w:val="none" w:sz="0" w:space="0" w:color="auto"/>
        <w:bottom w:val="none" w:sz="0" w:space="0" w:color="auto"/>
        <w:right w:val="none" w:sz="0" w:space="0" w:color="auto"/>
      </w:divBdr>
    </w:div>
    <w:div w:id="1593514729">
      <w:bodyDiv w:val="1"/>
      <w:marLeft w:val="0"/>
      <w:marRight w:val="0"/>
      <w:marTop w:val="0"/>
      <w:marBottom w:val="0"/>
      <w:divBdr>
        <w:top w:val="none" w:sz="0" w:space="0" w:color="auto"/>
        <w:left w:val="none" w:sz="0" w:space="0" w:color="auto"/>
        <w:bottom w:val="none" w:sz="0" w:space="0" w:color="auto"/>
        <w:right w:val="none" w:sz="0" w:space="0" w:color="auto"/>
      </w:divBdr>
    </w:div>
    <w:div w:id="1727294953">
      <w:bodyDiv w:val="1"/>
      <w:marLeft w:val="0"/>
      <w:marRight w:val="0"/>
      <w:marTop w:val="0"/>
      <w:marBottom w:val="0"/>
      <w:divBdr>
        <w:top w:val="single" w:sz="24" w:space="0" w:color="D5DCFA"/>
        <w:left w:val="none" w:sz="0" w:space="0" w:color="auto"/>
        <w:bottom w:val="none" w:sz="0" w:space="0" w:color="auto"/>
        <w:right w:val="none" w:sz="0" w:space="0" w:color="auto"/>
      </w:divBdr>
      <w:divsChild>
        <w:div w:id="988482443">
          <w:marLeft w:val="0"/>
          <w:marRight w:val="0"/>
          <w:marTop w:val="0"/>
          <w:marBottom w:val="0"/>
          <w:divBdr>
            <w:top w:val="none" w:sz="0" w:space="0" w:color="auto"/>
            <w:left w:val="none" w:sz="0" w:space="0" w:color="auto"/>
            <w:bottom w:val="none" w:sz="0" w:space="0" w:color="auto"/>
            <w:right w:val="none" w:sz="0" w:space="0" w:color="auto"/>
          </w:divBdr>
          <w:divsChild>
            <w:div w:id="651444410">
              <w:marLeft w:val="0"/>
              <w:marRight w:val="0"/>
              <w:marTop w:val="0"/>
              <w:marBottom w:val="0"/>
              <w:divBdr>
                <w:top w:val="none" w:sz="0" w:space="0" w:color="auto"/>
                <w:left w:val="none" w:sz="0" w:space="0" w:color="auto"/>
                <w:bottom w:val="none" w:sz="0" w:space="0" w:color="auto"/>
                <w:right w:val="none" w:sz="0" w:space="0" w:color="auto"/>
              </w:divBdr>
              <w:divsChild>
                <w:div w:id="1709837197">
                  <w:marLeft w:val="0"/>
                  <w:marRight w:val="0"/>
                  <w:marTop w:val="0"/>
                  <w:marBottom w:val="0"/>
                  <w:divBdr>
                    <w:top w:val="none" w:sz="0" w:space="0" w:color="auto"/>
                    <w:left w:val="none" w:sz="0" w:space="0" w:color="auto"/>
                    <w:bottom w:val="none" w:sz="0" w:space="0" w:color="auto"/>
                    <w:right w:val="none" w:sz="0" w:space="0" w:color="auto"/>
                  </w:divBdr>
                  <w:divsChild>
                    <w:div w:id="154648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035817">
      <w:bodyDiv w:val="1"/>
      <w:marLeft w:val="0"/>
      <w:marRight w:val="0"/>
      <w:marTop w:val="0"/>
      <w:marBottom w:val="0"/>
      <w:divBdr>
        <w:top w:val="single" w:sz="24" w:space="0" w:color="D5DCFA"/>
        <w:left w:val="none" w:sz="0" w:space="0" w:color="auto"/>
        <w:bottom w:val="none" w:sz="0" w:space="0" w:color="auto"/>
        <w:right w:val="none" w:sz="0" w:space="0" w:color="auto"/>
      </w:divBdr>
      <w:divsChild>
        <w:div w:id="1361128454">
          <w:marLeft w:val="0"/>
          <w:marRight w:val="0"/>
          <w:marTop w:val="0"/>
          <w:marBottom w:val="0"/>
          <w:divBdr>
            <w:top w:val="none" w:sz="0" w:space="0" w:color="auto"/>
            <w:left w:val="none" w:sz="0" w:space="0" w:color="auto"/>
            <w:bottom w:val="none" w:sz="0" w:space="0" w:color="auto"/>
            <w:right w:val="none" w:sz="0" w:space="0" w:color="auto"/>
          </w:divBdr>
          <w:divsChild>
            <w:div w:id="900557647">
              <w:marLeft w:val="0"/>
              <w:marRight w:val="0"/>
              <w:marTop w:val="0"/>
              <w:marBottom w:val="0"/>
              <w:divBdr>
                <w:top w:val="none" w:sz="0" w:space="0" w:color="auto"/>
                <w:left w:val="none" w:sz="0" w:space="0" w:color="auto"/>
                <w:bottom w:val="none" w:sz="0" w:space="0" w:color="auto"/>
                <w:right w:val="none" w:sz="0" w:space="0" w:color="auto"/>
              </w:divBdr>
              <w:divsChild>
                <w:div w:id="1800567401">
                  <w:marLeft w:val="0"/>
                  <w:marRight w:val="0"/>
                  <w:marTop w:val="0"/>
                  <w:marBottom w:val="0"/>
                  <w:divBdr>
                    <w:top w:val="none" w:sz="0" w:space="0" w:color="auto"/>
                    <w:left w:val="none" w:sz="0" w:space="0" w:color="auto"/>
                    <w:bottom w:val="none" w:sz="0" w:space="0" w:color="auto"/>
                    <w:right w:val="none" w:sz="0" w:space="0" w:color="auto"/>
                  </w:divBdr>
                  <w:divsChild>
                    <w:div w:id="2524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967647">
      <w:bodyDiv w:val="1"/>
      <w:marLeft w:val="0"/>
      <w:marRight w:val="0"/>
      <w:marTop w:val="0"/>
      <w:marBottom w:val="0"/>
      <w:divBdr>
        <w:top w:val="none" w:sz="0" w:space="0" w:color="auto"/>
        <w:left w:val="none" w:sz="0" w:space="0" w:color="auto"/>
        <w:bottom w:val="none" w:sz="0" w:space="0" w:color="auto"/>
        <w:right w:val="none" w:sz="0" w:space="0" w:color="auto"/>
      </w:divBdr>
    </w:div>
    <w:div w:id="1835876189">
      <w:bodyDiv w:val="1"/>
      <w:marLeft w:val="0"/>
      <w:marRight w:val="0"/>
      <w:marTop w:val="0"/>
      <w:marBottom w:val="0"/>
      <w:divBdr>
        <w:top w:val="none" w:sz="0" w:space="0" w:color="auto"/>
        <w:left w:val="none" w:sz="0" w:space="0" w:color="auto"/>
        <w:bottom w:val="none" w:sz="0" w:space="0" w:color="auto"/>
        <w:right w:val="none" w:sz="0" w:space="0" w:color="auto"/>
      </w:divBdr>
    </w:div>
    <w:div w:id="1889027237">
      <w:bodyDiv w:val="1"/>
      <w:marLeft w:val="0"/>
      <w:marRight w:val="0"/>
      <w:marTop w:val="0"/>
      <w:marBottom w:val="0"/>
      <w:divBdr>
        <w:top w:val="none" w:sz="0" w:space="0" w:color="auto"/>
        <w:left w:val="none" w:sz="0" w:space="0" w:color="auto"/>
        <w:bottom w:val="none" w:sz="0" w:space="0" w:color="auto"/>
        <w:right w:val="none" w:sz="0" w:space="0" w:color="auto"/>
      </w:divBdr>
    </w:div>
    <w:div w:id="1923643443">
      <w:bodyDiv w:val="1"/>
      <w:marLeft w:val="0"/>
      <w:marRight w:val="0"/>
      <w:marTop w:val="0"/>
      <w:marBottom w:val="0"/>
      <w:divBdr>
        <w:top w:val="none" w:sz="0" w:space="0" w:color="auto"/>
        <w:left w:val="none" w:sz="0" w:space="0" w:color="auto"/>
        <w:bottom w:val="none" w:sz="0" w:space="0" w:color="auto"/>
        <w:right w:val="none" w:sz="0" w:space="0" w:color="auto"/>
      </w:divBdr>
    </w:div>
    <w:div w:id="1936016346">
      <w:bodyDiv w:val="1"/>
      <w:marLeft w:val="0"/>
      <w:marRight w:val="0"/>
      <w:marTop w:val="0"/>
      <w:marBottom w:val="0"/>
      <w:divBdr>
        <w:top w:val="single" w:sz="24" w:space="0" w:color="D5DCFA"/>
        <w:left w:val="none" w:sz="0" w:space="0" w:color="auto"/>
        <w:bottom w:val="none" w:sz="0" w:space="0" w:color="auto"/>
        <w:right w:val="none" w:sz="0" w:space="0" w:color="auto"/>
      </w:divBdr>
      <w:divsChild>
        <w:div w:id="2096971516">
          <w:marLeft w:val="0"/>
          <w:marRight w:val="0"/>
          <w:marTop w:val="0"/>
          <w:marBottom w:val="0"/>
          <w:divBdr>
            <w:top w:val="none" w:sz="0" w:space="0" w:color="auto"/>
            <w:left w:val="none" w:sz="0" w:space="0" w:color="auto"/>
            <w:bottom w:val="none" w:sz="0" w:space="0" w:color="auto"/>
            <w:right w:val="none" w:sz="0" w:space="0" w:color="auto"/>
          </w:divBdr>
          <w:divsChild>
            <w:div w:id="1621641434">
              <w:marLeft w:val="0"/>
              <w:marRight w:val="0"/>
              <w:marTop w:val="0"/>
              <w:marBottom w:val="0"/>
              <w:divBdr>
                <w:top w:val="none" w:sz="0" w:space="0" w:color="auto"/>
                <w:left w:val="none" w:sz="0" w:space="0" w:color="auto"/>
                <w:bottom w:val="none" w:sz="0" w:space="0" w:color="auto"/>
                <w:right w:val="none" w:sz="0" w:space="0" w:color="auto"/>
              </w:divBdr>
              <w:divsChild>
                <w:div w:id="1222521378">
                  <w:marLeft w:val="0"/>
                  <w:marRight w:val="0"/>
                  <w:marTop w:val="0"/>
                  <w:marBottom w:val="0"/>
                  <w:divBdr>
                    <w:top w:val="none" w:sz="0" w:space="0" w:color="auto"/>
                    <w:left w:val="none" w:sz="0" w:space="0" w:color="auto"/>
                    <w:bottom w:val="none" w:sz="0" w:space="0" w:color="auto"/>
                    <w:right w:val="none" w:sz="0" w:space="0" w:color="auto"/>
                  </w:divBdr>
                  <w:divsChild>
                    <w:div w:id="20869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738410">
      <w:bodyDiv w:val="1"/>
      <w:marLeft w:val="0"/>
      <w:marRight w:val="0"/>
      <w:marTop w:val="0"/>
      <w:marBottom w:val="0"/>
      <w:divBdr>
        <w:top w:val="none" w:sz="0" w:space="0" w:color="auto"/>
        <w:left w:val="none" w:sz="0" w:space="0" w:color="auto"/>
        <w:bottom w:val="none" w:sz="0" w:space="0" w:color="auto"/>
        <w:right w:val="none" w:sz="0" w:space="0" w:color="auto"/>
      </w:divBdr>
      <w:divsChild>
        <w:div w:id="1594512345">
          <w:marLeft w:val="547"/>
          <w:marRight w:val="0"/>
          <w:marTop w:val="106"/>
          <w:marBottom w:val="0"/>
          <w:divBdr>
            <w:top w:val="none" w:sz="0" w:space="0" w:color="auto"/>
            <w:left w:val="none" w:sz="0" w:space="0" w:color="auto"/>
            <w:bottom w:val="none" w:sz="0" w:space="0" w:color="auto"/>
            <w:right w:val="none" w:sz="0" w:space="0" w:color="auto"/>
          </w:divBdr>
        </w:div>
        <w:div w:id="1421292882">
          <w:marLeft w:val="547"/>
          <w:marRight w:val="0"/>
          <w:marTop w:val="106"/>
          <w:marBottom w:val="0"/>
          <w:divBdr>
            <w:top w:val="none" w:sz="0" w:space="0" w:color="auto"/>
            <w:left w:val="none" w:sz="0" w:space="0" w:color="auto"/>
            <w:bottom w:val="none" w:sz="0" w:space="0" w:color="auto"/>
            <w:right w:val="none" w:sz="0" w:space="0" w:color="auto"/>
          </w:divBdr>
        </w:div>
        <w:div w:id="865408190">
          <w:marLeft w:val="547"/>
          <w:marRight w:val="0"/>
          <w:marTop w:val="106"/>
          <w:marBottom w:val="0"/>
          <w:divBdr>
            <w:top w:val="none" w:sz="0" w:space="0" w:color="auto"/>
            <w:left w:val="none" w:sz="0" w:space="0" w:color="auto"/>
            <w:bottom w:val="none" w:sz="0" w:space="0" w:color="auto"/>
            <w:right w:val="none" w:sz="0" w:space="0" w:color="auto"/>
          </w:divBdr>
        </w:div>
        <w:div w:id="1034424890">
          <w:marLeft w:val="547"/>
          <w:marRight w:val="0"/>
          <w:marTop w:val="106"/>
          <w:marBottom w:val="0"/>
          <w:divBdr>
            <w:top w:val="none" w:sz="0" w:space="0" w:color="auto"/>
            <w:left w:val="none" w:sz="0" w:space="0" w:color="auto"/>
            <w:bottom w:val="none" w:sz="0" w:space="0" w:color="auto"/>
            <w:right w:val="none" w:sz="0" w:space="0" w:color="auto"/>
          </w:divBdr>
        </w:div>
        <w:div w:id="1382435160">
          <w:marLeft w:val="547"/>
          <w:marRight w:val="0"/>
          <w:marTop w:val="106"/>
          <w:marBottom w:val="0"/>
          <w:divBdr>
            <w:top w:val="none" w:sz="0" w:space="0" w:color="auto"/>
            <w:left w:val="none" w:sz="0" w:space="0" w:color="auto"/>
            <w:bottom w:val="none" w:sz="0" w:space="0" w:color="auto"/>
            <w:right w:val="none" w:sz="0" w:space="0" w:color="auto"/>
          </w:divBdr>
        </w:div>
        <w:div w:id="1269046131">
          <w:marLeft w:val="547"/>
          <w:marRight w:val="0"/>
          <w:marTop w:val="106"/>
          <w:marBottom w:val="0"/>
          <w:divBdr>
            <w:top w:val="none" w:sz="0" w:space="0" w:color="auto"/>
            <w:left w:val="none" w:sz="0" w:space="0" w:color="auto"/>
            <w:bottom w:val="none" w:sz="0" w:space="0" w:color="auto"/>
            <w:right w:val="none" w:sz="0" w:space="0" w:color="auto"/>
          </w:divBdr>
        </w:div>
        <w:div w:id="484781789">
          <w:marLeft w:val="547"/>
          <w:marRight w:val="0"/>
          <w:marTop w:val="106"/>
          <w:marBottom w:val="0"/>
          <w:divBdr>
            <w:top w:val="none" w:sz="0" w:space="0" w:color="auto"/>
            <w:left w:val="none" w:sz="0" w:space="0" w:color="auto"/>
            <w:bottom w:val="none" w:sz="0" w:space="0" w:color="auto"/>
            <w:right w:val="none" w:sz="0" w:space="0" w:color="auto"/>
          </w:divBdr>
        </w:div>
        <w:div w:id="1913811241">
          <w:marLeft w:val="547"/>
          <w:marRight w:val="0"/>
          <w:marTop w:val="106"/>
          <w:marBottom w:val="0"/>
          <w:divBdr>
            <w:top w:val="none" w:sz="0" w:space="0" w:color="auto"/>
            <w:left w:val="none" w:sz="0" w:space="0" w:color="auto"/>
            <w:bottom w:val="none" w:sz="0" w:space="0" w:color="auto"/>
            <w:right w:val="none" w:sz="0" w:space="0" w:color="auto"/>
          </w:divBdr>
        </w:div>
        <w:div w:id="1741949872">
          <w:marLeft w:val="547"/>
          <w:marRight w:val="0"/>
          <w:marTop w:val="106"/>
          <w:marBottom w:val="0"/>
          <w:divBdr>
            <w:top w:val="none" w:sz="0" w:space="0" w:color="auto"/>
            <w:left w:val="none" w:sz="0" w:space="0" w:color="auto"/>
            <w:bottom w:val="none" w:sz="0" w:space="0" w:color="auto"/>
            <w:right w:val="none" w:sz="0" w:space="0" w:color="auto"/>
          </w:divBdr>
        </w:div>
        <w:div w:id="1986085118">
          <w:marLeft w:val="547"/>
          <w:marRight w:val="0"/>
          <w:marTop w:val="106"/>
          <w:marBottom w:val="0"/>
          <w:divBdr>
            <w:top w:val="none" w:sz="0" w:space="0" w:color="auto"/>
            <w:left w:val="none" w:sz="0" w:space="0" w:color="auto"/>
            <w:bottom w:val="none" w:sz="0" w:space="0" w:color="auto"/>
            <w:right w:val="none" w:sz="0" w:space="0" w:color="auto"/>
          </w:divBdr>
        </w:div>
      </w:divsChild>
    </w:div>
    <w:div w:id="1973751869">
      <w:bodyDiv w:val="1"/>
      <w:marLeft w:val="0"/>
      <w:marRight w:val="0"/>
      <w:marTop w:val="0"/>
      <w:marBottom w:val="0"/>
      <w:divBdr>
        <w:top w:val="none" w:sz="0" w:space="0" w:color="auto"/>
        <w:left w:val="none" w:sz="0" w:space="0" w:color="auto"/>
        <w:bottom w:val="none" w:sz="0" w:space="0" w:color="auto"/>
        <w:right w:val="none" w:sz="0" w:space="0" w:color="auto"/>
      </w:divBdr>
    </w:div>
    <w:div w:id="2107380133">
      <w:bodyDiv w:val="1"/>
      <w:marLeft w:val="0"/>
      <w:marRight w:val="0"/>
      <w:marTop w:val="0"/>
      <w:marBottom w:val="0"/>
      <w:divBdr>
        <w:top w:val="none" w:sz="0" w:space="0" w:color="auto"/>
        <w:left w:val="none" w:sz="0" w:space="0" w:color="auto"/>
        <w:bottom w:val="none" w:sz="0" w:space="0" w:color="auto"/>
        <w:right w:val="none" w:sz="0" w:space="0" w:color="auto"/>
      </w:divBdr>
    </w:div>
    <w:div w:id="2115393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kanikel\Downloads\SBC_AWS%20Landing%20Zone_VPC%20Provisioning%20User%20Guide_V1.5.docx" TargetMode="External"/><Relationship Id="rId18" Type="http://schemas.openxmlformats.org/officeDocument/2006/relationships/image" Target="media/image3.emf"/><Relationship Id="rId26" Type="http://schemas.openxmlformats.org/officeDocument/2006/relationships/oleObject" Target="embeddings/oleObject2.bin"/><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oleObject" Target="embeddings/oleObject5.bin"/><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image" Target="media/image26.png"/><Relationship Id="rId53" Type="http://schemas.openxmlformats.org/officeDocument/2006/relationships/package" Target="embeddings/Microsoft_Word_Document.docx"/><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1.emf"/><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0.png"/><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oleObject" Target="embeddings/oleObject6.bin"/><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emf"/><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emf"/><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emf"/><Relationship Id="rId33" Type="http://schemas.openxmlformats.org/officeDocument/2006/relationships/hyperlink" Target="https://marketplace-sa-resources-ct-us-east-1.s3.amazonaws.com/ct-blogs-content/launch-constraint-role.cf.yml"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oleObject" Target="embeddings/oleObject3.bin"/><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emf"/><Relationship Id="rId75"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oleObject" Target="embeddings/oleObject4.bin"/><Relationship Id="rId57" Type="http://schemas.openxmlformats.org/officeDocument/2006/relationships/image" Target="media/image36.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rajegane\Desktop\Templates\CG%20very%20very%20updated%20template.dotx" TargetMode="External"/></Relationships>
</file>

<file path=word/theme/theme1.xml><?xml version="1.0" encoding="utf-8"?>
<a:theme xmlns:a="http://schemas.openxmlformats.org/drawingml/2006/main" name="Office Theme">
  <a:themeElements>
    <a:clrScheme name="Capgemini Palette NEW">
      <a:dk1>
        <a:srgbClr val="263147"/>
      </a:dk1>
      <a:lt1>
        <a:sysClr val="window" lastClr="FFFFFF"/>
      </a:lt1>
      <a:dk2>
        <a:srgbClr val="998C85"/>
      </a:dk2>
      <a:lt2>
        <a:srgbClr val="909090"/>
      </a:lt2>
      <a:accent1>
        <a:srgbClr val="FFBC1D"/>
      </a:accent1>
      <a:accent2>
        <a:srgbClr val="E47E1A"/>
      </a:accent2>
      <a:accent3>
        <a:srgbClr val="AC2B37"/>
      </a:accent3>
      <a:accent4>
        <a:srgbClr val="762C7C"/>
      </a:accent4>
      <a:accent5>
        <a:srgbClr val="0098C7"/>
      </a:accent5>
      <a:accent6>
        <a:srgbClr val="B7BE16"/>
      </a:accent6>
      <a:hlink>
        <a:srgbClr val="A2BFAF"/>
      </a:hlink>
      <a:folHlink>
        <a:srgbClr val="AF1C63"/>
      </a:folHlink>
    </a:clrScheme>
    <a:fontScheme name="Capgemini Fonts">
      <a:majorFont>
        <a:latin typeface="Arial Narrow"/>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b74e070-6229-4dae-9486-5654f32409a5">
      <Terms xmlns="http://schemas.microsoft.com/office/infopath/2007/PartnerControls"/>
    </lcf76f155ced4ddcb4097134ff3c332f>
    <TaxCatchAll xmlns="0511df61-37cf-4554-a657-44a99ecc8c5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E89FD5D530390499155F4B456E8D9E4" ma:contentTypeVersion="15" ma:contentTypeDescription="Create a new document." ma:contentTypeScope="" ma:versionID="8995118980520625e935bdb3e7025834">
  <xsd:schema xmlns:xsd="http://www.w3.org/2001/XMLSchema" xmlns:xs="http://www.w3.org/2001/XMLSchema" xmlns:p="http://schemas.microsoft.com/office/2006/metadata/properties" xmlns:ns2="6b74e070-6229-4dae-9486-5654f32409a5" xmlns:ns3="0511df61-37cf-4554-a657-44a99ecc8c59" targetNamespace="http://schemas.microsoft.com/office/2006/metadata/properties" ma:root="true" ma:fieldsID="5bfb4dfc2cfc4641c2ab6ffd7741e01b" ns2:_="" ns3:_="">
    <xsd:import namespace="6b74e070-6229-4dae-9486-5654f32409a5"/>
    <xsd:import namespace="0511df61-37cf-4554-a657-44a99ecc8c5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74e070-6229-4dae-9486-5654f32409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511df61-37cf-4554-a657-44a99ecc8c5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5fd2899b-bde5-4c2b-977e-0ac3cd43d404}" ma:internalName="TaxCatchAll" ma:showField="CatchAllData" ma:web="0511df61-37cf-4554-a657-44a99ecc8c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FAC838-7B26-4C97-808B-3F6D9C78FE73}">
  <ds:schemaRefs>
    <ds:schemaRef ds:uri="http://schemas.microsoft.com/office/2006/metadata/properties"/>
    <ds:schemaRef ds:uri="http://schemas.microsoft.com/office/infopath/2007/PartnerControls"/>
    <ds:schemaRef ds:uri="6b74e070-6229-4dae-9486-5654f32409a5"/>
    <ds:schemaRef ds:uri="0511df61-37cf-4554-a657-44a99ecc8c59"/>
  </ds:schemaRefs>
</ds:datastoreItem>
</file>

<file path=customXml/itemProps2.xml><?xml version="1.0" encoding="utf-8"?>
<ds:datastoreItem xmlns:ds="http://schemas.openxmlformats.org/officeDocument/2006/customXml" ds:itemID="{CD005A43-F7CC-4CEA-82F2-F12D528E70AA}">
  <ds:schemaRefs>
    <ds:schemaRef ds:uri="http://schemas.microsoft.com/sharepoint/v3/contenttype/forms"/>
  </ds:schemaRefs>
</ds:datastoreItem>
</file>

<file path=customXml/itemProps3.xml><?xml version="1.0" encoding="utf-8"?>
<ds:datastoreItem xmlns:ds="http://schemas.openxmlformats.org/officeDocument/2006/customXml" ds:itemID="{D8CCDCA9-0295-4CEB-A638-87E67B30B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74e070-6229-4dae-9486-5654f32409a5"/>
    <ds:schemaRef ds:uri="0511df61-37cf-4554-a657-44a99ecc8c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70BF33-31D4-40FD-B66C-A7DF69C3A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CG very very updated template.dotx</Template>
  <TotalTime>4400</TotalTime>
  <Pages>30</Pages>
  <Words>1779</Words>
  <Characters>10142</Characters>
  <Application>Microsoft Office Word</Application>
  <DocSecurity>0</DocSecurity>
  <Lines>84</Lines>
  <Paragraphs>23</Paragraphs>
  <ScaleCrop>false</ScaleCrop>
  <HeadingPairs>
    <vt:vector size="6" baseType="variant">
      <vt:variant>
        <vt:lpstr>Title</vt:lpstr>
      </vt:variant>
      <vt:variant>
        <vt:i4>1</vt:i4>
      </vt:variant>
      <vt:variant>
        <vt:lpstr>Tytuł</vt:lpstr>
      </vt:variant>
      <vt:variant>
        <vt:i4>1</vt:i4>
      </vt:variant>
      <vt:variant>
        <vt:lpstr>Titre</vt:lpstr>
      </vt:variant>
      <vt:variant>
        <vt:i4>1</vt:i4>
      </vt:variant>
    </vt:vector>
  </HeadingPairs>
  <TitlesOfParts>
    <vt:vector size="3" baseType="lpstr">
      <vt:lpstr/>
      <vt:lpstr/>
      <vt:lpstr/>
    </vt:vector>
  </TitlesOfParts>
  <Company>Capgemini India Private Limited</Company>
  <LinksUpToDate>false</LinksUpToDate>
  <CharactersWithSpaces>11898</CharactersWithSpaces>
  <SharedDoc>false</SharedDoc>
  <HLinks>
    <vt:vector size="36" baseType="variant">
      <vt:variant>
        <vt:i4>1441844</vt:i4>
      </vt:variant>
      <vt:variant>
        <vt:i4>32</vt:i4>
      </vt:variant>
      <vt:variant>
        <vt:i4>0</vt:i4>
      </vt:variant>
      <vt:variant>
        <vt:i4>5</vt:i4>
      </vt:variant>
      <vt:variant>
        <vt:lpwstr/>
      </vt:variant>
      <vt:variant>
        <vt:lpwstr>_Toc347320262</vt:lpwstr>
      </vt:variant>
      <vt:variant>
        <vt:i4>1441844</vt:i4>
      </vt:variant>
      <vt:variant>
        <vt:i4>26</vt:i4>
      </vt:variant>
      <vt:variant>
        <vt:i4>0</vt:i4>
      </vt:variant>
      <vt:variant>
        <vt:i4>5</vt:i4>
      </vt:variant>
      <vt:variant>
        <vt:lpwstr/>
      </vt:variant>
      <vt:variant>
        <vt:lpwstr>_Toc347320261</vt:lpwstr>
      </vt:variant>
      <vt:variant>
        <vt:i4>1441844</vt:i4>
      </vt:variant>
      <vt:variant>
        <vt:i4>20</vt:i4>
      </vt:variant>
      <vt:variant>
        <vt:i4>0</vt:i4>
      </vt:variant>
      <vt:variant>
        <vt:i4>5</vt:i4>
      </vt:variant>
      <vt:variant>
        <vt:lpwstr/>
      </vt:variant>
      <vt:variant>
        <vt:lpwstr>_Toc347320260</vt:lpwstr>
      </vt:variant>
      <vt:variant>
        <vt:i4>1376308</vt:i4>
      </vt:variant>
      <vt:variant>
        <vt:i4>14</vt:i4>
      </vt:variant>
      <vt:variant>
        <vt:i4>0</vt:i4>
      </vt:variant>
      <vt:variant>
        <vt:i4>5</vt:i4>
      </vt:variant>
      <vt:variant>
        <vt:lpwstr/>
      </vt:variant>
      <vt:variant>
        <vt:lpwstr>_Toc347320259</vt:lpwstr>
      </vt:variant>
      <vt:variant>
        <vt:i4>1376308</vt:i4>
      </vt:variant>
      <vt:variant>
        <vt:i4>8</vt:i4>
      </vt:variant>
      <vt:variant>
        <vt:i4>0</vt:i4>
      </vt:variant>
      <vt:variant>
        <vt:i4>5</vt:i4>
      </vt:variant>
      <vt:variant>
        <vt:lpwstr/>
      </vt:variant>
      <vt:variant>
        <vt:lpwstr>_Toc347320258</vt:lpwstr>
      </vt:variant>
      <vt:variant>
        <vt:i4>1376308</vt:i4>
      </vt:variant>
      <vt:variant>
        <vt:i4>2</vt:i4>
      </vt:variant>
      <vt:variant>
        <vt:i4>0</vt:i4>
      </vt:variant>
      <vt:variant>
        <vt:i4>5</vt:i4>
      </vt:variant>
      <vt:variant>
        <vt:lpwstr/>
      </vt:variant>
      <vt:variant>
        <vt:lpwstr>_Toc347320257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gagan.singh-baghel@capgemini.com</dc:creator>
  <cp:lastModifiedBy>Kanikella, Sagarika</cp:lastModifiedBy>
  <cp:revision>151</cp:revision>
  <cp:lastPrinted>2022-04-25T17:25:00Z</cp:lastPrinted>
  <dcterms:created xsi:type="dcterms:W3CDTF">2022-07-05T08:08:00Z</dcterms:created>
  <dcterms:modified xsi:type="dcterms:W3CDTF">2022-08-22T07:52:00Z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0x010100BE89FD5D530390499155F4B456E8D9E4</vt:lpwstr>
  </property>
  <property fmtid="{D5CDD505-2E9C-101B-9397-08002B2CF9AE}" pid="3" name="MAIL_MSG_ID1">
    <vt:lpwstr>oFAAC41Wbh9etaWaHqU8cQ3lP+zk7gv70iDm3SjahVp9bgVBVLpm7p1iXAEqPFpR0DfxfEHyhrFF72IV
8YM6JmSvimKSYejEXBFRrjrZ8KA6fUmouK62mn7bIMXyXYwUOSvXQWpNyPow3Pq5e2gPrSFn+Gyl
reFP7TqVHSP4cffw4bEiu+IRhUrN/mDIVPrYyjms3VerDVX32PnFAKEJgX+/nOr0/D1eQCdxAttW
z9CFeOf2ci++B2NgH</vt:lpwstr>
  </property>
  <property fmtid="{D5CDD505-2E9C-101B-9397-08002B2CF9AE}" pid="4" name="MAIL_MSG_ID2">
    <vt:lpwstr>CLgDDR4bUk4MA/8Z2OlNk2NXjstoL1qVHyqE8eSEvD2VoXEpd1lhjw6mmkK
88XQA47K0xw9YNzchmcz5PYjzA2W9r4agezm9uIQWUnFeSnJ</vt:lpwstr>
  </property>
  <property fmtid="{D5CDD505-2E9C-101B-9397-08002B2CF9AE}" pid="5" name="RESPONSE_SENDER_NAME">
    <vt:lpwstr>sAAAE9kkUq3pEoIoFKy4JJW6bUwRI+JhReHo2lBv6ex8I9w=</vt:lpwstr>
  </property>
  <property fmtid="{D5CDD505-2E9C-101B-9397-08002B2CF9AE}" pid="6" name="EMAIL_OWNER_ADDRESS">
    <vt:lpwstr>ABAAJXrvhtoYpC53RQS1NrMtjBzQqw60Ec7IaV2tc3iORynVX42ZuOCZMtgH8egcXTLV</vt:lpwstr>
  </property>
</Properties>
</file>